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BDD" w:rsidRPr="001236DA" w:rsidRDefault="00A20BDD" w:rsidP="00843202">
      <w:pPr>
        <w:rPr>
          <w:lang w:val="en-ZA"/>
        </w:rPr>
      </w:pPr>
    </w:p>
    <w:p w:rsidR="00A20BDD" w:rsidRPr="001236DA" w:rsidRDefault="00A20BDD" w:rsidP="00843202">
      <w:pPr>
        <w:rPr>
          <w:lang w:val="en-ZA"/>
        </w:rPr>
      </w:pPr>
    </w:p>
    <w:p w:rsidR="00A20BDD" w:rsidRPr="001236DA" w:rsidRDefault="00A20BDD" w:rsidP="00843202">
      <w:pPr>
        <w:rPr>
          <w:lang w:val="en-ZA"/>
        </w:rPr>
      </w:pPr>
    </w:p>
    <w:p w:rsidR="00326277" w:rsidRPr="001236DA" w:rsidRDefault="00326277" w:rsidP="00843202">
      <w:pPr>
        <w:rPr>
          <w:lang w:val="en-ZA"/>
        </w:rPr>
      </w:pPr>
    </w:p>
    <w:p w:rsidR="00F84B21" w:rsidRPr="001236DA" w:rsidRDefault="00F84B21" w:rsidP="00843202">
      <w:pPr>
        <w:rPr>
          <w:lang w:val="en-ZA"/>
        </w:rPr>
      </w:pPr>
    </w:p>
    <w:p w:rsidR="00D70CC0" w:rsidRPr="001236DA" w:rsidRDefault="00D70CC0" w:rsidP="00843202">
      <w:pPr>
        <w:rPr>
          <w:lang w:val="en-ZA"/>
        </w:rPr>
      </w:pPr>
    </w:p>
    <w:p w:rsidR="00D70CC0" w:rsidRPr="001236DA" w:rsidRDefault="00D70CC0" w:rsidP="00843202">
      <w:pPr>
        <w:rPr>
          <w:lang w:val="en-ZA"/>
        </w:rPr>
      </w:pPr>
    </w:p>
    <w:p w:rsidR="00D70CC0" w:rsidRPr="001236DA" w:rsidRDefault="00D70CC0" w:rsidP="00843202">
      <w:pPr>
        <w:rPr>
          <w:lang w:val="en-ZA"/>
        </w:rPr>
      </w:pPr>
    </w:p>
    <w:p w:rsidR="00F84B21" w:rsidRPr="001236DA" w:rsidRDefault="00F84B21" w:rsidP="00843202">
      <w:pPr>
        <w:rPr>
          <w:lang w:val="en-ZA"/>
        </w:rPr>
      </w:pPr>
    </w:p>
    <w:p w:rsidR="00F84B21" w:rsidRPr="001236DA" w:rsidRDefault="00F84B21" w:rsidP="00843202">
      <w:pPr>
        <w:rPr>
          <w:lang w:val="en-ZA"/>
        </w:rPr>
      </w:pPr>
    </w:p>
    <w:p w:rsidR="00D70CC0" w:rsidRPr="001236DA" w:rsidRDefault="006663C3" w:rsidP="00843202">
      <w:pPr>
        <w:pBdr>
          <w:bottom w:val="single" w:sz="4" w:space="1" w:color="auto"/>
        </w:pBdr>
        <w:rPr>
          <w:sz w:val="40"/>
          <w:lang w:val="en-ZA"/>
        </w:rPr>
      </w:pPr>
      <w:r>
        <w:rPr>
          <w:sz w:val="40"/>
          <w:lang w:val="en-ZA"/>
        </w:rPr>
        <w:t>Installation Guide</w:t>
      </w:r>
    </w:p>
    <w:p w:rsidR="001A6398" w:rsidRPr="001236DA" w:rsidRDefault="001A6398" w:rsidP="00843202">
      <w:pPr>
        <w:tabs>
          <w:tab w:val="left" w:pos="2940"/>
        </w:tabs>
        <w:rPr>
          <w:sz w:val="28"/>
          <w:lang w:val="en-ZA"/>
        </w:rPr>
      </w:pPr>
    </w:p>
    <w:p w:rsidR="00AF12DB" w:rsidRPr="001236DA" w:rsidRDefault="00AF12DB" w:rsidP="00843202">
      <w:pPr>
        <w:tabs>
          <w:tab w:val="left" w:pos="2940"/>
        </w:tabs>
        <w:rPr>
          <w:sz w:val="28"/>
          <w:lang w:val="en-ZA"/>
        </w:rPr>
      </w:pPr>
    </w:p>
    <w:p w:rsidR="00AF12DB" w:rsidRPr="001236DA" w:rsidRDefault="00AF12DB" w:rsidP="00843202">
      <w:pPr>
        <w:tabs>
          <w:tab w:val="left" w:pos="2940"/>
        </w:tabs>
        <w:rPr>
          <w:sz w:val="28"/>
          <w:lang w:val="en-ZA"/>
        </w:rPr>
      </w:pPr>
    </w:p>
    <w:p w:rsidR="00AF12DB" w:rsidRPr="001236DA" w:rsidRDefault="00AF12DB" w:rsidP="00843202">
      <w:pPr>
        <w:rPr>
          <w:rFonts w:cs="Arial"/>
          <w:b/>
          <w:bCs/>
          <w:kern w:val="32"/>
          <w:sz w:val="28"/>
          <w:lang w:val="en-ZA"/>
        </w:rPr>
      </w:pPr>
    </w:p>
    <w:p w:rsidR="00AF12DB" w:rsidRPr="001236DA" w:rsidRDefault="00AF12DB" w:rsidP="00843202">
      <w:pPr>
        <w:rPr>
          <w:rFonts w:cs="Arial"/>
          <w:b/>
          <w:bCs/>
          <w:kern w:val="32"/>
          <w:sz w:val="28"/>
          <w:lang w:val="en-ZA"/>
        </w:rPr>
        <w:sectPr w:rsidR="00AF12DB" w:rsidRPr="001236DA" w:rsidSect="00B82ABF">
          <w:headerReference w:type="default" r:id="rId8"/>
          <w:footerReference w:type="default" r:id="rId9"/>
          <w:pgSz w:w="11906" w:h="16838"/>
          <w:pgMar w:top="181" w:right="1416" w:bottom="851" w:left="1418" w:header="567" w:footer="57" w:gutter="0"/>
          <w:cols w:space="708"/>
          <w:docGrid w:linePitch="360"/>
        </w:sectPr>
      </w:pPr>
    </w:p>
    <w:p w:rsidR="00A20BDD" w:rsidRPr="001236DA" w:rsidRDefault="00880339" w:rsidP="00843202">
      <w:pPr>
        <w:pStyle w:val="Heading1"/>
        <w:jc w:val="left"/>
        <w:rPr>
          <w:rFonts w:ascii="Arial Narrow" w:hAnsi="Arial Narrow"/>
          <w:lang w:val="en-ZA"/>
        </w:rPr>
      </w:pPr>
      <w:bookmarkStart w:id="0" w:name="_Toc519204859"/>
      <w:r w:rsidRPr="001236DA">
        <w:rPr>
          <w:rFonts w:ascii="Arial Narrow" w:hAnsi="Arial Narrow"/>
          <w:lang w:val="en-ZA"/>
        </w:rPr>
        <w:lastRenderedPageBreak/>
        <w:t>Version Control</w:t>
      </w:r>
      <w:bookmarkEnd w:id="0"/>
    </w:p>
    <w:tbl>
      <w:tblPr>
        <w:tblW w:w="9214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630"/>
        <w:gridCol w:w="3339"/>
        <w:gridCol w:w="1701"/>
        <w:gridCol w:w="1843"/>
        <w:gridCol w:w="1701"/>
      </w:tblGrid>
      <w:tr w:rsidR="00B245FA" w:rsidRPr="001236DA" w:rsidTr="00BA5483">
        <w:trPr>
          <w:tblHeader/>
        </w:trPr>
        <w:tc>
          <w:tcPr>
            <w:tcW w:w="630" w:type="dxa"/>
            <w:shd w:val="clear" w:color="auto" w:fill="FBD4B4"/>
          </w:tcPr>
          <w:p w:rsidR="00B245FA" w:rsidRPr="001236DA" w:rsidRDefault="00B245FA" w:rsidP="00843202">
            <w:pPr>
              <w:pStyle w:val="Body1"/>
              <w:rPr>
                <w:b/>
                <w:lang w:val="en-GB"/>
              </w:rPr>
            </w:pPr>
            <w:r w:rsidRPr="001236DA">
              <w:rPr>
                <w:b/>
                <w:lang w:val="en-GB"/>
              </w:rPr>
              <w:t>Ver</w:t>
            </w:r>
          </w:p>
        </w:tc>
        <w:tc>
          <w:tcPr>
            <w:tcW w:w="3339" w:type="dxa"/>
            <w:shd w:val="clear" w:color="auto" w:fill="FBD4B4"/>
          </w:tcPr>
          <w:p w:rsidR="00B245FA" w:rsidRPr="001236DA" w:rsidRDefault="00B245FA" w:rsidP="00843202">
            <w:pPr>
              <w:pStyle w:val="Body1"/>
              <w:rPr>
                <w:b/>
                <w:lang w:val="en-GB"/>
              </w:rPr>
            </w:pPr>
            <w:r w:rsidRPr="001236DA">
              <w:rPr>
                <w:b/>
                <w:lang w:val="en-GB"/>
              </w:rPr>
              <w:t>Description of Amendment</w:t>
            </w:r>
          </w:p>
        </w:tc>
        <w:tc>
          <w:tcPr>
            <w:tcW w:w="1701" w:type="dxa"/>
            <w:shd w:val="clear" w:color="auto" w:fill="FBD4B4"/>
          </w:tcPr>
          <w:p w:rsidR="00B245FA" w:rsidRPr="001236DA" w:rsidRDefault="00B245FA" w:rsidP="00843202">
            <w:pPr>
              <w:pStyle w:val="Body1"/>
              <w:rPr>
                <w:b/>
                <w:lang w:val="en-GB"/>
              </w:rPr>
            </w:pPr>
            <w:r w:rsidRPr="001236DA">
              <w:rPr>
                <w:b/>
                <w:lang w:val="en-GB"/>
              </w:rPr>
              <w:t xml:space="preserve">Sections </w:t>
            </w:r>
            <w:r w:rsidR="00144076" w:rsidRPr="001236DA">
              <w:rPr>
                <w:b/>
                <w:lang w:val="en-GB"/>
              </w:rPr>
              <w:t>impacted</w:t>
            </w:r>
          </w:p>
        </w:tc>
        <w:tc>
          <w:tcPr>
            <w:tcW w:w="1843" w:type="dxa"/>
            <w:shd w:val="clear" w:color="auto" w:fill="FBD4B4"/>
          </w:tcPr>
          <w:p w:rsidR="00B245FA" w:rsidRPr="001236DA" w:rsidRDefault="00B245FA" w:rsidP="00843202">
            <w:pPr>
              <w:pStyle w:val="Body1"/>
              <w:rPr>
                <w:b/>
                <w:lang w:val="en-GB"/>
              </w:rPr>
            </w:pPr>
            <w:r w:rsidRPr="001236DA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clear" w:color="auto" w:fill="FBD4B4"/>
          </w:tcPr>
          <w:p w:rsidR="00B245FA" w:rsidRPr="001236DA" w:rsidRDefault="00B245FA" w:rsidP="00843202">
            <w:pPr>
              <w:pStyle w:val="Body1"/>
              <w:rPr>
                <w:b/>
                <w:lang w:val="en-GB"/>
              </w:rPr>
            </w:pPr>
            <w:r w:rsidRPr="001236DA">
              <w:rPr>
                <w:b/>
                <w:lang w:val="en-GB"/>
              </w:rPr>
              <w:t>Changed By</w:t>
            </w:r>
          </w:p>
        </w:tc>
      </w:tr>
      <w:tr w:rsidR="00B245FA" w:rsidRPr="001236DA" w:rsidTr="00BA5483">
        <w:tc>
          <w:tcPr>
            <w:tcW w:w="630" w:type="dxa"/>
          </w:tcPr>
          <w:p w:rsidR="00B245FA" w:rsidRPr="001236DA" w:rsidRDefault="005E3278" w:rsidP="00843202">
            <w:pPr>
              <w:pStyle w:val="Body1"/>
              <w:rPr>
                <w:sz w:val="22"/>
                <w:szCs w:val="22"/>
              </w:rPr>
            </w:pPr>
            <w:r w:rsidRPr="001236DA">
              <w:rPr>
                <w:sz w:val="22"/>
                <w:szCs w:val="22"/>
              </w:rPr>
              <w:t>1.0</w:t>
            </w:r>
          </w:p>
        </w:tc>
        <w:tc>
          <w:tcPr>
            <w:tcW w:w="3339" w:type="dxa"/>
          </w:tcPr>
          <w:p w:rsidR="00B245FA" w:rsidRPr="001236DA" w:rsidRDefault="00B245FA" w:rsidP="00843202">
            <w:pPr>
              <w:pStyle w:val="Body1"/>
              <w:rPr>
                <w:sz w:val="22"/>
                <w:szCs w:val="22"/>
              </w:rPr>
            </w:pPr>
            <w:r w:rsidRPr="001236DA">
              <w:rPr>
                <w:sz w:val="22"/>
                <w:szCs w:val="22"/>
              </w:rPr>
              <w:t>Created</w:t>
            </w:r>
            <w:r w:rsidR="005E3278" w:rsidRPr="001236DA">
              <w:rPr>
                <w:sz w:val="22"/>
                <w:szCs w:val="22"/>
              </w:rPr>
              <w:t xml:space="preserve"> template</w:t>
            </w:r>
          </w:p>
        </w:tc>
        <w:tc>
          <w:tcPr>
            <w:tcW w:w="1701" w:type="dxa"/>
          </w:tcPr>
          <w:p w:rsidR="00B245FA" w:rsidRPr="001236DA" w:rsidRDefault="00B245FA" w:rsidP="00843202">
            <w:pPr>
              <w:pStyle w:val="Body1"/>
              <w:rPr>
                <w:sz w:val="22"/>
                <w:szCs w:val="22"/>
              </w:rPr>
            </w:pPr>
            <w:r w:rsidRPr="001236DA">
              <w:rPr>
                <w:sz w:val="22"/>
                <w:szCs w:val="22"/>
              </w:rPr>
              <w:t>All</w:t>
            </w:r>
          </w:p>
        </w:tc>
        <w:tc>
          <w:tcPr>
            <w:tcW w:w="1843" w:type="dxa"/>
          </w:tcPr>
          <w:p w:rsidR="00B245FA" w:rsidRPr="001236DA" w:rsidRDefault="006663C3" w:rsidP="00843202">
            <w:pPr>
              <w:pStyle w:val="Body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 July</w:t>
            </w:r>
            <w:r w:rsidR="00052B3A" w:rsidRPr="001236DA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701" w:type="dxa"/>
          </w:tcPr>
          <w:p w:rsidR="00B245FA" w:rsidRPr="001236DA" w:rsidRDefault="006663C3" w:rsidP="00843202">
            <w:pPr>
              <w:pStyle w:val="Body1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RaviRaj</w:t>
            </w:r>
          </w:p>
        </w:tc>
      </w:tr>
    </w:tbl>
    <w:p w:rsidR="00427C2F" w:rsidRPr="001236DA" w:rsidRDefault="00427C2F" w:rsidP="00843202">
      <w:pPr>
        <w:rPr>
          <w:lang w:val="en-ZA"/>
        </w:rPr>
      </w:pPr>
    </w:p>
    <w:p w:rsidR="00427C2F" w:rsidRPr="001236DA" w:rsidRDefault="00427C2F" w:rsidP="00843202">
      <w:pPr>
        <w:pStyle w:val="PreliminaryPageTitle"/>
        <w:shd w:val="clear" w:color="auto" w:fill="FBD4B4"/>
        <w:rPr>
          <w:rFonts w:ascii="Arial Narrow" w:hAnsi="Arial Narrow"/>
          <w:lang w:val="en-US"/>
        </w:rPr>
      </w:pPr>
      <w:r w:rsidRPr="001236DA">
        <w:rPr>
          <w:rFonts w:ascii="Arial Narrow" w:hAnsi="Arial Narrow"/>
          <w:lang w:val="en-US"/>
        </w:rPr>
        <w:t>Typographical rules</w:t>
      </w:r>
    </w:p>
    <w:p w:rsidR="00427C2F" w:rsidRPr="001236DA" w:rsidRDefault="00427C2F" w:rsidP="00843202">
      <w:pPr>
        <w:pStyle w:val="BodyText"/>
        <w:rPr>
          <w:rFonts w:cs="Arial"/>
          <w:szCs w:val="20"/>
          <w:lang w:val="en-US"/>
        </w:rPr>
      </w:pPr>
      <w:r w:rsidRPr="001236DA">
        <w:rPr>
          <w:rFonts w:cs="Arial"/>
          <w:szCs w:val="20"/>
          <w:lang w:val="en-US"/>
        </w:rPr>
        <w:t>To improve readability, visual markers have been defined to give context as to what is expected around the different sections:</w:t>
      </w:r>
    </w:p>
    <w:tbl>
      <w:tblPr>
        <w:tblW w:w="9356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993"/>
        <w:gridCol w:w="8363"/>
      </w:tblGrid>
      <w:tr w:rsidR="00427C2F" w:rsidRPr="001236DA" w:rsidTr="00AE191C">
        <w:trPr>
          <w:jc w:val="center"/>
        </w:trPr>
        <w:tc>
          <w:tcPr>
            <w:tcW w:w="993" w:type="dxa"/>
          </w:tcPr>
          <w:p w:rsidR="00427C2F" w:rsidRPr="001236DA" w:rsidRDefault="00B441EE" w:rsidP="00843202">
            <w:pPr>
              <w:pStyle w:val="NotesRemarks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236DA">
              <w:rPr>
                <w:rFonts w:ascii="Arial Narrow" w:hAnsi="Arial Narrow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425450" cy="425450"/>
                  <wp:effectExtent l="0" t="0" r="6350" b="6350"/>
                  <wp:docPr id="2" name="Picture 1" descr="picto_note_LH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o_note_LH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shd w:val="clear" w:color="auto" w:fill="FBD4B4"/>
          </w:tcPr>
          <w:p w:rsidR="00427C2F" w:rsidRPr="001236DA" w:rsidRDefault="00427C2F" w:rsidP="00843202">
            <w:pPr>
              <w:pStyle w:val="NotesRemarks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236DA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Note </w:t>
            </w:r>
            <w:r w:rsidRPr="001236DA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:</w:t>
            </w:r>
          </w:p>
          <w:p w:rsidR="00427C2F" w:rsidRPr="001236DA" w:rsidRDefault="00427C2F" w:rsidP="00843202">
            <w:pPr>
              <w:pStyle w:val="NotesRemarks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236DA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Indicates useful and complementary information. Explanation, comment, or short </w:t>
            </w:r>
            <w:r w:rsidRPr="001236DA">
              <w:rPr>
                <w:rFonts w:ascii="Arial Narrow" w:hAnsi="Arial Narrow" w:cs="Arial"/>
                <w:sz w:val="20"/>
                <w:szCs w:val="20"/>
                <w:lang w:val="en-US"/>
              </w:rPr>
              <w:br/>
              <w:t xml:space="preserve"> expansion of the text objects that is intended to catch your attention.</w:t>
            </w:r>
          </w:p>
        </w:tc>
      </w:tr>
    </w:tbl>
    <w:p w:rsidR="00427C2F" w:rsidRPr="001236DA" w:rsidRDefault="00427C2F" w:rsidP="00843202">
      <w:pPr>
        <w:rPr>
          <w:rFonts w:cs="Arial"/>
          <w:szCs w:val="20"/>
          <w:lang w:val="en-US"/>
        </w:rPr>
      </w:pPr>
    </w:p>
    <w:tbl>
      <w:tblPr>
        <w:tblW w:w="9356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993"/>
        <w:gridCol w:w="8363"/>
      </w:tblGrid>
      <w:tr w:rsidR="00427C2F" w:rsidRPr="001236DA" w:rsidTr="00AE191C">
        <w:trPr>
          <w:jc w:val="center"/>
        </w:trPr>
        <w:tc>
          <w:tcPr>
            <w:tcW w:w="993" w:type="dxa"/>
          </w:tcPr>
          <w:p w:rsidR="00427C2F" w:rsidRPr="001236DA" w:rsidRDefault="00B441EE" w:rsidP="00843202">
            <w:pPr>
              <w:pStyle w:val="NotesRemarks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236DA">
              <w:rPr>
                <w:rFonts w:ascii="Arial Narrow" w:hAnsi="Arial Narrow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425450" cy="425450"/>
                  <wp:effectExtent l="0" t="0" r="6350" b="6350"/>
                  <wp:docPr id="3" name="Picture 2" descr="picto_tip_LH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o_tip_LH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shd w:val="clear" w:color="auto" w:fill="FBD4B4"/>
          </w:tcPr>
          <w:p w:rsidR="00427C2F" w:rsidRPr="001236DA" w:rsidRDefault="00427C2F" w:rsidP="00843202">
            <w:pPr>
              <w:pStyle w:val="NotesRemarks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236DA">
              <w:rPr>
                <w:rFonts w:ascii="Arial Narrow" w:hAnsi="Arial Narrow" w:cs="Arial"/>
                <w:b/>
                <w:sz w:val="20"/>
                <w:szCs w:val="20"/>
                <w:lang w:val="en-US"/>
              </w:rPr>
              <w:t xml:space="preserve">Tip </w:t>
            </w:r>
            <w:r w:rsidRPr="001236DA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:</w:t>
            </w:r>
          </w:p>
          <w:p w:rsidR="00427C2F" w:rsidRPr="001236DA" w:rsidRDefault="00427C2F" w:rsidP="00843202">
            <w:pPr>
              <w:pStyle w:val="NotesRemarks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236DA">
              <w:rPr>
                <w:rFonts w:ascii="Arial Narrow" w:hAnsi="Arial Narrow" w:cs="Arial"/>
                <w:sz w:val="20"/>
                <w:szCs w:val="20"/>
                <w:lang w:val="en-US"/>
              </w:rPr>
              <w:t>Indicates practical but nonessential information that makes the solution easier to use or operate (e.g. keyboard shortcut, alternative way to perform a step in a procedure, etc.)</w:t>
            </w:r>
          </w:p>
        </w:tc>
      </w:tr>
    </w:tbl>
    <w:p w:rsidR="00427C2F" w:rsidRPr="001236DA" w:rsidRDefault="00427C2F" w:rsidP="00843202">
      <w:pPr>
        <w:rPr>
          <w:rFonts w:cs="Arial"/>
          <w:szCs w:val="20"/>
          <w:lang w:val="en-US"/>
        </w:rPr>
      </w:pPr>
    </w:p>
    <w:tbl>
      <w:tblPr>
        <w:tblW w:w="9356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993"/>
        <w:gridCol w:w="8363"/>
      </w:tblGrid>
      <w:tr w:rsidR="00427C2F" w:rsidRPr="001236DA" w:rsidTr="00AE191C">
        <w:trPr>
          <w:jc w:val="center"/>
        </w:trPr>
        <w:tc>
          <w:tcPr>
            <w:tcW w:w="993" w:type="dxa"/>
          </w:tcPr>
          <w:p w:rsidR="00427C2F" w:rsidRPr="001236DA" w:rsidRDefault="00B441EE" w:rsidP="00843202">
            <w:pPr>
              <w:pStyle w:val="NotesRemarks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236DA">
              <w:rPr>
                <w:rFonts w:ascii="Arial Narrow" w:hAnsi="Arial Narrow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425450" cy="425450"/>
                  <wp:effectExtent l="0" t="0" r="6350" b="635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shd w:val="clear" w:color="auto" w:fill="FBD4B4"/>
          </w:tcPr>
          <w:p w:rsidR="00427C2F" w:rsidRPr="001236DA" w:rsidRDefault="00427C2F" w:rsidP="00843202">
            <w:pPr>
              <w:pStyle w:val="NotesRemarks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236DA">
              <w:rPr>
                <w:rFonts w:ascii="Arial Narrow" w:hAnsi="Arial Narrow" w:cs="Arial"/>
                <w:b/>
                <w:bCs/>
                <w:sz w:val="20"/>
                <w:szCs w:val="20"/>
                <w:lang w:val="en-US"/>
              </w:rPr>
              <w:t>Warning :</w:t>
            </w:r>
          </w:p>
          <w:p w:rsidR="00427C2F" w:rsidRPr="001236DA" w:rsidRDefault="00427C2F" w:rsidP="00843202">
            <w:pPr>
              <w:pStyle w:val="NotesRemarks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1236DA">
              <w:rPr>
                <w:rFonts w:ascii="Arial Narrow" w:hAnsi="Arial Narrow" w:cs="Arial"/>
                <w:sz w:val="20"/>
                <w:szCs w:val="20"/>
                <w:lang w:val="en-US"/>
              </w:rPr>
              <w:t>The Warning icon indicates a caution. Would this information be ignored, it could cause possible and irreversible damage to the equipment, data or software.</w:t>
            </w:r>
          </w:p>
        </w:tc>
      </w:tr>
    </w:tbl>
    <w:p w:rsidR="00427C2F" w:rsidRPr="001236DA" w:rsidRDefault="00427C2F" w:rsidP="00843202">
      <w:pPr>
        <w:rPr>
          <w:szCs w:val="20"/>
          <w:lang w:val="en-US"/>
        </w:rPr>
      </w:pPr>
    </w:p>
    <w:p w:rsidR="00427C2F" w:rsidRPr="001236DA" w:rsidRDefault="00427C2F" w:rsidP="00843202">
      <w:pPr>
        <w:rPr>
          <w:szCs w:val="20"/>
          <w:lang w:val="en-US"/>
        </w:rPr>
      </w:pPr>
    </w:p>
    <w:p w:rsidR="00427C2F" w:rsidRPr="001236DA" w:rsidRDefault="00427C2F" w:rsidP="00843202">
      <w:pPr>
        <w:rPr>
          <w:lang w:val="en-US"/>
        </w:rPr>
      </w:pPr>
    </w:p>
    <w:p w:rsidR="00677A57" w:rsidRPr="001236DA" w:rsidRDefault="00677A57" w:rsidP="00843202">
      <w:pPr>
        <w:rPr>
          <w:lang w:val="en-ZA"/>
        </w:rPr>
      </w:pPr>
      <w:r w:rsidRPr="001236DA">
        <w:rPr>
          <w:lang w:val="en-ZA"/>
        </w:rPr>
        <w:br w:type="page"/>
      </w:r>
    </w:p>
    <w:p w:rsidR="004E3F96" w:rsidRPr="001236DA" w:rsidRDefault="004B6643" w:rsidP="00843202">
      <w:pPr>
        <w:rPr>
          <w:b/>
          <w:i/>
          <w:sz w:val="28"/>
          <w:lang w:val="en-ZA"/>
        </w:rPr>
      </w:pPr>
      <w:r w:rsidRPr="001236DA">
        <w:rPr>
          <w:b/>
          <w:i/>
          <w:sz w:val="28"/>
          <w:lang w:val="en-ZA"/>
        </w:rPr>
        <w:lastRenderedPageBreak/>
        <w:t>Table of Contents</w:t>
      </w:r>
    </w:p>
    <w:bookmarkStart w:id="1" w:name="_Toc323089686"/>
    <w:bookmarkStart w:id="2" w:name="_Toc340372025"/>
    <w:bookmarkStart w:id="3" w:name="_Toc343593252"/>
    <w:bookmarkStart w:id="4" w:name="_Toc352407371"/>
    <w:bookmarkStart w:id="5" w:name="_Toc376830326"/>
    <w:bookmarkStart w:id="6" w:name="_Toc376937584"/>
    <w:bookmarkStart w:id="7" w:name="_Toc377863761"/>
    <w:bookmarkStart w:id="8" w:name="_Toc388866715"/>
    <w:bookmarkStart w:id="9" w:name="_Toc416601859"/>
    <w:bookmarkStart w:id="10" w:name="_Toc416602016"/>
    <w:bookmarkStart w:id="11" w:name="_Toc492114664"/>
    <w:bookmarkStart w:id="12" w:name="_Toc492795452"/>
    <w:bookmarkStart w:id="13" w:name="_Toc498427152"/>
    <w:bookmarkStart w:id="14" w:name="_Toc499002033"/>
    <w:bookmarkStart w:id="15" w:name="_Toc533228391"/>
    <w:bookmarkStart w:id="16" w:name="_Toc94416558"/>
    <w:bookmarkStart w:id="17" w:name="_Toc93133882"/>
    <w:p w:rsidR="00E12A87" w:rsidRDefault="001725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172569">
        <w:rPr>
          <w:smallCaps/>
          <w:lang w:val="en-ZA"/>
        </w:rPr>
        <w:fldChar w:fldCharType="begin"/>
      </w:r>
      <w:r w:rsidR="00415662" w:rsidRPr="001236DA">
        <w:rPr>
          <w:smallCaps/>
          <w:lang w:val="en-ZA"/>
        </w:rPr>
        <w:instrText xml:space="preserve"> TOC \o "1-6" \h \z \u </w:instrText>
      </w:r>
      <w:r w:rsidRPr="00172569">
        <w:rPr>
          <w:smallCaps/>
          <w:lang w:val="en-ZA"/>
        </w:rPr>
        <w:fldChar w:fldCharType="separate"/>
      </w:r>
      <w:hyperlink w:anchor="_Toc519204859" w:history="1">
        <w:r w:rsidR="00E12A87" w:rsidRPr="00235671">
          <w:rPr>
            <w:rStyle w:val="Hyperlink"/>
            <w:noProof/>
            <w:lang w:val="en-ZA"/>
          </w:rPr>
          <w:t>1</w:t>
        </w:r>
        <w:r w:rsidR="00E12A8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E12A87" w:rsidRPr="00235671">
          <w:rPr>
            <w:rStyle w:val="Hyperlink"/>
            <w:noProof/>
            <w:lang w:val="en-ZA"/>
          </w:rPr>
          <w:t>Version Control</w:t>
        </w:r>
        <w:r w:rsidR="00E12A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2A87">
          <w:rPr>
            <w:noProof/>
            <w:webHidden/>
          </w:rPr>
          <w:instrText xml:space="preserve"> PAGEREF _Toc519204859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2A8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2A87" w:rsidRDefault="0017256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19204860" w:history="1">
        <w:r w:rsidR="00E12A87" w:rsidRPr="00235671">
          <w:rPr>
            <w:rStyle w:val="Hyperlink"/>
            <w:noProof/>
          </w:rPr>
          <w:t>2</w:t>
        </w:r>
        <w:r w:rsidR="00E12A8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E12A87" w:rsidRPr="00235671">
          <w:rPr>
            <w:rStyle w:val="Hyperlink"/>
            <w:noProof/>
          </w:rPr>
          <w:t>INTRODUCTION</w:t>
        </w:r>
        <w:r w:rsidR="00E12A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2A87">
          <w:rPr>
            <w:noProof/>
            <w:webHidden/>
          </w:rPr>
          <w:instrText xml:space="preserve"> PAGEREF _Toc519204860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2A8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2A87" w:rsidRDefault="0017256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519204861" w:history="1">
        <w:r w:rsidR="00E12A87" w:rsidRPr="00235671">
          <w:rPr>
            <w:rStyle w:val="Hyperlink"/>
            <w:noProof/>
          </w:rPr>
          <w:t>2.1</w:t>
        </w:r>
        <w:r w:rsidR="00E12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E12A87" w:rsidRPr="00235671">
          <w:rPr>
            <w:rStyle w:val="Hyperlink"/>
            <w:noProof/>
          </w:rPr>
          <w:t>Recommended environment</w:t>
        </w:r>
        <w:r w:rsidR="00E12A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2A87">
          <w:rPr>
            <w:noProof/>
            <w:webHidden/>
          </w:rPr>
          <w:instrText xml:space="preserve"> PAGEREF _Toc519204861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2A8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2A87" w:rsidRDefault="0017256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519204862" w:history="1">
        <w:r w:rsidR="00E12A87" w:rsidRPr="00235671">
          <w:rPr>
            <w:rStyle w:val="Hyperlink"/>
            <w:noProof/>
          </w:rPr>
          <w:t>2.2</w:t>
        </w:r>
        <w:r w:rsidR="00E12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E12A87" w:rsidRPr="00235671">
          <w:rPr>
            <w:rStyle w:val="Hyperlink"/>
            <w:noProof/>
          </w:rPr>
          <w:t>DB Scripts</w:t>
        </w:r>
        <w:r w:rsidR="00E12A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2A87">
          <w:rPr>
            <w:noProof/>
            <w:webHidden/>
          </w:rPr>
          <w:instrText xml:space="preserve"> PAGEREF _Toc519204862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2A8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2A87" w:rsidRDefault="0017256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519204863" w:history="1">
        <w:r w:rsidR="00E12A87" w:rsidRPr="00235671">
          <w:rPr>
            <w:rStyle w:val="Hyperlink"/>
            <w:noProof/>
          </w:rPr>
          <w:t>2.3</w:t>
        </w:r>
        <w:r w:rsidR="00E12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E12A87" w:rsidRPr="00235671">
          <w:rPr>
            <w:rStyle w:val="Hyperlink"/>
            <w:noProof/>
          </w:rPr>
          <w:t>Steps to follow to setup the NodeJs Server (W3Schools admin portal)</w:t>
        </w:r>
        <w:r w:rsidR="00E12A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2A87">
          <w:rPr>
            <w:noProof/>
            <w:webHidden/>
          </w:rPr>
          <w:instrText xml:space="preserve"> PAGEREF _Toc519204863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2A8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2A87" w:rsidRDefault="0017256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519204864" w:history="1">
        <w:r w:rsidR="00E12A87" w:rsidRPr="00235671">
          <w:rPr>
            <w:rStyle w:val="Hyperlink"/>
            <w:noProof/>
          </w:rPr>
          <w:t>2.4</w:t>
        </w:r>
        <w:r w:rsidR="00E12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E12A87" w:rsidRPr="00235671">
          <w:rPr>
            <w:rStyle w:val="Hyperlink"/>
            <w:noProof/>
          </w:rPr>
          <w:t>Steps to follow to setup in Angular (W3Schools admin portal)</w:t>
        </w:r>
        <w:r w:rsidR="00E12A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2A87">
          <w:rPr>
            <w:noProof/>
            <w:webHidden/>
          </w:rPr>
          <w:instrText xml:space="preserve"> PAGEREF _Toc519204864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2A8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2A87" w:rsidRDefault="00172569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519204865" w:history="1">
        <w:r w:rsidR="00E12A87" w:rsidRPr="00235671">
          <w:rPr>
            <w:rStyle w:val="Hyperlink"/>
            <w:noProof/>
          </w:rPr>
          <w:t>2.5</w:t>
        </w:r>
        <w:r w:rsidR="00E12A8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="00E12A87" w:rsidRPr="00235671">
          <w:rPr>
            <w:rStyle w:val="Hyperlink"/>
            <w:noProof/>
          </w:rPr>
          <w:t>How to test the API's are secured by JWT token</w:t>
        </w:r>
        <w:r w:rsidR="00E12A8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12A87">
          <w:rPr>
            <w:noProof/>
            <w:webHidden/>
          </w:rPr>
          <w:instrText xml:space="preserve"> PAGEREF _Toc519204865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2A8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5470" w:rsidRPr="001236DA" w:rsidRDefault="00172569" w:rsidP="00843202">
      <w:pPr>
        <w:pStyle w:val="TOC2"/>
        <w:rPr>
          <w:b/>
          <w:bCs/>
          <w:caps/>
          <w:lang w:val="en-ZA"/>
        </w:rPr>
      </w:pPr>
      <w:r w:rsidRPr="001236DA">
        <w:rPr>
          <w:smallCaps w:val="0"/>
          <w:lang w:val="en-ZA"/>
        </w:rPr>
        <w:fldChar w:fldCharType="end"/>
      </w:r>
    </w:p>
    <w:p w:rsidR="00D462F0" w:rsidRPr="001236DA" w:rsidRDefault="009E1B07" w:rsidP="00843202">
      <w:pPr>
        <w:pStyle w:val="TOC2"/>
        <w:rPr>
          <w:lang w:val="en-ZA"/>
        </w:rPr>
      </w:pPr>
      <w:bookmarkStart w:id="18" w:name="_Toc224991612"/>
      <w:r w:rsidRPr="001236DA">
        <w:rPr>
          <w:lang w:val="en-ZA"/>
        </w:rPr>
        <w:br w:type="page"/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F31BC8" w:rsidRPr="001236DA" w:rsidRDefault="00F31BC8" w:rsidP="00843202">
      <w:pPr>
        <w:pStyle w:val="Heading1"/>
        <w:jc w:val="left"/>
        <w:rPr>
          <w:rFonts w:ascii="Arial Narrow" w:hAnsi="Arial Narrow"/>
        </w:rPr>
      </w:pPr>
      <w:bookmarkStart w:id="19" w:name="_Toc519204860"/>
      <w:r w:rsidRPr="001236DA">
        <w:rPr>
          <w:rFonts w:ascii="Arial Narrow" w:hAnsi="Arial Narrow"/>
        </w:rPr>
        <w:lastRenderedPageBreak/>
        <w:t>INTRODUCTION</w:t>
      </w:r>
      <w:bookmarkEnd w:id="19"/>
    </w:p>
    <w:p w:rsidR="003A059C" w:rsidRDefault="00C1590F" w:rsidP="00EC5F5D">
      <w:r>
        <w:rPr>
          <w:sz w:val="24"/>
          <w:szCs w:val="24"/>
        </w:rPr>
        <w:t xml:space="preserve">This document </w:t>
      </w:r>
      <w:r w:rsidR="00EC5F5D">
        <w:t xml:space="preserve">details the installation guide of assesement. </w:t>
      </w:r>
    </w:p>
    <w:p w:rsidR="00D52059" w:rsidRDefault="003A059C" w:rsidP="00EC5F5D">
      <w:r>
        <w:t xml:space="preserve">These Api's are </w:t>
      </w:r>
      <w:r w:rsidR="00C50396">
        <w:t>fully</w:t>
      </w:r>
      <w:r>
        <w:t xml:space="preserve"> secured by JWT tokens.</w:t>
      </w:r>
      <w:r w:rsidR="00EC5F5D">
        <w:br/>
      </w:r>
    </w:p>
    <w:p w:rsidR="00ED12CA" w:rsidRDefault="00C50396" w:rsidP="00ED12CA">
      <w:pPr>
        <w:pStyle w:val="Heading2"/>
        <w:jc w:val="left"/>
        <w:rPr>
          <w:rFonts w:ascii="Arial Narrow" w:hAnsi="Arial Narrow"/>
          <w:sz w:val="24"/>
          <w:szCs w:val="24"/>
        </w:rPr>
      </w:pPr>
      <w:bookmarkStart w:id="20" w:name="_Toc519204861"/>
      <w:r>
        <w:rPr>
          <w:rFonts w:ascii="Arial Narrow" w:hAnsi="Arial Narrow"/>
          <w:sz w:val="24"/>
          <w:szCs w:val="24"/>
        </w:rPr>
        <w:t>Recomme</w:t>
      </w:r>
      <w:r w:rsidR="00ED12CA">
        <w:rPr>
          <w:rFonts w:ascii="Arial Narrow" w:hAnsi="Arial Narrow"/>
          <w:sz w:val="24"/>
          <w:szCs w:val="24"/>
        </w:rPr>
        <w:t>nde</w:t>
      </w:r>
      <w:r w:rsidR="00A605FE">
        <w:rPr>
          <w:rFonts w:ascii="Arial Narrow" w:hAnsi="Arial Narrow"/>
          <w:sz w:val="24"/>
          <w:szCs w:val="24"/>
        </w:rPr>
        <w:t>d</w:t>
      </w:r>
      <w:r w:rsidR="00ED12CA">
        <w:rPr>
          <w:rFonts w:ascii="Arial Narrow" w:hAnsi="Arial Narrow"/>
          <w:sz w:val="24"/>
          <w:szCs w:val="24"/>
        </w:rPr>
        <w:t xml:space="preserve"> environment</w:t>
      </w:r>
      <w:bookmarkEnd w:id="20"/>
    </w:p>
    <w:p w:rsidR="00ED12CA" w:rsidRDefault="00ED12CA" w:rsidP="00ED12CA">
      <w:pPr>
        <w:pStyle w:val="ListParagraph"/>
        <w:numPr>
          <w:ilvl w:val="0"/>
          <w:numId w:val="35"/>
        </w:numPr>
      </w:pPr>
      <w:r>
        <w:t>NodeJs</w:t>
      </w:r>
      <w:r w:rsidR="00E04B14">
        <w:t>.</w:t>
      </w:r>
    </w:p>
    <w:p w:rsidR="00ED12CA" w:rsidRDefault="00ED12CA" w:rsidP="00ED12CA">
      <w:pPr>
        <w:pStyle w:val="ListParagraph"/>
        <w:numPr>
          <w:ilvl w:val="0"/>
          <w:numId w:val="35"/>
        </w:numPr>
      </w:pPr>
      <w:r>
        <w:t>PostgresSQL 9.3</w:t>
      </w:r>
      <w:r w:rsidR="00E04B14">
        <w:t>.</w:t>
      </w:r>
    </w:p>
    <w:p w:rsidR="00ED12CA" w:rsidRDefault="00ED12CA" w:rsidP="00ED12CA">
      <w:pPr>
        <w:pStyle w:val="ListParagraph"/>
        <w:numPr>
          <w:ilvl w:val="0"/>
          <w:numId w:val="35"/>
        </w:numPr>
      </w:pPr>
      <w:r>
        <w:t>Your favurote frontend IDE (We used VSCode).</w:t>
      </w:r>
    </w:p>
    <w:p w:rsidR="00ED12CA" w:rsidRDefault="00A605FE" w:rsidP="00ED12CA">
      <w:pPr>
        <w:pStyle w:val="ListParagraph"/>
        <w:numPr>
          <w:ilvl w:val="0"/>
          <w:numId w:val="35"/>
        </w:numPr>
      </w:pPr>
      <w:r>
        <w:t>Express-js</w:t>
      </w:r>
      <w:r w:rsidR="00E04B14">
        <w:t>.</w:t>
      </w:r>
    </w:p>
    <w:p w:rsidR="002751D5" w:rsidRDefault="002751D5" w:rsidP="00ED12CA">
      <w:pPr>
        <w:pStyle w:val="ListParagraph"/>
        <w:numPr>
          <w:ilvl w:val="0"/>
          <w:numId w:val="35"/>
        </w:numPr>
      </w:pPr>
      <w:r>
        <w:t>Postman(REST Client)</w:t>
      </w:r>
      <w:r w:rsidR="00E04B14">
        <w:t>.</w:t>
      </w:r>
    </w:p>
    <w:p w:rsidR="00A605FE" w:rsidRDefault="00A605FE" w:rsidP="00A605FE">
      <w:pPr>
        <w:pStyle w:val="Heading2"/>
        <w:jc w:val="left"/>
        <w:rPr>
          <w:rFonts w:ascii="Arial Narrow" w:hAnsi="Arial Narrow"/>
          <w:sz w:val="24"/>
          <w:szCs w:val="24"/>
        </w:rPr>
      </w:pPr>
      <w:bookmarkStart w:id="21" w:name="_Toc519204862"/>
      <w:r>
        <w:rPr>
          <w:rFonts w:ascii="Arial Narrow" w:hAnsi="Arial Narrow"/>
          <w:sz w:val="24"/>
          <w:szCs w:val="24"/>
        </w:rPr>
        <w:t>DB Scripts</w:t>
      </w:r>
      <w:bookmarkEnd w:id="21"/>
    </w:p>
    <w:p w:rsidR="00A605FE" w:rsidRPr="00A605FE" w:rsidRDefault="00A605FE" w:rsidP="00A605FE">
      <w:pPr>
        <w:pStyle w:val="ListParagraph"/>
        <w:numPr>
          <w:ilvl w:val="0"/>
          <w:numId w:val="36"/>
        </w:numPr>
        <w:rPr>
          <w:lang w:val="en-US" w:eastAsia="en-US"/>
        </w:rPr>
      </w:pPr>
      <w:r>
        <w:rPr>
          <w:lang w:val="en-US" w:eastAsia="en-US"/>
        </w:rPr>
        <w:t>Create Database:-</w:t>
      </w:r>
      <w:r>
        <w:rPr>
          <w:lang w:val="en-US" w:eastAsia="en-US"/>
        </w:rPr>
        <w:br/>
      </w:r>
      <w:r>
        <w:rPr>
          <w:lang w:val="en-US" w:eastAsia="en-US"/>
        </w:rPr>
        <w:br/>
      </w:r>
      <w:r w:rsidRPr="003A059C">
        <w:rPr>
          <w:highlight w:val="yellow"/>
          <w:lang w:val="en-US" w:eastAsia="en-US"/>
        </w:rPr>
        <w:t>CREATE DATABASE w3schools</w:t>
      </w:r>
    </w:p>
    <w:p w:rsidR="00A605FE" w:rsidRPr="00A605FE" w:rsidRDefault="00A605FE" w:rsidP="00A605FE">
      <w:pPr>
        <w:pStyle w:val="ListParagraph"/>
        <w:rPr>
          <w:lang w:val="en-US" w:eastAsia="en-US"/>
        </w:rPr>
      </w:pPr>
      <w:r w:rsidRPr="00A605FE">
        <w:rPr>
          <w:lang w:val="en-US" w:eastAsia="en-US"/>
        </w:rPr>
        <w:t xml:space="preserve">    WITH </w:t>
      </w:r>
    </w:p>
    <w:p w:rsidR="00A605FE" w:rsidRPr="00A605FE" w:rsidRDefault="00A605FE" w:rsidP="00A605FE">
      <w:pPr>
        <w:pStyle w:val="ListParagraph"/>
        <w:rPr>
          <w:lang w:val="en-US" w:eastAsia="en-US"/>
        </w:rPr>
      </w:pPr>
      <w:r w:rsidRPr="00A605FE">
        <w:rPr>
          <w:lang w:val="en-US" w:eastAsia="en-US"/>
        </w:rPr>
        <w:t xml:space="preserve">    OWNER = postgres</w:t>
      </w:r>
    </w:p>
    <w:p w:rsidR="00A605FE" w:rsidRPr="00A605FE" w:rsidRDefault="00A605FE" w:rsidP="00A605FE">
      <w:pPr>
        <w:pStyle w:val="ListParagraph"/>
        <w:rPr>
          <w:lang w:val="en-US" w:eastAsia="en-US"/>
        </w:rPr>
      </w:pPr>
      <w:r w:rsidRPr="00A605FE">
        <w:rPr>
          <w:lang w:val="en-US" w:eastAsia="en-US"/>
        </w:rPr>
        <w:t xml:space="preserve">    ENCODING = 'UTF8'</w:t>
      </w:r>
    </w:p>
    <w:p w:rsidR="00A605FE" w:rsidRPr="00A605FE" w:rsidRDefault="00A605FE" w:rsidP="00A605FE">
      <w:pPr>
        <w:pStyle w:val="ListParagraph"/>
        <w:rPr>
          <w:lang w:val="en-US" w:eastAsia="en-US"/>
        </w:rPr>
      </w:pPr>
      <w:r w:rsidRPr="00A605FE">
        <w:rPr>
          <w:lang w:val="en-US" w:eastAsia="en-US"/>
        </w:rPr>
        <w:t xml:space="preserve">    LC_COLLATE = 'English_India.1252'</w:t>
      </w:r>
    </w:p>
    <w:p w:rsidR="00A605FE" w:rsidRPr="00A605FE" w:rsidRDefault="00A605FE" w:rsidP="00A605FE">
      <w:pPr>
        <w:pStyle w:val="ListParagraph"/>
        <w:rPr>
          <w:lang w:val="en-US" w:eastAsia="en-US"/>
        </w:rPr>
      </w:pPr>
      <w:r w:rsidRPr="00A605FE">
        <w:rPr>
          <w:lang w:val="en-US" w:eastAsia="en-US"/>
        </w:rPr>
        <w:t xml:space="preserve">    LC_CTYPE = 'English_India.1252'</w:t>
      </w:r>
    </w:p>
    <w:p w:rsidR="00A605FE" w:rsidRPr="00A605FE" w:rsidRDefault="00A605FE" w:rsidP="00A605FE">
      <w:pPr>
        <w:pStyle w:val="ListParagraph"/>
        <w:rPr>
          <w:lang w:val="en-US" w:eastAsia="en-US"/>
        </w:rPr>
      </w:pPr>
      <w:r w:rsidRPr="00A605FE">
        <w:rPr>
          <w:lang w:val="en-US" w:eastAsia="en-US"/>
        </w:rPr>
        <w:t xml:space="preserve">    TABLESPACE = pg_default</w:t>
      </w:r>
    </w:p>
    <w:p w:rsidR="00A605FE" w:rsidRDefault="00A605FE" w:rsidP="00A605FE">
      <w:pPr>
        <w:pStyle w:val="ListParagraph"/>
        <w:rPr>
          <w:lang w:val="en-US" w:eastAsia="en-US"/>
        </w:rPr>
      </w:pPr>
      <w:r w:rsidRPr="00A605FE">
        <w:rPr>
          <w:lang w:val="en-US" w:eastAsia="en-US"/>
        </w:rPr>
        <w:t xml:space="preserve">    CONNECTION LIMIT = -1;</w:t>
      </w:r>
      <w:r>
        <w:rPr>
          <w:lang w:val="en-US" w:eastAsia="en-US"/>
        </w:rPr>
        <w:br/>
      </w:r>
    </w:p>
    <w:p w:rsidR="00A605FE" w:rsidRDefault="00A605FE" w:rsidP="00A605FE">
      <w:pPr>
        <w:pStyle w:val="ListParagraph"/>
        <w:numPr>
          <w:ilvl w:val="0"/>
          <w:numId w:val="36"/>
        </w:numPr>
        <w:rPr>
          <w:lang w:val="en-US" w:eastAsia="en-US"/>
        </w:rPr>
      </w:pPr>
      <w:r>
        <w:rPr>
          <w:lang w:val="en-US" w:eastAsia="en-US"/>
        </w:rPr>
        <w:t>Tables:-</w:t>
      </w:r>
    </w:p>
    <w:p w:rsidR="00A605FE" w:rsidRPr="00A605FE" w:rsidRDefault="00A605FE" w:rsidP="009C0AC4">
      <w:pPr>
        <w:spacing w:after="40"/>
        <w:ind w:left="851"/>
        <w:rPr>
          <w:lang w:val="en-US" w:eastAsia="en-US"/>
        </w:rPr>
      </w:pPr>
      <w:r w:rsidRPr="009C0AC4">
        <w:rPr>
          <w:highlight w:val="yellow"/>
          <w:lang w:val="en-US" w:eastAsia="en-US"/>
        </w:rPr>
        <w:t>CREATE TABLE public.programming_language</w:t>
      </w:r>
    </w:p>
    <w:p w:rsidR="00A605FE" w:rsidRPr="00A605FE" w:rsidRDefault="00A605FE" w:rsidP="009C0AC4">
      <w:pPr>
        <w:spacing w:after="40"/>
        <w:ind w:left="851"/>
        <w:rPr>
          <w:lang w:val="en-US" w:eastAsia="en-US"/>
        </w:rPr>
      </w:pPr>
      <w:r w:rsidRPr="00A605FE">
        <w:rPr>
          <w:lang w:val="en-US" w:eastAsia="en-US"/>
        </w:rPr>
        <w:t>(</w:t>
      </w:r>
    </w:p>
    <w:p w:rsidR="00A605FE" w:rsidRPr="00A605FE" w:rsidRDefault="00A605FE" w:rsidP="009C0AC4">
      <w:pPr>
        <w:spacing w:after="40"/>
        <w:ind w:left="851"/>
        <w:rPr>
          <w:lang w:val="en-US" w:eastAsia="en-US"/>
        </w:rPr>
      </w:pPr>
      <w:r w:rsidRPr="00A605FE">
        <w:rPr>
          <w:lang w:val="en-US" w:eastAsia="en-US"/>
        </w:rPr>
        <w:t>id bigint NOT NULL DEFAULT nextval('programming_language_seq'::regclass),</w:t>
      </w:r>
    </w:p>
    <w:p w:rsidR="00A605FE" w:rsidRPr="00A605FE" w:rsidRDefault="00A605FE" w:rsidP="009C0AC4">
      <w:pPr>
        <w:spacing w:after="40"/>
        <w:ind w:left="851"/>
        <w:rPr>
          <w:lang w:val="en-US" w:eastAsia="en-US"/>
        </w:rPr>
      </w:pPr>
      <w:r w:rsidRPr="00A605FE">
        <w:rPr>
          <w:lang w:val="en-US" w:eastAsia="en-US"/>
        </w:rPr>
        <w:t>date_creation timestamp without time zone NOT NULL,</w:t>
      </w:r>
    </w:p>
    <w:p w:rsidR="00A605FE" w:rsidRPr="00A605FE" w:rsidRDefault="00A605FE" w:rsidP="009C0AC4">
      <w:pPr>
        <w:spacing w:after="40"/>
        <w:ind w:left="851"/>
        <w:rPr>
          <w:lang w:val="en-US" w:eastAsia="en-US"/>
        </w:rPr>
      </w:pPr>
      <w:r w:rsidRPr="00A605FE">
        <w:rPr>
          <w:lang w:val="en-US" w:eastAsia="en-US"/>
        </w:rPr>
        <w:t>name character varying(20) COLLATE pg_catalog."default",</w:t>
      </w:r>
    </w:p>
    <w:p w:rsidR="00A605FE" w:rsidRPr="00A605FE" w:rsidRDefault="00A605FE" w:rsidP="009C0AC4">
      <w:pPr>
        <w:spacing w:after="40"/>
        <w:ind w:firstLine="709"/>
        <w:rPr>
          <w:lang w:val="en-US" w:eastAsia="en-US"/>
        </w:rPr>
      </w:pPr>
      <w:r w:rsidRPr="00A605FE">
        <w:rPr>
          <w:lang w:val="en-US" w:eastAsia="en-US"/>
        </w:rPr>
        <w:t>title character varying(50) COLLATE pg_catalog."default",</w:t>
      </w:r>
    </w:p>
    <w:p w:rsidR="00A605FE" w:rsidRPr="00A605FE" w:rsidRDefault="00A605FE" w:rsidP="009C0AC4">
      <w:pPr>
        <w:spacing w:after="40"/>
        <w:ind w:firstLine="709"/>
        <w:rPr>
          <w:lang w:val="en-US" w:eastAsia="en-US"/>
        </w:rPr>
      </w:pPr>
      <w:r w:rsidRPr="00A605FE">
        <w:rPr>
          <w:lang w:val="en-US" w:eastAsia="en-US"/>
        </w:rPr>
        <w:t>introduction text COLLATE pg_catalog."default",</w:t>
      </w:r>
    </w:p>
    <w:p w:rsidR="00A605FE" w:rsidRPr="00A605FE" w:rsidRDefault="00A605FE" w:rsidP="009C0AC4">
      <w:pPr>
        <w:spacing w:after="40"/>
        <w:ind w:firstLine="709"/>
        <w:rPr>
          <w:lang w:val="en-US" w:eastAsia="en-US"/>
        </w:rPr>
      </w:pPr>
      <w:r w:rsidRPr="00A605FE">
        <w:rPr>
          <w:lang w:val="en-US" w:eastAsia="en-US"/>
        </w:rPr>
        <w:t xml:space="preserve">    CONSTRAINT pl_key_id PRIMARY KEY (id),</w:t>
      </w:r>
    </w:p>
    <w:p w:rsidR="00A605FE" w:rsidRPr="00A605FE" w:rsidRDefault="00A605FE" w:rsidP="009C0AC4">
      <w:pPr>
        <w:spacing w:after="40"/>
        <w:ind w:firstLine="709"/>
        <w:rPr>
          <w:lang w:val="en-US" w:eastAsia="en-US"/>
        </w:rPr>
      </w:pPr>
      <w:r w:rsidRPr="00A605FE">
        <w:rPr>
          <w:lang w:val="en-US" w:eastAsia="en-US"/>
        </w:rPr>
        <w:t xml:space="preserve">    CONSTRAINT pl_unuque_name UNIQUE (name)</w:t>
      </w:r>
    </w:p>
    <w:p w:rsidR="00A605FE" w:rsidRPr="00A605FE" w:rsidRDefault="00A605FE" w:rsidP="009C0AC4">
      <w:pPr>
        <w:spacing w:after="40"/>
        <w:ind w:firstLine="709"/>
        <w:rPr>
          <w:lang w:val="en-US" w:eastAsia="en-US"/>
        </w:rPr>
      </w:pPr>
      <w:r w:rsidRPr="00A605FE">
        <w:rPr>
          <w:lang w:val="en-US" w:eastAsia="en-US"/>
        </w:rPr>
        <w:t>)</w:t>
      </w:r>
    </w:p>
    <w:p w:rsidR="00A605FE" w:rsidRPr="00A605FE" w:rsidRDefault="00A605FE" w:rsidP="009C0AC4">
      <w:pPr>
        <w:spacing w:after="40"/>
        <w:ind w:left="709" w:firstLine="709"/>
        <w:rPr>
          <w:lang w:val="en-US" w:eastAsia="en-US"/>
        </w:rPr>
      </w:pPr>
      <w:r w:rsidRPr="00A605FE">
        <w:rPr>
          <w:lang w:val="en-US" w:eastAsia="en-US"/>
        </w:rPr>
        <w:t>WITH (OIDS = FALSE)</w:t>
      </w:r>
    </w:p>
    <w:p w:rsidR="00A605FE" w:rsidRPr="00A605FE" w:rsidRDefault="00A605FE" w:rsidP="009C0AC4">
      <w:pPr>
        <w:spacing w:after="40"/>
        <w:ind w:firstLine="709"/>
        <w:rPr>
          <w:lang w:val="en-US" w:eastAsia="en-US"/>
        </w:rPr>
      </w:pPr>
      <w:r w:rsidRPr="00A605FE">
        <w:rPr>
          <w:lang w:val="en-US" w:eastAsia="en-US"/>
        </w:rPr>
        <w:lastRenderedPageBreak/>
        <w:t>TABLESPACE pg_default;</w:t>
      </w:r>
    </w:p>
    <w:p w:rsidR="00A605FE" w:rsidRPr="00A605FE" w:rsidRDefault="00A605FE" w:rsidP="009C0AC4">
      <w:pPr>
        <w:spacing w:after="40"/>
        <w:ind w:firstLine="709"/>
        <w:rPr>
          <w:lang w:val="en-US" w:eastAsia="en-US"/>
        </w:rPr>
      </w:pPr>
      <w:r w:rsidRPr="00A605FE">
        <w:rPr>
          <w:lang w:val="en-US" w:eastAsia="en-US"/>
        </w:rPr>
        <w:t>ALTER TABLE public.programming_language</w:t>
      </w:r>
    </w:p>
    <w:p w:rsidR="00A605FE" w:rsidRDefault="00A605FE" w:rsidP="009C0AC4">
      <w:pPr>
        <w:spacing w:after="40"/>
        <w:ind w:firstLine="709"/>
        <w:rPr>
          <w:lang w:val="en-US" w:eastAsia="en-US"/>
        </w:rPr>
      </w:pPr>
      <w:r w:rsidRPr="00A605FE">
        <w:rPr>
          <w:lang w:val="en-US" w:eastAsia="en-US"/>
        </w:rPr>
        <w:t xml:space="preserve">    OWNER to postgres;</w:t>
      </w:r>
    </w:p>
    <w:p w:rsidR="00A605FE" w:rsidRDefault="00A605FE" w:rsidP="009C0AC4">
      <w:pPr>
        <w:spacing w:after="40"/>
        <w:ind w:firstLine="709"/>
        <w:rPr>
          <w:lang w:val="en-US" w:eastAsia="en-US"/>
        </w:rPr>
      </w:pP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highlight w:val="yellow"/>
          <w:lang w:val="en-US" w:eastAsia="en-US"/>
        </w:rPr>
        <w:t>CREATE TABLE public.lesson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>(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>id bigint NOT NULL DEFAULT nextval('lesson_seq'::regclass),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>date_creation timestamp without time zone NOT NULL,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>lession_name character varying(20) COLLATE pg_catalog."default",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>description character varying(20) COLLATE pg_catalog."default",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>details text COLLATE pg_catalog."default",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>pl_id bigint NOT NULL,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 xml:space="preserve">    CONSTRAINT lession_key_id PRIMARY KEY (id),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 xml:space="preserve">    CONSTRAINT "FK_LAN_ID" FOREIGN KEY (pl_id)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 xml:space="preserve">        REFERENCES public.programming_language (id) MATCH SIMPLE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 xml:space="preserve">        ON UPDATE CASCADE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 xml:space="preserve">        ON DELETE CASCADE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>)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>WITH (</w:t>
      </w:r>
      <w:r>
        <w:rPr>
          <w:lang w:val="en-US" w:eastAsia="en-US"/>
        </w:rPr>
        <w:t xml:space="preserve"> OIDS = FALSE</w:t>
      </w:r>
      <w:r w:rsidRPr="009C0AC4">
        <w:rPr>
          <w:lang w:val="en-US" w:eastAsia="en-US"/>
        </w:rPr>
        <w:t>)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>
        <w:rPr>
          <w:lang w:val="en-US" w:eastAsia="en-US"/>
        </w:rPr>
        <w:t>TABLESPACE pg_default;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>ALTER TABLE public.lesson</w:t>
      </w:r>
    </w:p>
    <w:p w:rsidR="00A605FE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 xml:space="preserve">    OWNER to postgres;</w:t>
      </w:r>
    </w:p>
    <w:p w:rsidR="009C0AC4" w:rsidRDefault="009C0AC4" w:rsidP="009C0AC4">
      <w:pPr>
        <w:spacing w:after="40"/>
        <w:ind w:firstLine="709"/>
        <w:rPr>
          <w:lang w:val="en-US" w:eastAsia="en-US"/>
        </w:rPr>
      </w:pP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highlight w:val="yellow"/>
          <w:lang w:val="en-US" w:eastAsia="en-US"/>
        </w:rPr>
        <w:t>CREATE TABLE public.example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>(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>id bigint NOT NULL DEFAULT nextval('example_seq'::regclass),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>date_creation timestamp without time zone NOT NULL,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>ex_name text COLLATE pg_catalog."default",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>example text COLLATE pg_catalog."default",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>le_id bigint NOT NULL,</w:t>
      </w:r>
    </w:p>
    <w:p w:rsid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 xml:space="preserve">    CONSTRAINT ex_key_id PRIMARY KEY (id)</w:t>
      </w:r>
    </w:p>
    <w:p w:rsidR="00201E89" w:rsidRPr="00201E89" w:rsidRDefault="00201E89" w:rsidP="00201E89">
      <w:pPr>
        <w:spacing w:after="40"/>
        <w:ind w:firstLine="709"/>
        <w:rPr>
          <w:lang w:val="en-US" w:eastAsia="en-US"/>
        </w:rPr>
      </w:pPr>
      <w:r>
        <w:rPr>
          <w:lang w:val="en-US" w:eastAsia="en-US"/>
        </w:rPr>
        <w:t xml:space="preserve">    </w:t>
      </w:r>
      <w:r w:rsidRPr="00201E89">
        <w:rPr>
          <w:lang w:val="en-US" w:eastAsia="en-US"/>
        </w:rPr>
        <w:t>CONSTRAINT "FK_LE_ID" FOREIGN KEY (le_id)</w:t>
      </w:r>
    </w:p>
    <w:p w:rsidR="00201E89" w:rsidRPr="00201E89" w:rsidRDefault="00201E89" w:rsidP="00201E89">
      <w:pPr>
        <w:spacing w:after="40"/>
        <w:ind w:firstLine="709"/>
        <w:rPr>
          <w:lang w:val="en-US" w:eastAsia="en-US"/>
        </w:rPr>
      </w:pPr>
      <w:r w:rsidRPr="00201E89">
        <w:rPr>
          <w:lang w:val="en-US" w:eastAsia="en-US"/>
        </w:rPr>
        <w:t xml:space="preserve">        REFERENCES public.lesson (id) MATCH SIMPLE</w:t>
      </w:r>
    </w:p>
    <w:p w:rsidR="00201E89" w:rsidRPr="00201E89" w:rsidRDefault="00201E89" w:rsidP="00201E89">
      <w:pPr>
        <w:spacing w:after="40"/>
        <w:ind w:firstLine="709"/>
        <w:rPr>
          <w:lang w:val="en-US" w:eastAsia="en-US"/>
        </w:rPr>
      </w:pPr>
      <w:r w:rsidRPr="00201E89">
        <w:rPr>
          <w:lang w:val="en-US" w:eastAsia="en-US"/>
        </w:rPr>
        <w:t xml:space="preserve">        ON UPDATE CASCADE</w:t>
      </w:r>
    </w:p>
    <w:p w:rsidR="00201E89" w:rsidRPr="009C0AC4" w:rsidRDefault="00201E89" w:rsidP="00201E89">
      <w:pPr>
        <w:spacing w:after="40"/>
        <w:ind w:firstLine="709"/>
        <w:rPr>
          <w:lang w:val="en-US" w:eastAsia="en-US"/>
        </w:rPr>
      </w:pPr>
      <w:r w:rsidRPr="00201E89">
        <w:rPr>
          <w:lang w:val="en-US" w:eastAsia="en-US"/>
        </w:rPr>
        <w:t xml:space="preserve">        ON DELETE CASCADE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>)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>WITH (</w:t>
      </w:r>
      <w:r>
        <w:rPr>
          <w:lang w:val="en-US" w:eastAsia="en-US"/>
        </w:rPr>
        <w:t>OIDS = FALSE</w:t>
      </w:r>
      <w:r w:rsidRPr="009C0AC4">
        <w:rPr>
          <w:lang w:val="en-US" w:eastAsia="en-US"/>
        </w:rPr>
        <w:t>)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>TABLESPACE pg_default;</w:t>
      </w:r>
    </w:p>
    <w:p w:rsidR="009C0AC4" w:rsidRPr="009C0AC4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lastRenderedPageBreak/>
        <w:t>ALTER TABLE public.example</w:t>
      </w:r>
    </w:p>
    <w:p w:rsidR="009C0AC4" w:rsidRPr="00A605FE" w:rsidRDefault="009C0AC4" w:rsidP="009C0AC4">
      <w:pPr>
        <w:spacing w:after="40"/>
        <w:ind w:firstLine="709"/>
        <w:rPr>
          <w:lang w:val="en-US" w:eastAsia="en-US"/>
        </w:rPr>
      </w:pPr>
      <w:r w:rsidRPr="009C0AC4">
        <w:rPr>
          <w:lang w:val="en-US" w:eastAsia="en-US"/>
        </w:rPr>
        <w:t xml:space="preserve">    OWNER to postgres;</w:t>
      </w:r>
    </w:p>
    <w:p w:rsidR="00A605FE" w:rsidRPr="00A605FE" w:rsidRDefault="00A605FE" w:rsidP="00A605FE">
      <w:pPr>
        <w:pStyle w:val="ListParagraph"/>
        <w:rPr>
          <w:lang w:val="en-US" w:eastAsia="en-US"/>
        </w:rPr>
      </w:pPr>
    </w:p>
    <w:p w:rsidR="00A95971" w:rsidRDefault="00A95971" w:rsidP="00A95971">
      <w:pPr>
        <w:pStyle w:val="ListParagraph"/>
      </w:pPr>
      <w:r w:rsidRPr="00A95971">
        <w:rPr>
          <w:highlight w:val="yellow"/>
        </w:rPr>
        <w:t>CREATE TABLE public.w3users</w:t>
      </w:r>
    </w:p>
    <w:p w:rsidR="00A95971" w:rsidRDefault="00A95971" w:rsidP="00A95971">
      <w:pPr>
        <w:pStyle w:val="ListParagraph"/>
      </w:pPr>
      <w:r>
        <w:t>(</w:t>
      </w:r>
    </w:p>
    <w:p w:rsidR="00A95971" w:rsidRDefault="00A95971" w:rsidP="00A95971">
      <w:pPr>
        <w:pStyle w:val="ListParagraph"/>
      </w:pPr>
      <w:r>
        <w:t xml:space="preserve">    id bigint NOT NULL DEFAULT nextval('user_seq'::regclass),</w:t>
      </w:r>
    </w:p>
    <w:p w:rsidR="00A95971" w:rsidRDefault="00A95971" w:rsidP="00A95971">
      <w:pPr>
        <w:pStyle w:val="ListParagraph"/>
      </w:pPr>
      <w:r>
        <w:t xml:space="preserve">    date_creation timestamp without time zone NOT NULL,</w:t>
      </w:r>
    </w:p>
    <w:p w:rsidR="00A95971" w:rsidRDefault="00A95971" w:rsidP="00A95971">
      <w:pPr>
        <w:pStyle w:val="ListParagraph"/>
      </w:pPr>
      <w:r>
        <w:t xml:space="preserve">    name character varying(20) COLLATE pg_catalog."default",</w:t>
      </w:r>
    </w:p>
    <w:p w:rsidR="00A95971" w:rsidRDefault="00A95971" w:rsidP="00A95971">
      <w:pPr>
        <w:pStyle w:val="ListParagraph"/>
      </w:pPr>
      <w:r>
        <w:t xml:space="preserve">    email character varying(50) COLLATE pg_catalog."default",</w:t>
      </w:r>
    </w:p>
    <w:p w:rsidR="00A95971" w:rsidRDefault="00A95971" w:rsidP="00A95971">
      <w:pPr>
        <w:pStyle w:val="ListParagraph"/>
      </w:pPr>
      <w:r>
        <w:t xml:space="preserve">    password text COLLATE pg_catalog."default",</w:t>
      </w:r>
    </w:p>
    <w:p w:rsidR="00A95971" w:rsidRDefault="00A95971" w:rsidP="00A95971">
      <w:pPr>
        <w:pStyle w:val="ListParagraph"/>
      </w:pPr>
      <w:r>
        <w:t xml:space="preserve">    CONSTRAINT u_id PRIMARY KEY (id),</w:t>
      </w:r>
    </w:p>
    <w:p w:rsidR="00A95971" w:rsidRDefault="00A95971" w:rsidP="00A95971">
      <w:pPr>
        <w:pStyle w:val="ListParagraph"/>
      </w:pPr>
      <w:r>
        <w:t xml:space="preserve">    CONSTRAINT u_email UNIQUE (email)</w:t>
      </w:r>
    </w:p>
    <w:p w:rsidR="00A95971" w:rsidRDefault="00A95971" w:rsidP="00A95971">
      <w:pPr>
        <w:pStyle w:val="ListParagraph"/>
      </w:pPr>
      <w:r>
        <w:t>)</w:t>
      </w:r>
    </w:p>
    <w:p w:rsidR="00A95971" w:rsidRDefault="00A95971" w:rsidP="00A95971">
      <w:pPr>
        <w:pStyle w:val="ListParagraph"/>
      </w:pPr>
      <w:r>
        <w:t>WITH (OIDS = FALSE)</w:t>
      </w:r>
    </w:p>
    <w:p w:rsidR="00A95971" w:rsidRDefault="00EC7C25" w:rsidP="00A95971">
      <w:pPr>
        <w:pStyle w:val="ListParagraph"/>
      </w:pPr>
      <w:r>
        <w:t>TABLESPACE pg_default;</w:t>
      </w:r>
    </w:p>
    <w:p w:rsidR="00A95971" w:rsidRDefault="00A95971" w:rsidP="00A95971">
      <w:pPr>
        <w:pStyle w:val="ListParagraph"/>
      </w:pPr>
      <w:r>
        <w:t>ALTER TABLE public.w3users</w:t>
      </w:r>
    </w:p>
    <w:p w:rsidR="002751D5" w:rsidRDefault="00A95971" w:rsidP="00A605FE">
      <w:pPr>
        <w:pStyle w:val="ListParagraph"/>
      </w:pPr>
      <w:r>
        <w:t xml:space="preserve">    OWNER to postgres;</w:t>
      </w:r>
    </w:p>
    <w:p w:rsidR="00EC7C25" w:rsidRDefault="00EC7C25" w:rsidP="00A605FE">
      <w:pPr>
        <w:pStyle w:val="ListParagraph"/>
      </w:pPr>
    </w:p>
    <w:p w:rsidR="00EC7C25" w:rsidRDefault="00EC7C25" w:rsidP="00A605FE">
      <w:pPr>
        <w:pStyle w:val="ListParagraph"/>
      </w:pPr>
      <w:r w:rsidRPr="00EC7C25">
        <w:rPr>
          <w:highlight w:val="yellow"/>
        </w:rPr>
        <w:t>SEQUENCES</w:t>
      </w:r>
      <w:r>
        <w:t xml:space="preserve">: </w:t>
      </w:r>
    </w:p>
    <w:p w:rsidR="00EC7C25" w:rsidRDefault="00EC7C25" w:rsidP="00A605FE">
      <w:pPr>
        <w:pStyle w:val="ListParagraph"/>
      </w:pPr>
    </w:p>
    <w:p w:rsidR="00EC7C25" w:rsidRDefault="00EC7C25" w:rsidP="00EC7C25">
      <w:pPr>
        <w:pStyle w:val="ListParagraph"/>
      </w:pPr>
      <w:r>
        <w:t>CREATE SEQUENCE public.example_seq;</w:t>
      </w:r>
    </w:p>
    <w:p w:rsidR="00EC7C25" w:rsidRDefault="00EC7C25" w:rsidP="00EC7C25">
      <w:pPr>
        <w:pStyle w:val="ListParagraph"/>
      </w:pPr>
      <w:r>
        <w:t>ALTER SEQUENCE public.example_seq</w:t>
      </w:r>
    </w:p>
    <w:p w:rsidR="00EC7C25" w:rsidRDefault="00EC7C25" w:rsidP="00EC7C25">
      <w:pPr>
        <w:pStyle w:val="ListParagraph"/>
      </w:pPr>
      <w:r>
        <w:t xml:space="preserve">    OWNER TO postgres;</w:t>
      </w:r>
    </w:p>
    <w:p w:rsidR="00EC7C25" w:rsidRDefault="00EC7C25" w:rsidP="00EC7C25">
      <w:pPr>
        <w:pStyle w:val="ListParagraph"/>
      </w:pPr>
    </w:p>
    <w:p w:rsidR="00EC7C25" w:rsidRDefault="00EC7C25" w:rsidP="00EC7C25">
      <w:pPr>
        <w:pStyle w:val="ListParagraph"/>
      </w:pPr>
      <w:r>
        <w:t>CREATE SEQUENCE public.programming_language_seq;</w:t>
      </w:r>
    </w:p>
    <w:p w:rsidR="00EC7C25" w:rsidRDefault="00EC7C25" w:rsidP="00EC7C25">
      <w:pPr>
        <w:pStyle w:val="ListParagraph"/>
      </w:pPr>
      <w:r>
        <w:t>ALTER SEQUENCE public.programming_language_seq</w:t>
      </w:r>
    </w:p>
    <w:p w:rsidR="00EC7C25" w:rsidRDefault="00EC7C25" w:rsidP="00EC7C25">
      <w:pPr>
        <w:pStyle w:val="ListParagraph"/>
      </w:pPr>
      <w:r>
        <w:t xml:space="preserve">    OWNER TO postgres;</w:t>
      </w:r>
    </w:p>
    <w:p w:rsidR="00EC7C25" w:rsidRDefault="00EC7C25" w:rsidP="00EC7C25">
      <w:pPr>
        <w:pStyle w:val="ListParagraph"/>
      </w:pPr>
    </w:p>
    <w:p w:rsidR="00EC7C25" w:rsidRDefault="00EC7C25" w:rsidP="00EC7C25">
      <w:pPr>
        <w:pStyle w:val="ListParagraph"/>
      </w:pPr>
      <w:r>
        <w:t>CREATE SEQUENCE public.lesson_seq;</w:t>
      </w:r>
    </w:p>
    <w:p w:rsidR="00EC7C25" w:rsidRDefault="00EC7C25" w:rsidP="00EC7C25">
      <w:pPr>
        <w:pStyle w:val="ListParagraph"/>
      </w:pPr>
      <w:r>
        <w:t>ALTER SEQUENCE public.lesson_seq</w:t>
      </w:r>
    </w:p>
    <w:p w:rsidR="00EC7C25" w:rsidRDefault="00EC7C25" w:rsidP="00EC7C25">
      <w:pPr>
        <w:pStyle w:val="ListParagraph"/>
      </w:pPr>
      <w:r>
        <w:t xml:space="preserve">    OWNER TO postgres;</w:t>
      </w:r>
    </w:p>
    <w:p w:rsidR="00EC7C25" w:rsidRDefault="00EC7C25" w:rsidP="00EC7C25">
      <w:pPr>
        <w:pStyle w:val="ListParagraph"/>
      </w:pPr>
    </w:p>
    <w:p w:rsidR="00EC7C25" w:rsidRDefault="00EC7C25" w:rsidP="00EC7C25">
      <w:pPr>
        <w:pStyle w:val="ListParagraph"/>
      </w:pPr>
      <w:r>
        <w:t>CREATE SEQUENCE public.user_seq;</w:t>
      </w:r>
    </w:p>
    <w:p w:rsidR="00EC7C25" w:rsidRDefault="00EC7C25" w:rsidP="00EC7C25">
      <w:pPr>
        <w:pStyle w:val="ListParagraph"/>
      </w:pPr>
      <w:r>
        <w:t>ALTER SEQUENCE public.user_seq</w:t>
      </w:r>
    </w:p>
    <w:p w:rsidR="00EC7C25" w:rsidRPr="001236DA" w:rsidRDefault="00EC7C25" w:rsidP="00EC7C25">
      <w:pPr>
        <w:pStyle w:val="ListParagraph"/>
      </w:pPr>
      <w:r>
        <w:t xml:space="preserve">    OWNER TO postgres;</w:t>
      </w:r>
    </w:p>
    <w:p w:rsidR="00CA1669" w:rsidRDefault="00EC5F5D" w:rsidP="00843202">
      <w:pPr>
        <w:pStyle w:val="Heading2"/>
        <w:jc w:val="left"/>
        <w:rPr>
          <w:rFonts w:ascii="Arial Narrow" w:hAnsi="Arial Narrow"/>
          <w:sz w:val="24"/>
          <w:szCs w:val="24"/>
        </w:rPr>
      </w:pPr>
      <w:bookmarkStart w:id="22" w:name="_Toc519204863"/>
      <w:r>
        <w:rPr>
          <w:rFonts w:ascii="Arial Narrow" w:hAnsi="Arial Narrow"/>
          <w:sz w:val="24"/>
          <w:szCs w:val="24"/>
        </w:rPr>
        <w:t xml:space="preserve">Steps to follow to setup the </w:t>
      </w:r>
      <w:r w:rsidR="00825046">
        <w:rPr>
          <w:rFonts w:ascii="Arial Narrow" w:hAnsi="Arial Narrow"/>
          <w:sz w:val="24"/>
          <w:szCs w:val="24"/>
        </w:rPr>
        <w:t>NodeJs Server</w:t>
      </w:r>
      <w:r w:rsidR="00ED12CA">
        <w:rPr>
          <w:rFonts w:ascii="Arial Narrow" w:hAnsi="Arial Narrow"/>
          <w:sz w:val="24"/>
          <w:szCs w:val="24"/>
        </w:rPr>
        <w:t xml:space="preserve"> (</w:t>
      </w:r>
      <w:r w:rsidR="00ED12CA">
        <w:t>W3Schools admin portal</w:t>
      </w:r>
      <w:r w:rsidR="00ED12CA">
        <w:rPr>
          <w:rFonts w:ascii="Arial Narrow" w:hAnsi="Arial Narrow"/>
          <w:sz w:val="24"/>
          <w:szCs w:val="24"/>
        </w:rPr>
        <w:t>)</w:t>
      </w:r>
      <w:bookmarkEnd w:id="22"/>
    </w:p>
    <w:p w:rsidR="00ED12CA" w:rsidRDefault="002B5B8D" w:rsidP="00ED12CA">
      <w:pPr>
        <w:pStyle w:val="ListParagraph"/>
        <w:numPr>
          <w:ilvl w:val="0"/>
          <w:numId w:val="34"/>
        </w:numPr>
        <w:rPr>
          <w:lang w:val="en-US" w:eastAsia="en-US"/>
        </w:rPr>
      </w:pPr>
      <w:r>
        <w:rPr>
          <w:lang w:val="en-US" w:eastAsia="en-US"/>
        </w:rPr>
        <w:t>Grab the code from git -&gt;</w:t>
      </w:r>
      <w:r w:rsidR="001B19B3">
        <w:rPr>
          <w:lang w:val="en-US" w:eastAsia="en-US"/>
        </w:rPr>
        <w:t xml:space="preserve"> </w:t>
      </w:r>
      <w:hyperlink r:id="rId13" w:history="1">
        <w:r w:rsidR="001B19B3" w:rsidRPr="001B19B3">
          <w:rPr>
            <w:rStyle w:val="Hyperlink"/>
            <w:lang w:val="en-US" w:eastAsia="en-US"/>
          </w:rPr>
          <w:t>https://github.com/raviGanapuram/task_server</w:t>
        </w:r>
      </w:hyperlink>
    </w:p>
    <w:p w:rsidR="00ED12CA" w:rsidRDefault="00ED12CA" w:rsidP="00ED12CA">
      <w:pPr>
        <w:pStyle w:val="ListParagraph"/>
        <w:numPr>
          <w:ilvl w:val="0"/>
          <w:numId w:val="34"/>
        </w:numPr>
        <w:rPr>
          <w:lang w:val="en-US" w:eastAsia="en-US"/>
        </w:rPr>
      </w:pPr>
      <w:r>
        <w:rPr>
          <w:lang w:val="en-US" w:eastAsia="en-US"/>
        </w:rPr>
        <w:t xml:space="preserve">Make sure the </w:t>
      </w:r>
      <w:r w:rsidR="00A605FE">
        <w:rPr>
          <w:lang w:val="en-US" w:eastAsia="en-US"/>
        </w:rPr>
        <w:t xml:space="preserve">above listed tools </w:t>
      </w:r>
      <w:r w:rsidR="003A059C">
        <w:rPr>
          <w:lang w:val="en-US" w:eastAsia="en-US"/>
        </w:rPr>
        <w:t xml:space="preserve">and servers </w:t>
      </w:r>
      <w:r w:rsidR="00A605FE">
        <w:rPr>
          <w:lang w:val="en-US" w:eastAsia="en-US"/>
        </w:rPr>
        <w:t>should be up and running</w:t>
      </w:r>
    </w:p>
    <w:p w:rsidR="009C0AC4" w:rsidRPr="00ED12CA" w:rsidRDefault="003A059C" w:rsidP="00ED12CA">
      <w:pPr>
        <w:pStyle w:val="ListParagraph"/>
        <w:numPr>
          <w:ilvl w:val="0"/>
          <w:numId w:val="34"/>
        </w:numPr>
        <w:rPr>
          <w:lang w:val="en-US" w:eastAsia="en-US"/>
        </w:rPr>
      </w:pPr>
      <w:r>
        <w:rPr>
          <w:lang w:val="en-US" w:eastAsia="en-US"/>
        </w:rPr>
        <w:t>E</w:t>
      </w:r>
      <w:r w:rsidR="009C0AC4">
        <w:rPr>
          <w:lang w:val="en-US" w:eastAsia="en-US"/>
        </w:rPr>
        <w:t xml:space="preserve">xecute the above db scripts in pgAdmin(which is the client for postgresSQL) </w:t>
      </w:r>
    </w:p>
    <w:p w:rsidR="00ED12CA" w:rsidRDefault="00A605FE" w:rsidP="00ED12CA">
      <w:pPr>
        <w:pStyle w:val="ListParagraph"/>
        <w:numPr>
          <w:ilvl w:val="0"/>
          <w:numId w:val="34"/>
        </w:numPr>
        <w:rPr>
          <w:lang w:val="en-US" w:eastAsia="en-US"/>
        </w:rPr>
      </w:pPr>
      <w:r>
        <w:rPr>
          <w:lang w:val="en-US" w:eastAsia="en-US"/>
        </w:rPr>
        <w:t xml:space="preserve">Open the server code and change the db details in </w:t>
      </w:r>
      <w:r w:rsidRPr="00A605FE">
        <w:rPr>
          <w:highlight w:val="yellow"/>
          <w:lang w:val="en-US" w:eastAsia="en-US"/>
        </w:rPr>
        <w:t>constants.js</w:t>
      </w:r>
      <w:r>
        <w:rPr>
          <w:lang w:val="en-US" w:eastAsia="en-US"/>
        </w:rPr>
        <w:t xml:space="preserve"> file</w:t>
      </w:r>
    </w:p>
    <w:p w:rsidR="00A605FE" w:rsidRDefault="00A605FE" w:rsidP="00A605FE">
      <w:pPr>
        <w:pStyle w:val="ListParagraph"/>
        <w:numPr>
          <w:ilvl w:val="0"/>
          <w:numId w:val="34"/>
        </w:numPr>
        <w:rPr>
          <w:lang w:val="en-US" w:eastAsia="en-US"/>
        </w:rPr>
      </w:pPr>
      <w:r>
        <w:rPr>
          <w:lang w:val="en-US" w:eastAsia="en-US"/>
        </w:rPr>
        <w:lastRenderedPageBreak/>
        <w:t xml:space="preserve">Open the internal terminal in IDE and install all the node modules by </w:t>
      </w:r>
      <w:r w:rsidR="003A059C">
        <w:rPr>
          <w:lang w:val="en-US" w:eastAsia="en-US"/>
        </w:rPr>
        <w:t>executing</w:t>
      </w:r>
      <w:r>
        <w:rPr>
          <w:lang w:val="en-US" w:eastAsia="en-US"/>
        </w:rPr>
        <w:br/>
      </w:r>
      <w:r w:rsidRPr="00A605FE">
        <w:rPr>
          <w:highlight w:val="yellow"/>
          <w:lang w:val="en-US" w:eastAsia="en-US"/>
        </w:rPr>
        <w:t>npm install</w:t>
      </w:r>
      <w:r>
        <w:rPr>
          <w:lang w:val="en-US" w:eastAsia="en-US"/>
        </w:rPr>
        <w:t>.</w:t>
      </w:r>
    </w:p>
    <w:p w:rsidR="00A605FE" w:rsidRDefault="00C50396" w:rsidP="00A605FE">
      <w:pPr>
        <w:pStyle w:val="ListParagraph"/>
        <w:numPr>
          <w:ilvl w:val="0"/>
          <w:numId w:val="34"/>
        </w:numPr>
        <w:rPr>
          <w:lang w:val="en-US" w:eastAsia="en-US"/>
        </w:rPr>
      </w:pPr>
      <w:r>
        <w:rPr>
          <w:lang w:val="en-US" w:eastAsia="en-US"/>
        </w:rPr>
        <w:t>Now</w:t>
      </w:r>
      <w:r w:rsidR="00A605FE">
        <w:rPr>
          <w:lang w:val="en-US" w:eastAsia="en-US"/>
        </w:rPr>
        <w:t xml:space="preserve"> start the server by executing the below command.</w:t>
      </w:r>
      <w:r w:rsidR="00A605FE">
        <w:rPr>
          <w:lang w:val="en-US" w:eastAsia="en-US"/>
        </w:rPr>
        <w:br/>
      </w:r>
      <w:r w:rsidR="00A605FE" w:rsidRPr="00A605FE">
        <w:rPr>
          <w:highlight w:val="yellow"/>
          <w:lang w:val="en-US" w:eastAsia="en-US"/>
        </w:rPr>
        <w:t>npm start</w:t>
      </w:r>
      <w:r w:rsidR="00A605FE">
        <w:rPr>
          <w:lang w:val="en-US" w:eastAsia="en-US"/>
        </w:rPr>
        <w:t>.</w:t>
      </w:r>
    </w:p>
    <w:p w:rsidR="005C2A12" w:rsidRDefault="005C2A12" w:rsidP="005C2A12">
      <w:pPr>
        <w:pStyle w:val="Heading2"/>
        <w:jc w:val="left"/>
        <w:rPr>
          <w:rFonts w:ascii="Arial Narrow" w:hAnsi="Arial Narrow"/>
          <w:sz w:val="24"/>
          <w:szCs w:val="24"/>
        </w:rPr>
      </w:pPr>
      <w:bookmarkStart w:id="23" w:name="_Toc519204864"/>
      <w:r>
        <w:rPr>
          <w:rFonts w:ascii="Arial Narrow" w:hAnsi="Arial Narrow"/>
          <w:sz w:val="24"/>
          <w:szCs w:val="24"/>
        </w:rPr>
        <w:t>Steps to follow to setup in Angular (</w:t>
      </w:r>
      <w:r>
        <w:t>W3Schools admin portal</w:t>
      </w:r>
      <w:r>
        <w:rPr>
          <w:rFonts w:ascii="Arial Narrow" w:hAnsi="Arial Narrow"/>
          <w:sz w:val="24"/>
          <w:szCs w:val="24"/>
        </w:rPr>
        <w:t>)</w:t>
      </w:r>
      <w:bookmarkEnd w:id="23"/>
    </w:p>
    <w:p w:rsidR="005C2A12" w:rsidRDefault="005C2A12" w:rsidP="00A605FE">
      <w:pPr>
        <w:pStyle w:val="ListParagraph"/>
        <w:numPr>
          <w:ilvl w:val="0"/>
          <w:numId w:val="34"/>
        </w:numPr>
        <w:rPr>
          <w:lang w:val="en-US" w:eastAsia="en-US"/>
        </w:rPr>
      </w:pPr>
      <w:r>
        <w:rPr>
          <w:lang w:val="en-US" w:eastAsia="en-US"/>
        </w:rPr>
        <w:t>Grab the code from git -&gt;</w:t>
      </w:r>
      <w:r w:rsidR="001B19B3">
        <w:rPr>
          <w:lang w:val="en-US" w:eastAsia="en-US"/>
        </w:rPr>
        <w:t xml:space="preserve"> </w:t>
      </w:r>
      <w:hyperlink r:id="rId14" w:history="1">
        <w:r w:rsidR="001B19B3" w:rsidRPr="001B19B3">
          <w:rPr>
            <w:rStyle w:val="Hyperlink"/>
            <w:lang w:val="en-US" w:eastAsia="en-US"/>
          </w:rPr>
          <w:t>https://github.com/raviGanapuram/task_angular</w:t>
        </w:r>
      </w:hyperlink>
    </w:p>
    <w:p w:rsidR="005C2A12" w:rsidRDefault="005C2A12" w:rsidP="00A605FE">
      <w:pPr>
        <w:pStyle w:val="ListParagraph"/>
        <w:numPr>
          <w:ilvl w:val="0"/>
          <w:numId w:val="34"/>
        </w:numPr>
        <w:rPr>
          <w:lang w:val="en-US" w:eastAsia="en-US"/>
        </w:rPr>
      </w:pPr>
      <w:r>
        <w:rPr>
          <w:lang w:val="en-US" w:eastAsia="en-US"/>
        </w:rPr>
        <w:t xml:space="preserve">Open the project and edit the </w:t>
      </w:r>
      <w:r w:rsidRPr="002B7150">
        <w:rPr>
          <w:highlight w:val="yellow"/>
          <w:lang w:val="en-US" w:eastAsia="en-US"/>
        </w:rPr>
        <w:t>server.js</w:t>
      </w:r>
      <w:r>
        <w:rPr>
          <w:lang w:val="en-US" w:eastAsia="en-US"/>
        </w:rPr>
        <w:t xml:space="preserve"> to change the server url</w:t>
      </w:r>
    </w:p>
    <w:p w:rsidR="005C2A12" w:rsidRPr="005C2A12" w:rsidRDefault="005C2A12" w:rsidP="005C2A12">
      <w:pPr>
        <w:pStyle w:val="ListParagraph"/>
        <w:numPr>
          <w:ilvl w:val="0"/>
          <w:numId w:val="34"/>
        </w:numPr>
        <w:rPr>
          <w:lang w:val="en-US" w:eastAsia="en-US"/>
        </w:rPr>
      </w:pPr>
      <w:r>
        <w:rPr>
          <w:lang w:val="en-US" w:eastAsia="en-US"/>
        </w:rPr>
        <w:t>Open the integrated terminal and execute the below command</w:t>
      </w:r>
      <w:r>
        <w:rPr>
          <w:lang w:val="en-US" w:eastAsia="en-US"/>
        </w:rPr>
        <w:br/>
      </w:r>
      <w:r w:rsidRPr="005C2A12">
        <w:rPr>
          <w:highlight w:val="yellow"/>
          <w:lang w:val="en-US" w:eastAsia="en-US"/>
        </w:rPr>
        <w:t>npm install</w:t>
      </w:r>
      <w:r>
        <w:rPr>
          <w:lang w:val="en-US" w:eastAsia="en-US"/>
        </w:rPr>
        <w:br/>
      </w:r>
      <w:r w:rsidRPr="005C2A12">
        <w:rPr>
          <w:highlight w:val="yellow"/>
          <w:lang w:val="en-US" w:eastAsia="en-US"/>
        </w:rPr>
        <w:t>npm start</w:t>
      </w:r>
    </w:p>
    <w:p w:rsidR="00FC6E43" w:rsidRDefault="00FC6E43" w:rsidP="00FC6E43">
      <w:pPr>
        <w:pStyle w:val="Heading2"/>
        <w:jc w:val="left"/>
        <w:rPr>
          <w:rFonts w:ascii="Arial Narrow" w:hAnsi="Arial Narrow"/>
          <w:sz w:val="24"/>
          <w:szCs w:val="24"/>
        </w:rPr>
      </w:pPr>
      <w:bookmarkStart w:id="24" w:name="_Toc519204865"/>
      <w:r>
        <w:rPr>
          <w:rFonts w:ascii="Arial Narrow" w:hAnsi="Arial Narrow"/>
          <w:sz w:val="24"/>
          <w:szCs w:val="24"/>
        </w:rPr>
        <w:t>How to test the API's are secured by JWT token</w:t>
      </w:r>
      <w:bookmarkEnd w:id="24"/>
    </w:p>
    <w:p w:rsidR="00B00833" w:rsidRPr="00B00833" w:rsidRDefault="00B00833" w:rsidP="00B00833">
      <w:r>
        <w:t>In this exercise we have chosen to JWT tokens to secure our endpoints. The below steps are to demonstrate how an invalid</w:t>
      </w:r>
      <w:bookmarkStart w:id="25" w:name="_GoBack"/>
      <w:bookmarkEnd w:id="25"/>
      <w:r>
        <w:t xml:space="preserve"> JWT token will prevent the endpoint to be executed. </w:t>
      </w:r>
    </w:p>
    <w:p w:rsidR="00FC6E43" w:rsidRDefault="00FC6E43" w:rsidP="00FC6E43">
      <w:pPr>
        <w:pStyle w:val="ListParagraph"/>
        <w:numPr>
          <w:ilvl w:val="0"/>
          <w:numId w:val="37"/>
        </w:numPr>
        <w:rPr>
          <w:lang w:val="en-US" w:eastAsia="en-US"/>
        </w:rPr>
      </w:pPr>
      <w:r>
        <w:rPr>
          <w:lang w:val="en-US" w:eastAsia="en-US"/>
        </w:rPr>
        <w:t>First we need atleast one RestClient to test the REST services</w:t>
      </w:r>
      <w:r w:rsidR="005B7135">
        <w:rPr>
          <w:lang w:val="en-US" w:eastAsia="en-US"/>
        </w:rPr>
        <w:t xml:space="preserve"> e.g. Postman</w:t>
      </w:r>
      <w:r>
        <w:rPr>
          <w:lang w:val="en-US" w:eastAsia="en-US"/>
        </w:rPr>
        <w:t>.</w:t>
      </w:r>
    </w:p>
    <w:p w:rsidR="00FC6E43" w:rsidRPr="00FC6E43" w:rsidRDefault="00FC6E43" w:rsidP="00FC6E43">
      <w:pPr>
        <w:pStyle w:val="ListParagraph"/>
        <w:numPr>
          <w:ilvl w:val="0"/>
          <w:numId w:val="37"/>
        </w:numPr>
        <w:rPr>
          <w:lang w:val="en-US" w:eastAsia="en-US"/>
        </w:rPr>
      </w:pPr>
      <w:r>
        <w:rPr>
          <w:lang w:val="en-US" w:eastAsia="en-US"/>
        </w:rPr>
        <w:t>Register the user by using the postman</w:t>
      </w:r>
      <w:r w:rsidR="00105B91">
        <w:rPr>
          <w:lang w:val="en-US" w:eastAsia="en-US"/>
        </w:rPr>
        <w:br/>
      </w:r>
      <w:r w:rsidR="00105B91" w:rsidRPr="00105B91">
        <w:rPr>
          <w:highlight w:val="yellow"/>
          <w:lang w:val="en-US" w:eastAsia="en-US"/>
        </w:rPr>
        <w:t>Request</w:t>
      </w:r>
      <w:r w:rsidR="00105B91">
        <w:rPr>
          <w:lang w:val="en-US" w:eastAsia="en-US"/>
        </w:rPr>
        <w:t>:-</w:t>
      </w:r>
      <w:r>
        <w:rPr>
          <w:lang w:val="en-US" w:eastAsia="en-US"/>
        </w:rPr>
        <w:br/>
      </w:r>
      <w:r w:rsidRPr="00FC6E43">
        <w:rPr>
          <w:lang w:val="en-US" w:eastAsia="en-US"/>
        </w:rPr>
        <w:t>POST /api/auth/register HTTP/1.1</w:t>
      </w:r>
    </w:p>
    <w:p w:rsidR="00FC6E43" w:rsidRPr="00FC6E43" w:rsidRDefault="00FC6E43" w:rsidP="00FC6E43">
      <w:pPr>
        <w:pStyle w:val="ListParagraph"/>
        <w:rPr>
          <w:lang w:val="en-US" w:eastAsia="en-US"/>
        </w:rPr>
      </w:pPr>
      <w:r w:rsidRPr="00FC6E43">
        <w:rPr>
          <w:lang w:val="en-US" w:eastAsia="en-US"/>
        </w:rPr>
        <w:t>Host: localhost:3000</w:t>
      </w:r>
    </w:p>
    <w:p w:rsidR="00FC6E43" w:rsidRPr="00FC6E43" w:rsidRDefault="00FC6E43" w:rsidP="00FC6E43">
      <w:pPr>
        <w:pStyle w:val="ListParagraph"/>
        <w:rPr>
          <w:lang w:val="en-US" w:eastAsia="en-US"/>
        </w:rPr>
      </w:pPr>
      <w:r w:rsidRPr="00FC6E43">
        <w:rPr>
          <w:lang w:val="en-US" w:eastAsia="en-US"/>
        </w:rPr>
        <w:t>Content-Type: application/json</w:t>
      </w:r>
      <w:r>
        <w:rPr>
          <w:lang w:val="en-US" w:eastAsia="en-US"/>
        </w:rPr>
        <w:br/>
      </w:r>
    </w:p>
    <w:p w:rsidR="00FC6E43" w:rsidRPr="00FC6E43" w:rsidRDefault="00FC6E43" w:rsidP="00FC6E43">
      <w:pPr>
        <w:pStyle w:val="ListParagraph"/>
        <w:rPr>
          <w:lang w:val="en-US" w:eastAsia="en-US"/>
        </w:rPr>
      </w:pPr>
      <w:r>
        <w:rPr>
          <w:lang w:val="en-US" w:eastAsia="en-US"/>
        </w:rPr>
        <w:t>Request-Body:-</w:t>
      </w:r>
    </w:p>
    <w:p w:rsidR="00FC6E43" w:rsidRPr="00FC6E43" w:rsidRDefault="00FC6E43" w:rsidP="00FC6E43">
      <w:pPr>
        <w:pStyle w:val="ListParagraph"/>
        <w:rPr>
          <w:lang w:val="en-US" w:eastAsia="en-US"/>
        </w:rPr>
      </w:pPr>
      <w:r w:rsidRPr="00FC6E43">
        <w:rPr>
          <w:lang w:val="en-US" w:eastAsia="en-US"/>
        </w:rPr>
        <w:t>{</w:t>
      </w:r>
    </w:p>
    <w:p w:rsidR="00FC6E43" w:rsidRPr="00FC6E43" w:rsidRDefault="00FC6E43" w:rsidP="00FC6E43">
      <w:pPr>
        <w:pStyle w:val="ListParagraph"/>
        <w:rPr>
          <w:lang w:val="en-US" w:eastAsia="en-US"/>
        </w:rPr>
      </w:pPr>
      <w:r w:rsidRPr="00FC6E43">
        <w:rPr>
          <w:lang w:val="en-US" w:eastAsia="en-US"/>
        </w:rPr>
        <w:t xml:space="preserve"> "name":"rajesh",</w:t>
      </w:r>
    </w:p>
    <w:p w:rsidR="00FC6E43" w:rsidRPr="00FC6E43" w:rsidRDefault="00FC6E43" w:rsidP="00FC6E43">
      <w:pPr>
        <w:pStyle w:val="ListParagraph"/>
        <w:rPr>
          <w:lang w:val="en-US" w:eastAsia="en-US"/>
        </w:rPr>
      </w:pPr>
      <w:r w:rsidRPr="00FC6E43">
        <w:rPr>
          <w:lang w:val="en-US" w:eastAsia="en-US"/>
        </w:rPr>
        <w:t xml:space="preserve"> "email":"rajesh@gmail.com",</w:t>
      </w:r>
    </w:p>
    <w:p w:rsidR="00FC6E43" w:rsidRPr="00FC6E43" w:rsidRDefault="00FC6E43" w:rsidP="00FC6E43">
      <w:pPr>
        <w:pStyle w:val="ListParagraph"/>
        <w:rPr>
          <w:lang w:val="en-US" w:eastAsia="en-US"/>
        </w:rPr>
      </w:pPr>
      <w:r w:rsidRPr="00FC6E43">
        <w:rPr>
          <w:lang w:val="en-US" w:eastAsia="en-US"/>
        </w:rPr>
        <w:t xml:space="preserve"> "password":"rajesh"</w:t>
      </w:r>
    </w:p>
    <w:p w:rsidR="00FC6E43" w:rsidRDefault="00FC6E43" w:rsidP="00FC6E43">
      <w:pPr>
        <w:pStyle w:val="ListParagraph"/>
        <w:rPr>
          <w:lang w:val="en-US" w:eastAsia="en-US"/>
        </w:rPr>
      </w:pPr>
      <w:r w:rsidRPr="00FC6E43">
        <w:rPr>
          <w:lang w:val="en-US" w:eastAsia="en-US"/>
        </w:rPr>
        <w:t>}</w:t>
      </w:r>
    </w:p>
    <w:p w:rsidR="00105B91" w:rsidRDefault="00105B91" w:rsidP="00FC6E43">
      <w:pPr>
        <w:pStyle w:val="ListParagraph"/>
        <w:rPr>
          <w:lang w:val="en-US" w:eastAsia="en-US"/>
        </w:rPr>
      </w:pPr>
    </w:p>
    <w:p w:rsidR="00105B91" w:rsidRDefault="00105B91" w:rsidP="00105B91">
      <w:pPr>
        <w:pStyle w:val="ListParagraph"/>
        <w:rPr>
          <w:lang w:val="en-US" w:eastAsia="en-US"/>
        </w:rPr>
      </w:pPr>
      <w:r w:rsidRPr="00105B91">
        <w:rPr>
          <w:highlight w:val="yellow"/>
          <w:lang w:val="en-US" w:eastAsia="en-US"/>
        </w:rPr>
        <w:t>Response</w:t>
      </w:r>
      <w:r>
        <w:rPr>
          <w:lang w:val="en-US" w:eastAsia="en-US"/>
        </w:rPr>
        <w:t>:-</w:t>
      </w:r>
    </w:p>
    <w:p w:rsidR="00105B91" w:rsidRPr="00105B91" w:rsidRDefault="00105B91" w:rsidP="00105B91">
      <w:pPr>
        <w:pStyle w:val="ListParagraph"/>
        <w:rPr>
          <w:lang w:val="en-US" w:eastAsia="en-US"/>
        </w:rPr>
      </w:pPr>
      <w:r w:rsidRPr="00105B91">
        <w:rPr>
          <w:lang w:val="en-US" w:eastAsia="en-US"/>
        </w:rPr>
        <w:t>{</w:t>
      </w:r>
    </w:p>
    <w:p w:rsidR="00105B91" w:rsidRPr="00105B91" w:rsidRDefault="00105B91" w:rsidP="00105B91">
      <w:pPr>
        <w:pStyle w:val="ListParagraph"/>
        <w:rPr>
          <w:lang w:val="en-US" w:eastAsia="en-US"/>
        </w:rPr>
      </w:pPr>
      <w:r w:rsidRPr="00105B91">
        <w:rPr>
          <w:lang w:val="en-US" w:eastAsia="en-US"/>
        </w:rPr>
        <w:t xml:space="preserve">    "auth": true,</w:t>
      </w:r>
    </w:p>
    <w:p w:rsidR="00105B91" w:rsidRPr="00105B91" w:rsidRDefault="00105B91" w:rsidP="00105B91">
      <w:pPr>
        <w:pStyle w:val="ListParagraph"/>
        <w:rPr>
          <w:lang w:val="en-US" w:eastAsia="en-US"/>
        </w:rPr>
      </w:pPr>
      <w:r w:rsidRPr="00105B91">
        <w:rPr>
          <w:lang w:val="en-US" w:eastAsia="en-US"/>
        </w:rPr>
        <w:t xml:space="preserve">    "token": "eyJhbGciOiJIUzI1NiIsInR5cCI6IkpXVCJ9.eyJpZCI6IjI4IiwibmFtZSI6Ik11cyIsImVtYWlsIjoibXVzQGdtYWlsLmNvbSIsImlhdCI6MTUzMTQxNzM0OCwiZXhwIjoxNTMxNTAzNzQ4fQ.qnBYN_gp6vOEQ1xeyu-qzdcoJs6DBBW_CI0MQvU2JcM"</w:t>
      </w:r>
    </w:p>
    <w:p w:rsidR="00105B91" w:rsidRDefault="00105B91" w:rsidP="00105B91">
      <w:pPr>
        <w:pStyle w:val="ListParagraph"/>
        <w:rPr>
          <w:lang w:val="en-US" w:eastAsia="en-US"/>
        </w:rPr>
      </w:pPr>
      <w:r w:rsidRPr="00105B91">
        <w:rPr>
          <w:lang w:val="en-US" w:eastAsia="en-US"/>
        </w:rPr>
        <w:t>}</w:t>
      </w:r>
    </w:p>
    <w:p w:rsidR="00FC6E43" w:rsidRDefault="00FC6E43" w:rsidP="00FC6E43">
      <w:pPr>
        <w:pStyle w:val="ListParagraph"/>
        <w:rPr>
          <w:lang w:val="en-US" w:eastAsia="en-US"/>
        </w:rPr>
      </w:pPr>
    </w:p>
    <w:p w:rsidR="00FC6E43" w:rsidRDefault="00FC6E43" w:rsidP="00FC6E43">
      <w:pPr>
        <w:pStyle w:val="ListParagraph"/>
        <w:numPr>
          <w:ilvl w:val="0"/>
          <w:numId w:val="39"/>
        </w:numPr>
        <w:ind w:left="709" w:hanging="283"/>
        <w:rPr>
          <w:lang w:val="en-US" w:eastAsia="en-US"/>
        </w:rPr>
      </w:pPr>
      <w:r>
        <w:rPr>
          <w:lang w:val="en-US" w:eastAsia="en-US"/>
        </w:rPr>
        <w:t>Login with the registered details</w:t>
      </w:r>
      <w:r w:rsidR="00105B91">
        <w:rPr>
          <w:lang w:val="en-US" w:eastAsia="en-US"/>
        </w:rPr>
        <w:br/>
      </w:r>
      <w:r w:rsidR="00105B91" w:rsidRPr="00105B91">
        <w:rPr>
          <w:highlight w:val="yellow"/>
          <w:lang w:val="en-US" w:eastAsia="en-US"/>
        </w:rPr>
        <w:t>Request</w:t>
      </w:r>
      <w:r w:rsidR="00105B91">
        <w:rPr>
          <w:lang w:val="en-US" w:eastAsia="en-US"/>
        </w:rPr>
        <w:t>:-</w:t>
      </w:r>
    </w:p>
    <w:p w:rsidR="00FC6E43" w:rsidRPr="00FC6E43" w:rsidRDefault="00FC6E43" w:rsidP="00FC6E43">
      <w:pPr>
        <w:pStyle w:val="ListParagraph"/>
        <w:rPr>
          <w:lang w:val="en-US" w:eastAsia="en-US"/>
        </w:rPr>
      </w:pPr>
      <w:r w:rsidRPr="00FC6E43">
        <w:rPr>
          <w:lang w:val="en-US" w:eastAsia="en-US"/>
        </w:rPr>
        <w:lastRenderedPageBreak/>
        <w:t>POST /api/auth/login HTTP/1.1</w:t>
      </w:r>
    </w:p>
    <w:p w:rsidR="00FC6E43" w:rsidRPr="00FC6E43" w:rsidRDefault="00FC6E43" w:rsidP="00FC6E43">
      <w:pPr>
        <w:pStyle w:val="ListParagraph"/>
        <w:rPr>
          <w:lang w:val="en-US" w:eastAsia="en-US"/>
        </w:rPr>
      </w:pPr>
      <w:r w:rsidRPr="00FC6E43">
        <w:rPr>
          <w:lang w:val="en-US" w:eastAsia="en-US"/>
        </w:rPr>
        <w:t>Host: localhost:3000</w:t>
      </w:r>
    </w:p>
    <w:p w:rsidR="00FC6E43" w:rsidRPr="00FC6E43" w:rsidRDefault="00FC6E43" w:rsidP="00FC6E43">
      <w:pPr>
        <w:pStyle w:val="ListParagraph"/>
        <w:rPr>
          <w:lang w:val="en-US" w:eastAsia="en-US"/>
        </w:rPr>
      </w:pPr>
      <w:r w:rsidRPr="00FC6E43">
        <w:rPr>
          <w:lang w:val="en-US" w:eastAsia="en-US"/>
        </w:rPr>
        <w:t>Content-Type: application/json</w:t>
      </w:r>
    </w:p>
    <w:p w:rsidR="00FC6E43" w:rsidRPr="00FC6E43" w:rsidRDefault="00FC6E43" w:rsidP="00FC6E43">
      <w:pPr>
        <w:pStyle w:val="ListParagraph"/>
        <w:rPr>
          <w:lang w:val="en-US" w:eastAsia="en-US"/>
        </w:rPr>
      </w:pPr>
      <w:r w:rsidRPr="00FC6E43">
        <w:rPr>
          <w:lang w:val="en-US" w:eastAsia="en-US"/>
        </w:rPr>
        <w:t>Cache-Control: no-cache</w:t>
      </w:r>
    </w:p>
    <w:p w:rsidR="00FC6E43" w:rsidRPr="00FC6E43" w:rsidRDefault="00FC6E43" w:rsidP="00FC6E43">
      <w:pPr>
        <w:pStyle w:val="ListParagraph"/>
        <w:rPr>
          <w:lang w:val="en-US" w:eastAsia="en-US"/>
        </w:rPr>
      </w:pPr>
      <w:r w:rsidRPr="00FC6E43">
        <w:rPr>
          <w:lang w:val="en-US" w:eastAsia="en-US"/>
        </w:rPr>
        <w:t>Postman-Token: 356cae4e-56b7-07cb-959a-0d0c22dedf45</w:t>
      </w:r>
    </w:p>
    <w:p w:rsidR="00FC6E43" w:rsidRPr="00FC6E43" w:rsidRDefault="00FC6E43" w:rsidP="00FC6E43">
      <w:pPr>
        <w:pStyle w:val="ListParagraph"/>
        <w:rPr>
          <w:lang w:val="en-US" w:eastAsia="en-US"/>
        </w:rPr>
      </w:pPr>
    </w:p>
    <w:p w:rsidR="00FC6E43" w:rsidRDefault="00FC6E43" w:rsidP="00FC6E43">
      <w:pPr>
        <w:pStyle w:val="ListParagraph"/>
        <w:rPr>
          <w:lang w:val="en-US" w:eastAsia="en-US"/>
        </w:rPr>
      </w:pPr>
      <w:r w:rsidRPr="00FC6E43">
        <w:rPr>
          <w:lang w:val="en-US" w:eastAsia="en-US"/>
        </w:rPr>
        <w:t>{</w:t>
      </w:r>
    </w:p>
    <w:p w:rsidR="00FC6E43" w:rsidRPr="00FC6E43" w:rsidRDefault="00FC6E43" w:rsidP="00FC6E43">
      <w:pPr>
        <w:pStyle w:val="ListParagraph"/>
        <w:rPr>
          <w:lang w:val="en-US" w:eastAsia="en-US"/>
        </w:rPr>
      </w:pPr>
      <w:r w:rsidRPr="00FC6E43">
        <w:rPr>
          <w:lang w:val="en-US" w:eastAsia="en-US"/>
        </w:rPr>
        <w:t>"email":"mus@gmail.com",</w:t>
      </w:r>
    </w:p>
    <w:p w:rsidR="00FC6E43" w:rsidRDefault="00FC6E43" w:rsidP="00FC6E43">
      <w:pPr>
        <w:pStyle w:val="ListParagraph"/>
        <w:rPr>
          <w:lang w:val="en-US" w:eastAsia="en-US"/>
        </w:rPr>
      </w:pPr>
      <w:r w:rsidRPr="00FC6E43">
        <w:rPr>
          <w:lang w:val="en-US" w:eastAsia="en-US"/>
        </w:rPr>
        <w:t>"password":"password"</w:t>
      </w:r>
    </w:p>
    <w:p w:rsidR="00FC6E43" w:rsidRDefault="00FC6E43" w:rsidP="00FC6E43">
      <w:pPr>
        <w:pStyle w:val="ListParagraph"/>
        <w:rPr>
          <w:lang w:val="en-US" w:eastAsia="en-US"/>
        </w:rPr>
      </w:pPr>
      <w:r w:rsidRPr="00FC6E43">
        <w:rPr>
          <w:lang w:val="en-US" w:eastAsia="en-US"/>
        </w:rPr>
        <w:t>}</w:t>
      </w:r>
    </w:p>
    <w:p w:rsidR="00105B91" w:rsidRDefault="00105B91" w:rsidP="00FC6E43">
      <w:pPr>
        <w:pStyle w:val="ListParagraph"/>
        <w:rPr>
          <w:lang w:val="en-US" w:eastAsia="en-US"/>
        </w:rPr>
      </w:pPr>
    </w:p>
    <w:p w:rsidR="00105B91" w:rsidRDefault="00105B91" w:rsidP="00FC6E43">
      <w:pPr>
        <w:pStyle w:val="ListParagraph"/>
        <w:rPr>
          <w:lang w:val="en-US" w:eastAsia="en-US"/>
        </w:rPr>
      </w:pPr>
      <w:r w:rsidRPr="00105B91">
        <w:rPr>
          <w:highlight w:val="yellow"/>
          <w:lang w:val="en-US" w:eastAsia="en-US"/>
        </w:rPr>
        <w:t>Response</w:t>
      </w:r>
      <w:r>
        <w:rPr>
          <w:lang w:val="en-US" w:eastAsia="en-US"/>
        </w:rPr>
        <w:t>:-</w:t>
      </w:r>
    </w:p>
    <w:p w:rsidR="00105B91" w:rsidRPr="00105B91" w:rsidRDefault="00105B91" w:rsidP="00105B91">
      <w:pPr>
        <w:pStyle w:val="ListParagraph"/>
        <w:rPr>
          <w:lang w:val="en-US" w:eastAsia="en-US"/>
        </w:rPr>
      </w:pPr>
      <w:r w:rsidRPr="00105B91">
        <w:rPr>
          <w:lang w:val="en-US" w:eastAsia="en-US"/>
        </w:rPr>
        <w:t>{</w:t>
      </w:r>
    </w:p>
    <w:p w:rsidR="00105B91" w:rsidRPr="00105B91" w:rsidRDefault="00105B91" w:rsidP="00105B91">
      <w:pPr>
        <w:pStyle w:val="ListParagraph"/>
        <w:rPr>
          <w:lang w:val="en-US" w:eastAsia="en-US"/>
        </w:rPr>
      </w:pPr>
      <w:r w:rsidRPr="00105B91">
        <w:rPr>
          <w:lang w:val="en-US" w:eastAsia="en-US"/>
        </w:rPr>
        <w:t xml:space="preserve">    "auth": true,</w:t>
      </w:r>
    </w:p>
    <w:p w:rsidR="00105B91" w:rsidRPr="00105B91" w:rsidRDefault="00105B91" w:rsidP="00105B91">
      <w:pPr>
        <w:pStyle w:val="ListParagraph"/>
        <w:rPr>
          <w:lang w:val="en-US" w:eastAsia="en-US"/>
        </w:rPr>
      </w:pPr>
      <w:r w:rsidRPr="00105B91">
        <w:rPr>
          <w:lang w:val="en-US" w:eastAsia="en-US"/>
        </w:rPr>
        <w:t xml:space="preserve">    "token": "eyJhbGciOiJIUzI1NiIsInR5cCI6IkpXVCJ9.eyJpZCI6IjI4IiwibmFtZSI6Ik11cyIsImVtYWlsIjoibXVzQGdtYWlsLmNvbSIsImlhdCI6MTUzMTQxNzM0OCwiZXhwIjoxNTMxNTAzNzQ4fQ.qnBYN_gp6vOEQ1xeyu-qzdcoJs6DBBW_CI0MQvU2JcM"</w:t>
      </w:r>
    </w:p>
    <w:p w:rsidR="00105B91" w:rsidRDefault="00105B91" w:rsidP="00105B91">
      <w:pPr>
        <w:pStyle w:val="ListParagraph"/>
        <w:rPr>
          <w:lang w:val="en-US" w:eastAsia="en-US"/>
        </w:rPr>
      </w:pPr>
      <w:r w:rsidRPr="00105B91">
        <w:rPr>
          <w:lang w:val="en-US" w:eastAsia="en-US"/>
        </w:rPr>
        <w:t>}</w:t>
      </w:r>
    </w:p>
    <w:p w:rsidR="00105B91" w:rsidRDefault="00105B91" w:rsidP="00105B91">
      <w:pPr>
        <w:pStyle w:val="ListParagraph"/>
        <w:rPr>
          <w:lang w:val="en-US" w:eastAsia="en-US"/>
        </w:rPr>
      </w:pPr>
    </w:p>
    <w:p w:rsidR="00105B91" w:rsidRDefault="00105B91" w:rsidP="00105B91">
      <w:pPr>
        <w:pStyle w:val="ListParagraph"/>
        <w:numPr>
          <w:ilvl w:val="0"/>
          <w:numId w:val="39"/>
        </w:numPr>
        <w:ind w:left="709" w:hanging="283"/>
        <w:rPr>
          <w:lang w:val="en-US" w:eastAsia="en-US"/>
        </w:rPr>
      </w:pPr>
      <w:r>
        <w:rPr>
          <w:lang w:val="en-US" w:eastAsia="en-US"/>
        </w:rPr>
        <w:t>Lets check the RestApi's with and without jwt tokens</w:t>
      </w:r>
    </w:p>
    <w:p w:rsidR="00A42AD5" w:rsidRDefault="00A42AD5" w:rsidP="00105B91">
      <w:pPr>
        <w:pStyle w:val="ListParagraph"/>
        <w:numPr>
          <w:ilvl w:val="0"/>
          <w:numId w:val="39"/>
        </w:numPr>
        <w:ind w:left="709" w:hanging="283"/>
        <w:rPr>
          <w:lang w:val="en-US" w:eastAsia="en-US"/>
        </w:rPr>
      </w:pPr>
      <w:r>
        <w:rPr>
          <w:lang w:val="en-US" w:eastAsia="en-US"/>
        </w:rPr>
        <w:t>The below api was created only for the testing of JWT.</w:t>
      </w:r>
    </w:p>
    <w:p w:rsidR="00105B91" w:rsidRDefault="00105B91" w:rsidP="00105B91">
      <w:pPr>
        <w:pStyle w:val="ListParagraph"/>
        <w:ind w:left="709"/>
        <w:rPr>
          <w:lang w:val="en-US" w:eastAsia="en-US"/>
        </w:rPr>
      </w:pPr>
      <w:r w:rsidRPr="00105B91">
        <w:rPr>
          <w:highlight w:val="yellow"/>
          <w:lang w:val="en-US" w:eastAsia="en-US"/>
        </w:rPr>
        <w:t>Request</w:t>
      </w:r>
      <w:r>
        <w:rPr>
          <w:lang w:val="en-US" w:eastAsia="en-US"/>
        </w:rPr>
        <w:t>:-</w:t>
      </w:r>
    </w:p>
    <w:p w:rsidR="00105B91" w:rsidRPr="00105B91" w:rsidRDefault="00105B91" w:rsidP="00105B91">
      <w:pPr>
        <w:pStyle w:val="ListParagraph"/>
        <w:ind w:left="709"/>
        <w:rPr>
          <w:lang w:val="en-US" w:eastAsia="en-US"/>
        </w:rPr>
      </w:pPr>
      <w:r w:rsidRPr="00105B91">
        <w:rPr>
          <w:lang w:val="en-US" w:eastAsia="en-US"/>
        </w:rPr>
        <w:t>GET /api/auth/me HTTP/1.1</w:t>
      </w:r>
    </w:p>
    <w:p w:rsidR="00105B91" w:rsidRDefault="00105B91" w:rsidP="00105B91">
      <w:pPr>
        <w:pStyle w:val="ListParagraph"/>
        <w:ind w:left="709"/>
        <w:rPr>
          <w:lang w:val="en-US" w:eastAsia="en-US"/>
        </w:rPr>
      </w:pPr>
      <w:r w:rsidRPr="00105B91">
        <w:rPr>
          <w:lang w:val="en-US" w:eastAsia="en-US"/>
        </w:rPr>
        <w:t>Host: localhost:3000</w:t>
      </w:r>
    </w:p>
    <w:p w:rsidR="00705C1C" w:rsidRPr="00105B91" w:rsidRDefault="00705C1C" w:rsidP="00105B91">
      <w:pPr>
        <w:pStyle w:val="ListParagraph"/>
        <w:ind w:left="709"/>
        <w:rPr>
          <w:lang w:val="en-US" w:eastAsia="en-US"/>
        </w:rPr>
      </w:pPr>
      <w:r w:rsidRPr="00705C1C">
        <w:rPr>
          <w:highlight w:val="yellow"/>
          <w:lang w:val="en-US" w:eastAsia="en-US"/>
        </w:rPr>
        <w:t>Pass the below token in headers;</w:t>
      </w:r>
    </w:p>
    <w:p w:rsidR="00105B91" w:rsidRPr="00105B91" w:rsidRDefault="00105B91" w:rsidP="00105B91">
      <w:pPr>
        <w:pStyle w:val="ListParagraph"/>
        <w:ind w:left="709"/>
        <w:rPr>
          <w:lang w:val="en-US" w:eastAsia="en-US"/>
        </w:rPr>
      </w:pPr>
      <w:r w:rsidRPr="00105B91">
        <w:rPr>
          <w:lang w:val="en-US" w:eastAsia="en-US"/>
        </w:rPr>
        <w:t>access-token: eyJhbGciOiJIUzI1NiIsInR5cCI6IkpXVCJ9.eyJpZCI6IjIwIiwibmFtZSI6InJhdmlyYWoiLCJlbWFpbCI6InJhdmlAZ21haWwuY29tIiwiaWF0IjoxNTMxMzk5NjgzLCJleHAiOjE1MzE0ODYwODN9.6dFMWJ6jZU89Uh_pXtSFCr_jhcCTlE7iHEAqY9QUoHk</w:t>
      </w:r>
    </w:p>
    <w:p w:rsidR="00105B91" w:rsidRDefault="00105B91" w:rsidP="00105B91">
      <w:pPr>
        <w:pStyle w:val="ListParagraph"/>
        <w:ind w:left="709"/>
        <w:rPr>
          <w:lang w:val="en-US" w:eastAsia="en-US"/>
        </w:rPr>
      </w:pPr>
    </w:p>
    <w:p w:rsidR="00105B91" w:rsidRPr="00105B91" w:rsidRDefault="00105B91" w:rsidP="00105B91">
      <w:pPr>
        <w:pStyle w:val="ListParagraph"/>
        <w:ind w:left="709"/>
        <w:rPr>
          <w:lang w:val="en-US" w:eastAsia="en-US"/>
        </w:rPr>
      </w:pPr>
      <w:r w:rsidRPr="00105B91">
        <w:rPr>
          <w:highlight w:val="yellow"/>
          <w:lang w:val="en-US" w:eastAsia="en-US"/>
        </w:rPr>
        <w:t>Response</w:t>
      </w:r>
      <w:r>
        <w:rPr>
          <w:lang w:val="en-US" w:eastAsia="en-US"/>
        </w:rPr>
        <w:t>:-</w:t>
      </w:r>
      <w:r>
        <w:rPr>
          <w:lang w:val="en-US" w:eastAsia="en-US"/>
        </w:rPr>
        <w:br/>
      </w:r>
      <w:r w:rsidRPr="00105B91">
        <w:rPr>
          <w:lang w:val="en-US" w:eastAsia="en-US"/>
        </w:rPr>
        <w:t>{</w:t>
      </w:r>
    </w:p>
    <w:p w:rsidR="00105B91" w:rsidRPr="00105B91" w:rsidRDefault="00105B91" w:rsidP="00105B91">
      <w:pPr>
        <w:pStyle w:val="ListParagraph"/>
        <w:ind w:left="709"/>
        <w:rPr>
          <w:lang w:val="en-US" w:eastAsia="en-US"/>
        </w:rPr>
      </w:pPr>
      <w:r w:rsidRPr="00105B91">
        <w:rPr>
          <w:lang w:val="en-US" w:eastAsia="en-US"/>
        </w:rPr>
        <w:t xml:space="preserve">    "id": "20",</w:t>
      </w:r>
    </w:p>
    <w:p w:rsidR="00105B91" w:rsidRPr="00105B91" w:rsidRDefault="00105B91" w:rsidP="00105B91">
      <w:pPr>
        <w:pStyle w:val="ListParagraph"/>
        <w:ind w:left="709"/>
        <w:rPr>
          <w:lang w:val="en-US" w:eastAsia="en-US"/>
        </w:rPr>
      </w:pPr>
      <w:r w:rsidRPr="00105B91">
        <w:rPr>
          <w:lang w:val="en-US" w:eastAsia="en-US"/>
        </w:rPr>
        <w:t xml:space="preserve">    "date_creation": "2018-07-12T12:11:30.089Z",</w:t>
      </w:r>
    </w:p>
    <w:p w:rsidR="00105B91" w:rsidRPr="00105B91" w:rsidRDefault="00105B91" w:rsidP="00105B91">
      <w:pPr>
        <w:pStyle w:val="ListParagraph"/>
        <w:ind w:left="709"/>
        <w:rPr>
          <w:lang w:val="en-US" w:eastAsia="en-US"/>
        </w:rPr>
      </w:pPr>
      <w:r w:rsidRPr="00105B91">
        <w:rPr>
          <w:lang w:val="en-US" w:eastAsia="en-US"/>
        </w:rPr>
        <w:t xml:space="preserve">    "name": "raviraj",</w:t>
      </w:r>
    </w:p>
    <w:p w:rsidR="00105B91" w:rsidRPr="00105B91" w:rsidRDefault="00105B91" w:rsidP="00105B91">
      <w:pPr>
        <w:pStyle w:val="ListParagraph"/>
        <w:ind w:left="709"/>
        <w:rPr>
          <w:lang w:val="en-US" w:eastAsia="en-US"/>
        </w:rPr>
      </w:pPr>
      <w:r w:rsidRPr="00105B91">
        <w:rPr>
          <w:lang w:val="en-US" w:eastAsia="en-US"/>
        </w:rPr>
        <w:t xml:space="preserve">    "email": "ravi@gmail.com",</w:t>
      </w:r>
    </w:p>
    <w:p w:rsidR="00105B91" w:rsidRPr="00105B91" w:rsidRDefault="00105B91" w:rsidP="00105B91">
      <w:pPr>
        <w:pStyle w:val="ListParagraph"/>
        <w:ind w:left="709"/>
        <w:rPr>
          <w:lang w:val="en-US" w:eastAsia="en-US"/>
        </w:rPr>
      </w:pPr>
      <w:r w:rsidRPr="00105B91">
        <w:rPr>
          <w:lang w:val="en-US" w:eastAsia="en-US"/>
        </w:rPr>
        <w:t xml:space="preserve">    "password": "$2a$08$qAbgzXjpC7ZCXwMzlqN3U.ZnKePCRngsDs2BAqK9waXk9Lj5L44WO"</w:t>
      </w:r>
    </w:p>
    <w:p w:rsidR="00105B91" w:rsidRDefault="00105B91" w:rsidP="00105B91">
      <w:pPr>
        <w:pStyle w:val="ListParagraph"/>
        <w:ind w:left="709"/>
        <w:rPr>
          <w:lang w:val="en-US" w:eastAsia="en-US"/>
        </w:rPr>
      </w:pPr>
      <w:r w:rsidRPr="00105B91">
        <w:rPr>
          <w:lang w:val="en-US" w:eastAsia="en-US"/>
        </w:rPr>
        <w:t>}</w:t>
      </w:r>
    </w:p>
    <w:p w:rsidR="00105B91" w:rsidRDefault="005B7135" w:rsidP="00FC6E43">
      <w:pPr>
        <w:pStyle w:val="ListParagraph"/>
        <w:ind w:left="1440"/>
        <w:rPr>
          <w:color w:val="FF0000"/>
          <w:lang w:val="en-US" w:eastAsia="en-US"/>
        </w:rPr>
      </w:pPr>
      <w:r>
        <w:rPr>
          <w:color w:val="FF0000"/>
          <w:lang w:val="en-US" w:eastAsia="en-US"/>
        </w:rPr>
        <w:t>Note:</w:t>
      </w:r>
      <w:r w:rsidR="00105B91" w:rsidRPr="00105B91">
        <w:rPr>
          <w:color w:val="FF0000"/>
          <w:lang w:val="en-US" w:eastAsia="en-US"/>
        </w:rPr>
        <w:t xml:space="preserve"> In the above response we are returning the</w:t>
      </w:r>
      <w:r>
        <w:rPr>
          <w:color w:val="FF0000"/>
          <w:lang w:val="en-US" w:eastAsia="en-US"/>
        </w:rPr>
        <w:t xml:space="preserve"> encrypted password to</w:t>
      </w:r>
      <w:r w:rsidR="002B7150">
        <w:rPr>
          <w:color w:val="FF0000"/>
          <w:lang w:val="en-US" w:eastAsia="en-US"/>
        </w:rPr>
        <w:t xml:space="preserve"> </w:t>
      </w:r>
      <w:r>
        <w:rPr>
          <w:color w:val="FF0000"/>
          <w:lang w:val="en-US" w:eastAsia="en-US"/>
        </w:rPr>
        <w:t>demonstrate</w:t>
      </w:r>
      <w:r w:rsidR="002B7150">
        <w:rPr>
          <w:color w:val="FF0000"/>
          <w:lang w:val="en-US" w:eastAsia="en-US"/>
        </w:rPr>
        <w:t xml:space="preserve"> </w:t>
      </w:r>
      <w:r>
        <w:rPr>
          <w:color w:val="FF0000"/>
          <w:lang w:val="en-US" w:eastAsia="en-US"/>
        </w:rPr>
        <w:t>this example. It is not recommened to display</w:t>
      </w:r>
      <w:r w:rsidR="00105B91" w:rsidRPr="00105B91">
        <w:rPr>
          <w:color w:val="FF0000"/>
          <w:lang w:val="en-US" w:eastAsia="en-US"/>
        </w:rPr>
        <w:t xml:space="preserve"> the password</w:t>
      </w:r>
      <w:r>
        <w:rPr>
          <w:color w:val="FF0000"/>
          <w:lang w:val="en-US" w:eastAsia="en-US"/>
        </w:rPr>
        <w:t xml:space="preserve"> in any format</w:t>
      </w:r>
      <w:r w:rsidR="00105B91" w:rsidRPr="00105B91">
        <w:rPr>
          <w:color w:val="FF0000"/>
          <w:lang w:val="en-US" w:eastAsia="en-US"/>
        </w:rPr>
        <w:t>.</w:t>
      </w:r>
    </w:p>
    <w:p w:rsidR="00105B91" w:rsidRDefault="00105B91" w:rsidP="00FC6E43">
      <w:pPr>
        <w:pStyle w:val="ListParagraph"/>
        <w:ind w:left="1440"/>
        <w:rPr>
          <w:color w:val="FF0000"/>
          <w:lang w:val="en-US" w:eastAsia="en-US"/>
        </w:rPr>
      </w:pPr>
    </w:p>
    <w:p w:rsidR="00105B91" w:rsidRDefault="00105B91" w:rsidP="00105B91">
      <w:pPr>
        <w:pStyle w:val="ListParagraph"/>
        <w:ind w:left="709"/>
        <w:rPr>
          <w:lang w:val="en-US" w:eastAsia="en-US"/>
        </w:rPr>
      </w:pPr>
      <w:r w:rsidRPr="00105B91">
        <w:rPr>
          <w:highlight w:val="yellow"/>
          <w:lang w:val="en-US" w:eastAsia="en-US"/>
        </w:rPr>
        <w:t>Request with invalid token</w:t>
      </w:r>
      <w:r>
        <w:rPr>
          <w:lang w:val="en-US" w:eastAsia="en-US"/>
        </w:rPr>
        <w:t>:-</w:t>
      </w:r>
    </w:p>
    <w:p w:rsidR="00105B91" w:rsidRPr="00105B91" w:rsidRDefault="00105B91" w:rsidP="00105B91">
      <w:pPr>
        <w:pStyle w:val="ListParagraph"/>
        <w:ind w:left="709"/>
        <w:rPr>
          <w:lang w:val="en-US" w:eastAsia="en-US"/>
        </w:rPr>
      </w:pPr>
      <w:r w:rsidRPr="00105B91">
        <w:rPr>
          <w:lang w:val="en-US" w:eastAsia="en-US"/>
        </w:rPr>
        <w:lastRenderedPageBreak/>
        <w:t>GET /api/auth/me HTTP/1.1</w:t>
      </w:r>
    </w:p>
    <w:p w:rsidR="00105B91" w:rsidRPr="00105B91" w:rsidRDefault="00105B91" w:rsidP="00105B91">
      <w:pPr>
        <w:pStyle w:val="ListParagraph"/>
        <w:ind w:left="709"/>
        <w:rPr>
          <w:lang w:val="en-US" w:eastAsia="en-US"/>
        </w:rPr>
      </w:pPr>
      <w:r w:rsidRPr="00105B91">
        <w:rPr>
          <w:lang w:val="en-US" w:eastAsia="en-US"/>
        </w:rPr>
        <w:t>Host: localhost:3000</w:t>
      </w:r>
    </w:p>
    <w:p w:rsidR="00105B91" w:rsidRPr="00105B91" w:rsidRDefault="00105B91" w:rsidP="00105B91">
      <w:pPr>
        <w:pStyle w:val="ListParagraph"/>
        <w:ind w:left="709"/>
        <w:rPr>
          <w:lang w:val="en-US" w:eastAsia="en-US"/>
        </w:rPr>
      </w:pPr>
      <w:r w:rsidRPr="00105B91">
        <w:rPr>
          <w:lang w:val="en-US" w:eastAsia="en-US"/>
        </w:rPr>
        <w:t>access-token: eyJhbGciOiJIUzI1NiIsInR5cCI6IkpXVCJ9.eyJpZCI6IjIwIiwibmFtZSI6InJhdmlyYWoiLCJlbWFpbCI6InJhdmlAZ21haWwuY29tIiwiaWF0IjoxNTMxMzk5NjgzLCJleHAiOjE1MzE0ODYwODN9.6dFMWJ6jZU89Uh_pXtSFCr_</w:t>
      </w:r>
    </w:p>
    <w:p w:rsidR="00105B91" w:rsidRPr="00105B91" w:rsidRDefault="00105B91" w:rsidP="00105B91">
      <w:pPr>
        <w:pStyle w:val="ListParagraph"/>
        <w:ind w:left="709"/>
        <w:rPr>
          <w:lang w:val="en-US" w:eastAsia="en-US"/>
        </w:rPr>
      </w:pPr>
      <w:r w:rsidRPr="00105B91">
        <w:rPr>
          <w:lang w:val="en-US" w:eastAsia="en-US"/>
        </w:rPr>
        <w:t>Cache-Control: no-cache</w:t>
      </w:r>
    </w:p>
    <w:p w:rsidR="00105B91" w:rsidRDefault="00105B91" w:rsidP="00105B91">
      <w:pPr>
        <w:pStyle w:val="ListParagraph"/>
        <w:ind w:left="709"/>
        <w:rPr>
          <w:lang w:val="en-US" w:eastAsia="en-US"/>
        </w:rPr>
      </w:pPr>
      <w:r w:rsidRPr="00105B91">
        <w:rPr>
          <w:lang w:val="en-US" w:eastAsia="en-US"/>
        </w:rPr>
        <w:t>Postman-Token: 1fa8cfdc-e6e0-8a71-efb7-97f7aa8b1c39</w:t>
      </w:r>
    </w:p>
    <w:p w:rsidR="00105B91" w:rsidRDefault="00105B91" w:rsidP="00105B91">
      <w:pPr>
        <w:pStyle w:val="ListParagraph"/>
        <w:ind w:left="709"/>
        <w:rPr>
          <w:lang w:val="en-US" w:eastAsia="en-US"/>
        </w:rPr>
      </w:pPr>
    </w:p>
    <w:p w:rsidR="00105B91" w:rsidRPr="00105B91" w:rsidRDefault="00105B91" w:rsidP="00105B91">
      <w:pPr>
        <w:pStyle w:val="ListParagraph"/>
        <w:ind w:left="709"/>
        <w:rPr>
          <w:lang w:val="en-US" w:eastAsia="en-US"/>
        </w:rPr>
      </w:pPr>
      <w:r w:rsidRPr="00105B91">
        <w:rPr>
          <w:highlight w:val="yellow"/>
          <w:lang w:val="en-US" w:eastAsia="en-US"/>
        </w:rPr>
        <w:t>Response</w:t>
      </w:r>
      <w:r>
        <w:rPr>
          <w:lang w:val="en-US" w:eastAsia="en-US"/>
        </w:rPr>
        <w:t>:-</w:t>
      </w:r>
      <w:r>
        <w:rPr>
          <w:lang w:val="en-US" w:eastAsia="en-US"/>
        </w:rPr>
        <w:br/>
      </w:r>
      <w:r w:rsidRPr="00105B91">
        <w:rPr>
          <w:lang w:val="en-US" w:eastAsia="en-US"/>
        </w:rPr>
        <w:t>{</w:t>
      </w:r>
    </w:p>
    <w:p w:rsidR="00105B91" w:rsidRPr="00105B91" w:rsidRDefault="00105B91" w:rsidP="00105B91">
      <w:pPr>
        <w:pStyle w:val="ListParagraph"/>
        <w:ind w:left="709"/>
        <w:rPr>
          <w:lang w:val="en-US" w:eastAsia="en-US"/>
        </w:rPr>
      </w:pPr>
      <w:r w:rsidRPr="00105B91">
        <w:rPr>
          <w:lang w:val="en-US" w:eastAsia="en-US"/>
        </w:rPr>
        <w:t xml:space="preserve">    "auth": false,</w:t>
      </w:r>
    </w:p>
    <w:p w:rsidR="00105B91" w:rsidRPr="00105B91" w:rsidRDefault="00105B91" w:rsidP="00105B91">
      <w:pPr>
        <w:pStyle w:val="ListParagraph"/>
        <w:ind w:left="709"/>
        <w:rPr>
          <w:lang w:val="en-US" w:eastAsia="en-US"/>
        </w:rPr>
      </w:pPr>
      <w:r w:rsidRPr="00105B91">
        <w:rPr>
          <w:lang w:val="en-US" w:eastAsia="en-US"/>
        </w:rPr>
        <w:t xml:space="preserve">    "message": "Failed to authenticate token."</w:t>
      </w:r>
    </w:p>
    <w:p w:rsidR="007F682C" w:rsidRDefault="00105B91" w:rsidP="00105B91">
      <w:pPr>
        <w:pStyle w:val="ListParagraph"/>
        <w:ind w:left="709"/>
        <w:rPr>
          <w:color w:val="FF0000"/>
          <w:lang w:val="en-US" w:eastAsia="en-US"/>
        </w:rPr>
      </w:pPr>
      <w:r w:rsidRPr="00105B91">
        <w:rPr>
          <w:lang w:val="en-US" w:eastAsia="en-US"/>
        </w:rPr>
        <w:t>}</w:t>
      </w:r>
    </w:p>
    <w:p w:rsidR="007F682C" w:rsidRPr="007F682C" w:rsidRDefault="007F682C" w:rsidP="007F682C">
      <w:pPr>
        <w:rPr>
          <w:lang w:val="en-US" w:eastAsia="en-US"/>
        </w:rPr>
      </w:pPr>
    </w:p>
    <w:p w:rsidR="007F682C" w:rsidRPr="007F682C" w:rsidRDefault="007F682C" w:rsidP="007F682C">
      <w:pPr>
        <w:rPr>
          <w:lang w:val="en-US" w:eastAsia="en-US"/>
        </w:rPr>
      </w:pPr>
    </w:p>
    <w:p w:rsidR="007F682C" w:rsidRPr="007F682C" w:rsidRDefault="007F682C" w:rsidP="007F682C">
      <w:pPr>
        <w:rPr>
          <w:lang w:val="en-US" w:eastAsia="en-US"/>
        </w:rPr>
      </w:pPr>
    </w:p>
    <w:p w:rsidR="007F682C" w:rsidRPr="007F682C" w:rsidRDefault="007F682C" w:rsidP="007F682C">
      <w:pPr>
        <w:rPr>
          <w:lang w:val="en-US" w:eastAsia="en-US"/>
        </w:rPr>
      </w:pPr>
    </w:p>
    <w:p w:rsidR="007F682C" w:rsidRPr="007F682C" w:rsidRDefault="007F682C" w:rsidP="007F682C">
      <w:pPr>
        <w:rPr>
          <w:lang w:val="en-US" w:eastAsia="en-US"/>
        </w:rPr>
      </w:pPr>
    </w:p>
    <w:p w:rsidR="007F682C" w:rsidRPr="007F682C" w:rsidRDefault="007F682C" w:rsidP="007F682C">
      <w:pPr>
        <w:rPr>
          <w:lang w:val="en-US" w:eastAsia="en-US"/>
        </w:rPr>
      </w:pPr>
    </w:p>
    <w:p w:rsidR="007F682C" w:rsidRPr="007F682C" w:rsidRDefault="007F682C" w:rsidP="007F682C">
      <w:pPr>
        <w:rPr>
          <w:lang w:val="en-US" w:eastAsia="en-US"/>
        </w:rPr>
      </w:pPr>
    </w:p>
    <w:p w:rsidR="007F682C" w:rsidRPr="007F682C" w:rsidRDefault="007F682C" w:rsidP="007F682C">
      <w:pPr>
        <w:rPr>
          <w:lang w:val="en-US" w:eastAsia="en-US"/>
        </w:rPr>
      </w:pPr>
    </w:p>
    <w:p w:rsidR="007F682C" w:rsidRDefault="007F682C" w:rsidP="007F682C">
      <w:pPr>
        <w:rPr>
          <w:lang w:val="en-US" w:eastAsia="en-US"/>
        </w:rPr>
      </w:pPr>
    </w:p>
    <w:p w:rsidR="00105B91" w:rsidRPr="007F682C" w:rsidRDefault="007F682C" w:rsidP="007F682C">
      <w:pPr>
        <w:tabs>
          <w:tab w:val="left" w:pos="1255"/>
        </w:tabs>
        <w:rPr>
          <w:lang w:val="en-US" w:eastAsia="en-US"/>
        </w:rPr>
      </w:pPr>
      <w:r>
        <w:rPr>
          <w:lang w:val="en-US" w:eastAsia="en-US"/>
        </w:rPr>
        <w:tab/>
      </w:r>
    </w:p>
    <w:sectPr w:rsidR="00105B91" w:rsidRPr="007F682C" w:rsidSect="00B82ABF">
      <w:footerReference w:type="default" r:id="rId15"/>
      <w:pgSz w:w="11906" w:h="16838"/>
      <w:pgMar w:top="181" w:right="1416" w:bottom="851" w:left="1418" w:header="567" w:footer="5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9FF" w:rsidRDefault="009069FF" w:rsidP="00A20BDD">
      <w:pPr>
        <w:spacing w:after="0" w:line="240" w:lineRule="auto"/>
      </w:pPr>
      <w:r>
        <w:separator/>
      </w:r>
    </w:p>
  </w:endnote>
  <w:endnote w:type="continuationSeparator" w:id="1">
    <w:p w:rsidR="009069FF" w:rsidRDefault="009069FF" w:rsidP="00A20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  <w:tblLook w:val="04A0"/>
    </w:tblPr>
    <w:tblGrid>
      <w:gridCol w:w="1535"/>
      <w:gridCol w:w="1535"/>
      <w:gridCol w:w="1535"/>
      <w:gridCol w:w="1535"/>
      <w:gridCol w:w="1536"/>
      <w:gridCol w:w="1396"/>
    </w:tblGrid>
    <w:tr w:rsidR="00C50396" w:rsidRPr="00655EF2" w:rsidTr="00655EF2">
      <w:tc>
        <w:tcPr>
          <w:tcW w:w="3070" w:type="dxa"/>
          <w:gridSpan w:val="2"/>
          <w:tcBorders>
            <w:bottom w:val="single" w:sz="4" w:space="0" w:color="auto"/>
          </w:tcBorders>
          <w:shd w:val="pct12" w:color="auto" w:fill="auto"/>
          <w:vAlign w:val="center"/>
        </w:tcPr>
        <w:p w:rsidR="00C50396" w:rsidRPr="00655EF2" w:rsidRDefault="00C50396" w:rsidP="00655EF2">
          <w:pPr>
            <w:pStyle w:val="Footer"/>
            <w:spacing w:before="0" w:after="0"/>
            <w:jc w:val="cen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Author</w:t>
          </w:r>
        </w:p>
      </w:tc>
      <w:tc>
        <w:tcPr>
          <w:tcW w:w="3070" w:type="dxa"/>
          <w:gridSpan w:val="2"/>
          <w:tcBorders>
            <w:bottom w:val="single" w:sz="4" w:space="0" w:color="auto"/>
          </w:tcBorders>
          <w:shd w:val="pct12" w:color="auto" w:fill="auto"/>
          <w:vAlign w:val="center"/>
        </w:tcPr>
        <w:p w:rsidR="00C50396" w:rsidRPr="00655EF2" w:rsidRDefault="00C50396" w:rsidP="00655EF2">
          <w:pPr>
            <w:pStyle w:val="Footer"/>
            <w:spacing w:before="0" w:after="0"/>
            <w:jc w:val="cen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Control</w:t>
          </w:r>
        </w:p>
      </w:tc>
      <w:tc>
        <w:tcPr>
          <w:tcW w:w="2932" w:type="dxa"/>
          <w:gridSpan w:val="2"/>
          <w:tcBorders>
            <w:bottom w:val="single" w:sz="4" w:space="0" w:color="auto"/>
          </w:tcBorders>
          <w:shd w:val="pct12" w:color="auto" w:fill="auto"/>
          <w:vAlign w:val="center"/>
        </w:tcPr>
        <w:p w:rsidR="00C50396" w:rsidRPr="00655EF2" w:rsidRDefault="00C50396" w:rsidP="00655EF2">
          <w:pPr>
            <w:pStyle w:val="Footer"/>
            <w:spacing w:before="0" w:after="0"/>
            <w:jc w:val="center"/>
            <w:rPr>
              <w:rFonts w:ascii="Calibri" w:hAnsi="Calibri"/>
              <w:b/>
            </w:rPr>
          </w:pPr>
          <w:r w:rsidRPr="00655EF2">
            <w:rPr>
              <w:rFonts w:ascii="Calibri" w:hAnsi="Calibri"/>
              <w:b/>
            </w:rPr>
            <w:t>Approbation</w:t>
          </w:r>
        </w:p>
      </w:tc>
    </w:tr>
    <w:tr w:rsidR="00C50396" w:rsidRPr="00655EF2" w:rsidTr="00655EF2">
      <w:trPr>
        <w:trHeight w:val="212"/>
      </w:trPr>
      <w:tc>
        <w:tcPr>
          <w:tcW w:w="3070" w:type="dxa"/>
          <w:gridSpan w:val="2"/>
          <w:shd w:val="pct5" w:color="auto" w:fill="auto"/>
        </w:tcPr>
        <w:p w:rsidR="00C50396" w:rsidRPr="00655EF2" w:rsidRDefault="00C50396" w:rsidP="00B245FA">
          <w:pPr>
            <w:spacing w:after="0" w:line="260" w:lineRule="exact"/>
            <w:jc w:val="center"/>
            <w:rPr>
              <w:rFonts w:ascii="Arial" w:hAnsi="Arial"/>
              <w:i/>
              <w:color w:val="4F81BD"/>
              <w:sz w:val="16"/>
              <w:szCs w:val="16"/>
            </w:rPr>
          </w:pPr>
          <w:r>
            <w:rPr>
              <w:rFonts w:ascii="Arial" w:hAnsi="Arial"/>
              <w:i/>
              <w:color w:val="4F81BD"/>
              <w:sz w:val="16"/>
              <w:szCs w:val="16"/>
            </w:rPr>
            <w:t>Name–Company</w:t>
          </w:r>
        </w:p>
      </w:tc>
      <w:tc>
        <w:tcPr>
          <w:tcW w:w="3070" w:type="dxa"/>
          <w:gridSpan w:val="2"/>
          <w:shd w:val="pct5" w:color="auto" w:fill="auto"/>
        </w:tcPr>
        <w:p w:rsidR="00C50396" w:rsidRPr="00655EF2" w:rsidRDefault="00C50396" w:rsidP="00B245FA">
          <w:pPr>
            <w:spacing w:after="0" w:line="260" w:lineRule="exact"/>
            <w:jc w:val="center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i/>
              <w:color w:val="4F81BD"/>
              <w:sz w:val="16"/>
              <w:szCs w:val="16"/>
            </w:rPr>
            <w:t>Name–Company</w:t>
          </w:r>
        </w:p>
      </w:tc>
      <w:tc>
        <w:tcPr>
          <w:tcW w:w="2932" w:type="dxa"/>
          <w:gridSpan w:val="2"/>
          <w:shd w:val="pct5" w:color="auto" w:fill="auto"/>
        </w:tcPr>
        <w:p w:rsidR="00C50396" w:rsidRPr="00655EF2" w:rsidRDefault="00C50396" w:rsidP="00B245FA">
          <w:pPr>
            <w:spacing w:after="0" w:line="260" w:lineRule="exact"/>
            <w:jc w:val="center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i/>
              <w:color w:val="4F81BD"/>
              <w:sz w:val="16"/>
              <w:szCs w:val="16"/>
            </w:rPr>
            <w:t>Name</w:t>
          </w:r>
          <w:r w:rsidRPr="00655EF2">
            <w:rPr>
              <w:rFonts w:ascii="Arial" w:hAnsi="Arial"/>
              <w:i/>
              <w:color w:val="4F81BD"/>
              <w:sz w:val="16"/>
              <w:szCs w:val="16"/>
            </w:rPr>
            <w:t xml:space="preserve"> - </w:t>
          </w:r>
          <w:r>
            <w:rPr>
              <w:rFonts w:ascii="Arial" w:hAnsi="Arial"/>
              <w:i/>
              <w:color w:val="4F81BD"/>
              <w:sz w:val="16"/>
              <w:szCs w:val="16"/>
            </w:rPr>
            <w:t>Company</w:t>
          </w:r>
        </w:p>
      </w:tc>
    </w:tr>
    <w:tr w:rsidR="00C50396" w:rsidRPr="00655EF2" w:rsidTr="00655EF2">
      <w:trPr>
        <w:trHeight w:val="548"/>
      </w:trPr>
      <w:tc>
        <w:tcPr>
          <w:tcW w:w="3070" w:type="dxa"/>
          <w:gridSpan w:val="2"/>
          <w:tcBorders>
            <w:bottom w:val="single" w:sz="4" w:space="0" w:color="auto"/>
          </w:tcBorders>
          <w:vAlign w:val="center"/>
        </w:tcPr>
        <w:p w:rsidR="00C50396" w:rsidRPr="003D7202" w:rsidRDefault="00C50396" w:rsidP="00F51748">
          <w:pPr>
            <w:pStyle w:val="Footer"/>
            <w:spacing w:before="0" w:after="0"/>
            <w:jc w:val="center"/>
          </w:pPr>
          <w:r>
            <w:t>RaviRaj - Soulstice</w:t>
          </w:r>
        </w:p>
      </w:tc>
      <w:tc>
        <w:tcPr>
          <w:tcW w:w="3070" w:type="dxa"/>
          <w:gridSpan w:val="2"/>
          <w:tcBorders>
            <w:bottom w:val="single" w:sz="4" w:space="0" w:color="auto"/>
          </w:tcBorders>
          <w:vAlign w:val="center"/>
        </w:tcPr>
        <w:p w:rsidR="00C50396" w:rsidRPr="003D7202" w:rsidRDefault="00C50396" w:rsidP="00655EF2">
          <w:pPr>
            <w:pStyle w:val="Footer"/>
            <w:spacing w:before="0" w:after="0"/>
            <w:jc w:val="center"/>
          </w:pPr>
        </w:p>
      </w:tc>
      <w:tc>
        <w:tcPr>
          <w:tcW w:w="2932" w:type="dxa"/>
          <w:gridSpan w:val="2"/>
          <w:tcBorders>
            <w:bottom w:val="single" w:sz="4" w:space="0" w:color="auto"/>
          </w:tcBorders>
          <w:vAlign w:val="center"/>
        </w:tcPr>
        <w:p w:rsidR="00C50396" w:rsidRPr="003D7202" w:rsidRDefault="00C50396" w:rsidP="00655EF2">
          <w:pPr>
            <w:pStyle w:val="Footer"/>
            <w:spacing w:before="0" w:after="0"/>
            <w:jc w:val="center"/>
          </w:pPr>
        </w:p>
      </w:tc>
    </w:tr>
    <w:tr w:rsidR="00C50396" w:rsidRPr="00655EF2" w:rsidTr="00655EF2">
      <w:trPr>
        <w:trHeight w:val="156"/>
      </w:trPr>
      <w:tc>
        <w:tcPr>
          <w:tcW w:w="1535" w:type="dxa"/>
          <w:shd w:val="pct5" w:color="auto" w:fill="auto"/>
        </w:tcPr>
        <w:p w:rsidR="00C50396" w:rsidRPr="00655EF2" w:rsidRDefault="00C50396" w:rsidP="00B245FA">
          <w:pPr>
            <w:spacing w:after="0" w:line="260" w:lineRule="exact"/>
            <w:jc w:val="center"/>
            <w:rPr>
              <w:rFonts w:ascii="Arial" w:hAnsi="Arial"/>
              <w:sz w:val="14"/>
              <w:szCs w:val="20"/>
            </w:rPr>
          </w:pPr>
          <w:r w:rsidRPr="00655EF2">
            <w:rPr>
              <w:rFonts w:ascii="Arial" w:hAnsi="Arial"/>
              <w:i/>
              <w:color w:val="4F81BD"/>
              <w:sz w:val="16"/>
              <w:szCs w:val="16"/>
            </w:rPr>
            <w:t>Date</w:t>
          </w:r>
        </w:p>
      </w:tc>
      <w:tc>
        <w:tcPr>
          <w:tcW w:w="1535" w:type="dxa"/>
          <w:shd w:val="pct5" w:color="auto" w:fill="auto"/>
        </w:tcPr>
        <w:p w:rsidR="00C50396" w:rsidRPr="00655EF2" w:rsidRDefault="00C50396" w:rsidP="00B245FA">
          <w:pPr>
            <w:spacing w:after="0" w:line="260" w:lineRule="exact"/>
            <w:jc w:val="center"/>
            <w:rPr>
              <w:rFonts w:ascii="Arial" w:hAnsi="Arial"/>
              <w:sz w:val="20"/>
              <w:szCs w:val="20"/>
            </w:rPr>
          </w:pPr>
          <w:r w:rsidRPr="00655EF2">
            <w:rPr>
              <w:rFonts w:ascii="Arial" w:hAnsi="Arial"/>
              <w:i/>
              <w:color w:val="4F81BD"/>
              <w:sz w:val="16"/>
              <w:szCs w:val="16"/>
            </w:rPr>
            <w:t>Visa</w:t>
          </w:r>
        </w:p>
      </w:tc>
      <w:tc>
        <w:tcPr>
          <w:tcW w:w="1535" w:type="dxa"/>
          <w:shd w:val="pct5" w:color="auto" w:fill="auto"/>
        </w:tcPr>
        <w:p w:rsidR="00C50396" w:rsidRPr="00655EF2" w:rsidRDefault="00C50396" w:rsidP="00B245FA">
          <w:pPr>
            <w:spacing w:after="0" w:line="260" w:lineRule="exact"/>
            <w:jc w:val="center"/>
            <w:rPr>
              <w:rFonts w:ascii="Arial" w:hAnsi="Arial"/>
              <w:sz w:val="14"/>
              <w:szCs w:val="20"/>
            </w:rPr>
          </w:pPr>
          <w:r w:rsidRPr="00655EF2">
            <w:rPr>
              <w:rFonts w:ascii="Arial" w:hAnsi="Arial"/>
              <w:i/>
              <w:color w:val="4F81BD"/>
              <w:sz w:val="16"/>
              <w:szCs w:val="16"/>
            </w:rPr>
            <w:t>Date</w:t>
          </w:r>
        </w:p>
      </w:tc>
      <w:tc>
        <w:tcPr>
          <w:tcW w:w="1535" w:type="dxa"/>
          <w:shd w:val="pct5" w:color="auto" w:fill="auto"/>
        </w:tcPr>
        <w:p w:rsidR="00C50396" w:rsidRPr="00655EF2" w:rsidRDefault="00C50396" w:rsidP="00B245FA">
          <w:pPr>
            <w:spacing w:after="0" w:line="260" w:lineRule="exact"/>
            <w:jc w:val="center"/>
            <w:rPr>
              <w:rFonts w:ascii="Arial" w:hAnsi="Arial"/>
              <w:sz w:val="20"/>
              <w:szCs w:val="20"/>
            </w:rPr>
          </w:pPr>
          <w:r w:rsidRPr="00655EF2">
            <w:rPr>
              <w:rFonts w:ascii="Arial" w:hAnsi="Arial"/>
              <w:i/>
              <w:color w:val="4F81BD"/>
              <w:sz w:val="16"/>
              <w:szCs w:val="16"/>
            </w:rPr>
            <w:t>Visa</w:t>
          </w:r>
        </w:p>
      </w:tc>
      <w:tc>
        <w:tcPr>
          <w:tcW w:w="1536" w:type="dxa"/>
          <w:shd w:val="pct5" w:color="auto" w:fill="auto"/>
        </w:tcPr>
        <w:p w:rsidR="00C50396" w:rsidRPr="00655EF2" w:rsidRDefault="00C50396" w:rsidP="00B245FA">
          <w:pPr>
            <w:spacing w:after="0" w:line="260" w:lineRule="exact"/>
            <w:jc w:val="center"/>
            <w:rPr>
              <w:rFonts w:ascii="Arial" w:hAnsi="Arial"/>
              <w:sz w:val="14"/>
              <w:szCs w:val="20"/>
            </w:rPr>
          </w:pPr>
          <w:r w:rsidRPr="00655EF2">
            <w:rPr>
              <w:rFonts w:ascii="Arial" w:hAnsi="Arial"/>
              <w:i/>
              <w:color w:val="4F81BD"/>
              <w:sz w:val="16"/>
              <w:szCs w:val="16"/>
            </w:rPr>
            <w:t>Date</w:t>
          </w:r>
        </w:p>
      </w:tc>
      <w:tc>
        <w:tcPr>
          <w:tcW w:w="1396" w:type="dxa"/>
          <w:shd w:val="pct5" w:color="auto" w:fill="auto"/>
        </w:tcPr>
        <w:p w:rsidR="00C50396" w:rsidRPr="00655EF2" w:rsidRDefault="00C50396" w:rsidP="00B245FA">
          <w:pPr>
            <w:spacing w:after="0" w:line="260" w:lineRule="exact"/>
            <w:jc w:val="center"/>
            <w:rPr>
              <w:rFonts w:ascii="Arial" w:hAnsi="Arial"/>
              <w:sz w:val="20"/>
              <w:szCs w:val="20"/>
            </w:rPr>
          </w:pPr>
          <w:r w:rsidRPr="00655EF2">
            <w:rPr>
              <w:rFonts w:ascii="Arial" w:hAnsi="Arial"/>
              <w:i/>
              <w:color w:val="4F81BD"/>
              <w:sz w:val="16"/>
              <w:szCs w:val="16"/>
            </w:rPr>
            <w:t>Visa</w:t>
          </w:r>
        </w:p>
      </w:tc>
    </w:tr>
    <w:tr w:rsidR="00C50396" w:rsidRPr="00655EF2" w:rsidTr="00655EF2">
      <w:trPr>
        <w:trHeight w:val="486"/>
      </w:trPr>
      <w:tc>
        <w:tcPr>
          <w:tcW w:w="1535" w:type="dxa"/>
          <w:vAlign w:val="center"/>
        </w:tcPr>
        <w:p w:rsidR="00C50396" w:rsidRPr="00655EF2" w:rsidRDefault="00172569" w:rsidP="00655EF2">
          <w:pPr>
            <w:pStyle w:val="Footer"/>
            <w:spacing w:before="0" w:after="0"/>
            <w:jc w:val="center"/>
            <w:rPr>
              <w:sz w:val="14"/>
            </w:rPr>
          </w:pPr>
          <w:r>
            <w:fldChar w:fldCharType="begin"/>
          </w:r>
          <w:r w:rsidR="00C50396">
            <w:instrText xml:space="preserve"> DATE \@ "dd/MM/yyyy" </w:instrText>
          </w:r>
          <w:r>
            <w:fldChar w:fldCharType="separate"/>
          </w:r>
          <w:r w:rsidR="00A95971">
            <w:rPr>
              <w:noProof/>
            </w:rPr>
            <w:t>13/07/2018</w:t>
          </w:r>
          <w:r>
            <w:rPr>
              <w:noProof/>
            </w:rPr>
            <w:fldChar w:fldCharType="end"/>
          </w:r>
        </w:p>
      </w:tc>
      <w:tc>
        <w:tcPr>
          <w:tcW w:w="1535" w:type="dxa"/>
          <w:vAlign w:val="center"/>
        </w:tcPr>
        <w:p w:rsidR="00C50396" w:rsidRDefault="00C50396" w:rsidP="00655EF2">
          <w:pPr>
            <w:pStyle w:val="Footer"/>
            <w:spacing w:before="0" w:after="0"/>
            <w:jc w:val="center"/>
          </w:pPr>
        </w:p>
      </w:tc>
      <w:tc>
        <w:tcPr>
          <w:tcW w:w="1535" w:type="dxa"/>
          <w:vAlign w:val="center"/>
        </w:tcPr>
        <w:p w:rsidR="00C50396" w:rsidRDefault="00C50396" w:rsidP="00655EF2">
          <w:pPr>
            <w:pStyle w:val="Footer"/>
            <w:spacing w:before="0" w:after="0"/>
            <w:jc w:val="center"/>
          </w:pPr>
        </w:p>
      </w:tc>
      <w:tc>
        <w:tcPr>
          <w:tcW w:w="1535" w:type="dxa"/>
          <w:vAlign w:val="center"/>
        </w:tcPr>
        <w:p w:rsidR="00C50396" w:rsidRDefault="00C50396" w:rsidP="00655EF2">
          <w:pPr>
            <w:pStyle w:val="Footer"/>
            <w:spacing w:before="0" w:after="0"/>
            <w:jc w:val="center"/>
          </w:pPr>
        </w:p>
      </w:tc>
      <w:tc>
        <w:tcPr>
          <w:tcW w:w="1536" w:type="dxa"/>
          <w:vAlign w:val="center"/>
        </w:tcPr>
        <w:p w:rsidR="00C50396" w:rsidRDefault="00C50396" w:rsidP="00655EF2">
          <w:pPr>
            <w:pStyle w:val="Footer"/>
            <w:spacing w:before="0" w:after="0"/>
            <w:jc w:val="center"/>
          </w:pPr>
        </w:p>
      </w:tc>
      <w:tc>
        <w:tcPr>
          <w:tcW w:w="1396" w:type="dxa"/>
          <w:vAlign w:val="center"/>
        </w:tcPr>
        <w:p w:rsidR="00C50396" w:rsidRDefault="00C50396" w:rsidP="00655EF2">
          <w:pPr>
            <w:pStyle w:val="Footer"/>
            <w:spacing w:before="0" w:after="0"/>
            <w:jc w:val="center"/>
          </w:pPr>
        </w:p>
      </w:tc>
    </w:tr>
  </w:tbl>
  <w:p w:rsidR="00C50396" w:rsidRDefault="00C5039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A0"/>
    </w:tblPr>
    <w:tblGrid>
      <w:gridCol w:w="2055"/>
      <w:gridCol w:w="2084"/>
      <w:gridCol w:w="2596"/>
      <w:gridCol w:w="1134"/>
      <w:gridCol w:w="1276"/>
      <w:gridCol w:w="992"/>
    </w:tblGrid>
    <w:tr w:rsidR="00C50396" w:rsidRPr="00BE5D50" w:rsidTr="00B779F9">
      <w:tc>
        <w:tcPr>
          <w:tcW w:w="2055" w:type="dxa"/>
        </w:tcPr>
        <w:p w:rsidR="00C50396" w:rsidRPr="00BE5D50" w:rsidRDefault="00C50396" w:rsidP="00CE1DFB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Installation spec</w:t>
          </w:r>
        </w:p>
      </w:tc>
      <w:tc>
        <w:tcPr>
          <w:tcW w:w="2084" w:type="dxa"/>
        </w:tcPr>
        <w:p w:rsidR="00C50396" w:rsidRPr="00BE5D50" w:rsidRDefault="00C50396" w:rsidP="00B779F9">
          <w:pPr>
            <w:pStyle w:val="Footer"/>
            <w:ind w:left="-70"/>
            <w:rPr>
              <w:sz w:val="16"/>
              <w:szCs w:val="16"/>
            </w:rPr>
          </w:pPr>
        </w:p>
      </w:tc>
      <w:tc>
        <w:tcPr>
          <w:tcW w:w="2596" w:type="dxa"/>
        </w:tcPr>
        <w:p w:rsidR="00C50396" w:rsidRPr="00BE5D50" w:rsidRDefault="00C50396" w:rsidP="00CE1DFB">
          <w:pPr>
            <w:pStyle w:val="Footer"/>
            <w:rPr>
              <w:sz w:val="16"/>
              <w:szCs w:val="16"/>
            </w:rPr>
          </w:pPr>
        </w:p>
      </w:tc>
      <w:tc>
        <w:tcPr>
          <w:tcW w:w="1134" w:type="dxa"/>
        </w:tcPr>
        <w:p w:rsidR="00C50396" w:rsidRPr="00BE5D50" w:rsidRDefault="00C50396" w:rsidP="00474192">
          <w:pPr>
            <w:pStyle w:val="Footer"/>
            <w:rPr>
              <w:sz w:val="16"/>
              <w:szCs w:val="16"/>
            </w:rPr>
          </w:pPr>
          <w:r w:rsidRPr="00BE5D50">
            <w:rPr>
              <w:sz w:val="16"/>
              <w:szCs w:val="16"/>
            </w:rPr>
            <w:t xml:space="preserve">Version </w:t>
          </w:r>
          <w:r>
            <w:rPr>
              <w:sz w:val="16"/>
              <w:szCs w:val="16"/>
            </w:rPr>
            <w:t>1.0</w:t>
          </w:r>
        </w:p>
      </w:tc>
      <w:tc>
        <w:tcPr>
          <w:tcW w:w="1276" w:type="dxa"/>
        </w:tcPr>
        <w:p w:rsidR="00C50396" w:rsidRPr="00BE5D50" w:rsidRDefault="00172569" w:rsidP="00CE1DFB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 w:rsidR="00C50396">
            <w:rPr>
              <w:sz w:val="16"/>
              <w:szCs w:val="16"/>
            </w:rPr>
            <w:instrText xml:space="preserve"> DATE \@ "dd/MM/yyyy" </w:instrText>
          </w:r>
          <w:r>
            <w:rPr>
              <w:sz w:val="16"/>
              <w:szCs w:val="16"/>
            </w:rPr>
            <w:fldChar w:fldCharType="separate"/>
          </w:r>
          <w:r w:rsidR="00A95971">
            <w:rPr>
              <w:noProof/>
              <w:sz w:val="16"/>
              <w:szCs w:val="16"/>
            </w:rPr>
            <w:t>13/07/2018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992" w:type="dxa"/>
        </w:tcPr>
        <w:p w:rsidR="00C50396" w:rsidRPr="00BE5D50" w:rsidRDefault="00C50396" w:rsidP="00CE1DFB">
          <w:pPr>
            <w:pStyle w:val="Footer"/>
            <w:rPr>
              <w:sz w:val="16"/>
              <w:szCs w:val="16"/>
            </w:rPr>
          </w:pPr>
          <w:r w:rsidRPr="00BE5D50">
            <w:rPr>
              <w:sz w:val="16"/>
              <w:szCs w:val="16"/>
            </w:rPr>
            <w:t xml:space="preserve">Page </w:t>
          </w:r>
          <w:r w:rsidR="00172569" w:rsidRPr="00BE5D50">
            <w:rPr>
              <w:sz w:val="16"/>
              <w:szCs w:val="16"/>
            </w:rPr>
            <w:fldChar w:fldCharType="begin"/>
          </w:r>
          <w:r w:rsidRPr="00BE5D50">
            <w:rPr>
              <w:sz w:val="16"/>
              <w:szCs w:val="16"/>
            </w:rPr>
            <w:instrText xml:space="preserve"> PAGE  \* MERGEFORMAT </w:instrText>
          </w:r>
          <w:r w:rsidR="00172569" w:rsidRPr="00BE5D50">
            <w:rPr>
              <w:sz w:val="16"/>
              <w:szCs w:val="16"/>
            </w:rPr>
            <w:fldChar w:fldCharType="separate"/>
          </w:r>
          <w:r w:rsidR="00EC7C25">
            <w:rPr>
              <w:noProof/>
              <w:sz w:val="16"/>
              <w:szCs w:val="16"/>
            </w:rPr>
            <w:t>6</w:t>
          </w:r>
          <w:r w:rsidR="00172569" w:rsidRPr="00BE5D50">
            <w:rPr>
              <w:sz w:val="16"/>
              <w:szCs w:val="16"/>
            </w:rPr>
            <w:fldChar w:fldCharType="end"/>
          </w:r>
          <w:r w:rsidRPr="00BE5D50">
            <w:rPr>
              <w:sz w:val="16"/>
              <w:szCs w:val="16"/>
            </w:rPr>
            <w:t>/</w:t>
          </w:r>
          <w:fldSimple w:instr=" NUMPAGES  \* MERGEFORMAT ">
            <w:r w:rsidR="00EC7C25" w:rsidRPr="00EC7C25">
              <w:rPr>
                <w:noProof/>
                <w:sz w:val="16"/>
                <w:szCs w:val="16"/>
              </w:rPr>
              <w:t>9</w:t>
            </w:r>
          </w:fldSimple>
        </w:p>
      </w:tc>
    </w:tr>
  </w:tbl>
  <w:p w:rsidR="00C50396" w:rsidRPr="00E64AC3" w:rsidRDefault="00C50396" w:rsidP="00076492">
    <w:pPr>
      <w:pStyle w:val="Footer"/>
      <w:spacing w:before="240" w:after="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9FF" w:rsidRDefault="009069FF" w:rsidP="00A20BDD">
      <w:pPr>
        <w:spacing w:after="0" w:line="240" w:lineRule="auto"/>
      </w:pPr>
      <w:r>
        <w:separator/>
      </w:r>
    </w:p>
  </w:footnote>
  <w:footnote w:type="continuationSeparator" w:id="1">
    <w:p w:rsidR="009069FF" w:rsidRDefault="009069FF" w:rsidP="00A20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4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985"/>
      <w:gridCol w:w="2520"/>
      <w:gridCol w:w="2520"/>
      <w:gridCol w:w="2899"/>
    </w:tblGrid>
    <w:tr w:rsidR="00C50396" w:rsidRPr="0090483F" w:rsidTr="007F0D69">
      <w:trPr>
        <w:cantSplit/>
        <w:trHeight w:val="561"/>
      </w:trPr>
      <w:tc>
        <w:tcPr>
          <w:tcW w:w="1985" w:type="dxa"/>
          <w:vMerge w:val="restart"/>
          <w:vAlign w:val="center"/>
        </w:tcPr>
        <w:p w:rsidR="00C50396" w:rsidRPr="00655EF2" w:rsidRDefault="00C50396" w:rsidP="00474E4B">
          <w:pPr>
            <w:spacing w:after="0" w:line="240" w:lineRule="auto"/>
            <w:ind w:left="-70"/>
            <w:jc w:val="center"/>
            <w:rPr>
              <w:noProof/>
              <w:sz w:val="4"/>
              <w:szCs w:val="4"/>
            </w:rPr>
          </w:pPr>
        </w:p>
        <w:p w:rsidR="00C50396" w:rsidRPr="00655EF2" w:rsidRDefault="00C50396" w:rsidP="00474E4B">
          <w:pPr>
            <w:spacing w:after="0" w:line="240" w:lineRule="auto"/>
            <w:ind w:left="-70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240155" cy="624840"/>
                <wp:effectExtent l="0" t="0" r="4445" b="10160"/>
                <wp:docPr id="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015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0" w:type="dxa"/>
          <w:vAlign w:val="center"/>
        </w:tcPr>
        <w:p w:rsidR="00C50396" w:rsidRPr="00655EF2" w:rsidRDefault="00C50396" w:rsidP="007F0D69">
          <w:pPr>
            <w:spacing w:after="0"/>
            <w:jc w:val="center"/>
          </w:pPr>
          <w:r>
            <w:t>Initial version</w:t>
          </w:r>
        </w:p>
        <w:p w:rsidR="00C50396" w:rsidRPr="00655EF2" w:rsidRDefault="00172569" w:rsidP="00FF23BC">
          <w:pPr>
            <w:spacing w:after="0"/>
            <w:jc w:val="center"/>
          </w:pPr>
          <w:fldSimple w:instr=" DATE   \* MERGEFORMAT ">
            <w:r w:rsidR="00A95971">
              <w:rPr>
                <w:noProof/>
              </w:rPr>
              <w:t>13/07/2018</w:t>
            </w:r>
          </w:fldSimple>
        </w:p>
      </w:tc>
      <w:tc>
        <w:tcPr>
          <w:tcW w:w="2520" w:type="dxa"/>
          <w:vMerge w:val="restart"/>
          <w:vAlign w:val="center"/>
        </w:tcPr>
        <w:p w:rsidR="00C50396" w:rsidRDefault="00C50396" w:rsidP="00026C38">
          <w:pPr>
            <w:spacing w:after="0" w:line="240" w:lineRule="auto"/>
            <w:jc w:val="center"/>
            <w:rPr>
              <w:sz w:val="28"/>
            </w:rPr>
          </w:pPr>
          <w:r>
            <w:rPr>
              <w:sz w:val="28"/>
            </w:rPr>
            <w:t>Installation</w:t>
          </w:r>
        </w:p>
        <w:p w:rsidR="00C50396" w:rsidRPr="004376EF" w:rsidRDefault="00C50396" w:rsidP="00026C38">
          <w:pPr>
            <w:spacing w:after="0" w:line="240" w:lineRule="auto"/>
            <w:jc w:val="center"/>
            <w:rPr>
              <w:b/>
            </w:rPr>
          </w:pPr>
          <w:r>
            <w:rPr>
              <w:sz w:val="28"/>
            </w:rPr>
            <w:t>Document</w:t>
          </w:r>
        </w:p>
      </w:tc>
      <w:tc>
        <w:tcPr>
          <w:tcW w:w="2899" w:type="dxa"/>
          <w:shd w:val="clear" w:color="auto" w:fill="auto"/>
          <w:vAlign w:val="center"/>
        </w:tcPr>
        <w:p w:rsidR="00C50396" w:rsidRPr="00670A5D" w:rsidRDefault="00C50396" w:rsidP="00B779F9">
          <w:pPr>
            <w:spacing w:after="0" w:line="240" w:lineRule="auto"/>
            <w:jc w:val="center"/>
            <w:rPr>
              <w:lang w:val="en-ZA"/>
            </w:rPr>
          </w:pPr>
        </w:p>
      </w:tc>
    </w:tr>
    <w:tr w:rsidR="00C50396" w:rsidRPr="00655EF2" w:rsidTr="00474E4B">
      <w:trPr>
        <w:cantSplit/>
        <w:trHeight w:val="553"/>
      </w:trPr>
      <w:tc>
        <w:tcPr>
          <w:tcW w:w="1985" w:type="dxa"/>
          <w:vMerge/>
          <w:vAlign w:val="center"/>
        </w:tcPr>
        <w:p w:rsidR="00C50396" w:rsidRPr="00670A5D" w:rsidRDefault="00C50396" w:rsidP="00474E4B">
          <w:pPr>
            <w:spacing w:after="0" w:line="240" w:lineRule="auto"/>
            <w:jc w:val="center"/>
            <w:rPr>
              <w:lang w:val="en-ZA"/>
            </w:rPr>
          </w:pPr>
        </w:p>
      </w:tc>
      <w:tc>
        <w:tcPr>
          <w:tcW w:w="2520" w:type="dxa"/>
          <w:vAlign w:val="center"/>
        </w:tcPr>
        <w:p w:rsidR="00C50396" w:rsidRPr="00655EF2" w:rsidRDefault="00C50396" w:rsidP="007F0D69">
          <w:pPr>
            <w:spacing w:after="0"/>
            <w:jc w:val="center"/>
          </w:pPr>
          <w:r>
            <w:t>Last update</w:t>
          </w:r>
        </w:p>
        <w:p w:rsidR="00C50396" w:rsidRPr="00655EF2" w:rsidRDefault="00172569" w:rsidP="00FF23BC">
          <w:pPr>
            <w:spacing w:after="0"/>
            <w:jc w:val="center"/>
          </w:pPr>
          <w:fldSimple w:instr=" DATE   \* MERGEFORMAT ">
            <w:r w:rsidR="00A95971">
              <w:rPr>
                <w:noProof/>
              </w:rPr>
              <w:t>13/07/2018</w:t>
            </w:r>
          </w:fldSimple>
        </w:p>
      </w:tc>
      <w:tc>
        <w:tcPr>
          <w:tcW w:w="2520" w:type="dxa"/>
          <w:vMerge/>
          <w:vAlign w:val="center"/>
        </w:tcPr>
        <w:p w:rsidR="00C50396" w:rsidRPr="00655EF2" w:rsidRDefault="00C50396" w:rsidP="00474E4B">
          <w:pPr>
            <w:spacing w:after="0" w:line="240" w:lineRule="auto"/>
            <w:jc w:val="center"/>
            <w:rPr>
              <w:b/>
            </w:rPr>
          </w:pPr>
        </w:p>
      </w:tc>
      <w:tc>
        <w:tcPr>
          <w:tcW w:w="2899" w:type="dxa"/>
          <w:shd w:val="clear" w:color="auto" w:fill="auto"/>
          <w:vAlign w:val="center"/>
        </w:tcPr>
        <w:p w:rsidR="00C50396" w:rsidRPr="00655EF2" w:rsidRDefault="00C50396" w:rsidP="00482ADC">
          <w:pPr>
            <w:tabs>
              <w:tab w:val="left" w:pos="2940"/>
            </w:tabs>
            <w:spacing w:after="0"/>
            <w:jc w:val="center"/>
          </w:pPr>
          <w:r>
            <w:t>Draft</w:t>
          </w:r>
        </w:p>
      </w:tc>
    </w:tr>
    <w:tr w:rsidR="00C50396" w:rsidRPr="00655EF2" w:rsidTr="00474E4B">
      <w:trPr>
        <w:cantSplit/>
        <w:trHeight w:val="420"/>
      </w:trPr>
      <w:tc>
        <w:tcPr>
          <w:tcW w:w="1985" w:type="dxa"/>
          <w:vMerge/>
        </w:tcPr>
        <w:p w:rsidR="00C50396" w:rsidRPr="00655EF2" w:rsidRDefault="00C50396" w:rsidP="00474E4B">
          <w:pPr>
            <w:spacing w:after="0" w:line="240" w:lineRule="auto"/>
          </w:pPr>
        </w:p>
      </w:tc>
      <w:tc>
        <w:tcPr>
          <w:tcW w:w="7939" w:type="dxa"/>
          <w:gridSpan w:val="3"/>
          <w:vAlign w:val="center"/>
        </w:tcPr>
        <w:p w:rsidR="00C50396" w:rsidRPr="00B779F9" w:rsidRDefault="00C50396" w:rsidP="006663C3">
          <w:pPr>
            <w:spacing w:after="0" w:line="240" w:lineRule="auto"/>
            <w:jc w:val="center"/>
            <w:rPr>
              <w:sz w:val="28"/>
            </w:rPr>
          </w:pPr>
          <w:r>
            <w:rPr>
              <w:sz w:val="28"/>
            </w:rPr>
            <w:t>Installation Guide</w:t>
          </w:r>
        </w:p>
      </w:tc>
    </w:tr>
  </w:tbl>
  <w:p w:rsidR="00C50396" w:rsidRDefault="00C50396" w:rsidP="00474E4B">
    <w:pPr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87A410B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3170A1"/>
    <w:multiLevelType w:val="hybridMultilevel"/>
    <w:tmpl w:val="5CDA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313DA5"/>
    <w:multiLevelType w:val="hybridMultilevel"/>
    <w:tmpl w:val="3B92C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A12D21"/>
    <w:multiLevelType w:val="hybridMultilevel"/>
    <w:tmpl w:val="ECC4A96A"/>
    <w:lvl w:ilvl="0" w:tplc="C5D29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C6C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D630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21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9CF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CDE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887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9A9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046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95D7611"/>
    <w:multiLevelType w:val="hybridMultilevel"/>
    <w:tmpl w:val="7C763C4E"/>
    <w:lvl w:ilvl="0" w:tplc="CCC8A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767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C203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C4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860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28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0EB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54A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BC9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442612B"/>
    <w:multiLevelType w:val="hybridMultilevel"/>
    <w:tmpl w:val="08C6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A40C2"/>
    <w:multiLevelType w:val="hybridMultilevel"/>
    <w:tmpl w:val="16B0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D35536"/>
    <w:multiLevelType w:val="hybridMultilevel"/>
    <w:tmpl w:val="7DBE5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61EDE"/>
    <w:multiLevelType w:val="hybridMultilevel"/>
    <w:tmpl w:val="C7A20564"/>
    <w:lvl w:ilvl="0" w:tplc="2E26D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544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2A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A02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165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81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E61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042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745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22E4719"/>
    <w:multiLevelType w:val="hybridMultilevel"/>
    <w:tmpl w:val="8E885F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2C72EFC"/>
    <w:multiLevelType w:val="hybridMultilevel"/>
    <w:tmpl w:val="91EC78DA"/>
    <w:lvl w:ilvl="0" w:tplc="C11CDA7E">
      <w:start w:val="1"/>
      <w:numFmt w:val="bullet"/>
      <w:pStyle w:val="Puc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C86F03"/>
    <w:multiLevelType w:val="multilevel"/>
    <w:tmpl w:val="0250144C"/>
    <w:lvl w:ilvl="0">
      <w:start w:val="1"/>
      <w:numFmt w:val="decimal"/>
      <w:pStyle w:val="Heading1"/>
      <w:lvlText w:val="%1"/>
      <w:lvlJc w:val="left"/>
      <w:pPr>
        <w:ind w:left="1283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35F65316"/>
    <w:multiLevelType w:val="hybridMultilevel"/>
    <w:tmpl w:val="7FB610D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9467614"/>
    <w:multiLevelType w:val="hybridMultilevel"/>
    <w:tmpl w:val="3CA04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267325"/>
    <w:multiLevelType w:val="hybridMultilevel"/>
    <w:tmpl w:val="38603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54121B6"/>
    <w:multiLevelType w:val="hybridMultilevel"/>
    <w:tmpl w:val="EC68D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F46F13"/>
    <w:multiLevelType w:val="hybridMultilevel"/>
    <w:tmpl w:val="DE02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5B1F6D"/>
    <w:multiLevelType w:val="hybridMultilevel"/>
    <w:tmpl w:val="82E8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AA243D"/>
    <w:multiLevelType w:val="hybridMultilevel"/>
    <w:tmpl w:val="EF0C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40EF3"/>
    <w:multiLevelType w:val="hybridMultilevel"/>
    <w:tmpl w:val="8752C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6A77B3"/>
    <w:multiLevelType w:val="hybridMultilevel"/>
    <w:tmpl w:val="BBA66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5B16A2"/>
    <w:multiLevelType w:val="hybridMultilevel"/>
    <w:tmpl w:val="EB70C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5F014B4"/>
    <w:multiLevelType w:val="hybridMultilevel"/>
    <w:tmpl w:val="03FC11EC"/>
    <w:lvl w:ilvl="0" w:tplc="CE066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50D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23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6C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922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41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2A7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FC3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E8F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6762AC8"/>
    <w:multiLevelType w:val="hybridMultilevel"/>
    <w:tmpl w:val="02165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1C2B04"/>
    <w:multiLevelType w:val="singleLevel"/>
    <w:tmpl w:val="9BFA41B6"/>
    <w:lvl w:ilvl="0">
      <w:start w:val="1"/>
      <w:numFmt w:val="bullet"/>
      <w:pStyle w:val="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57C054A"/>
    <w:multiLevelType w:val="hybridMultilevel"/>
    <w:tmpl w:val="2174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DE283F"/>
    <w:multiLevelType w:val="hybridMultilevel"/>
    <w:tmpl w:val="51B8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CD413B"/>
    <w:multiLevelType w:val="hybridMultilevel"/>
    <w:tmpl w:val="4DD09F42"/>
    <w:lvl w:ilvl="0" w:tplc="504AA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FA5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D68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5A5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88C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0A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FACC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76C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70B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DAF2BEA"/>
    <w:multiLevelType w:val="hybridMultilevel"/>
    <w:tmpl w:val="EE3E4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7D5C3E"/>
    <w:multiLevelType w:val="singleLevel"/>
    <w:tmpl w:val="70642C9E"/>
    <w:lvl w:ilvl="0">
      <w:start w:val="1"/>
      <w:numFmt w:val="bullet"/>
      <w:pStyle w:val="puce2Car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</w:rPr>
    </w:lvl>
  </w:abstractNum>
  <w:abstractNum w:abstractNumId="30">
    <w:nsid w:val="747D3BCC"/>
    <w:multiLevelType w:val="hybridMultilevel"/>
    <w:tmpl w:val="A756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3C3EEF"/>
    <w:multiLevelType w:val="multilevel"/>
    <w:tmpl w:val="4876430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  <w:color w:val="F79646"/>
        <w:u w:color="F7964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240" w:hanging="360"/>
      </w:pPr>
      <w:rPr>
        <w:rFonts w:ascii="Arial" w:hAnsi="Aria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2">
    <w:nsid w:val="78D25570"/>
    <w:multiLevelType w:val="hybridMultilevel"/>
    <w:tmpl w:val="0ED68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A93C0A"/>
    <w:multiLevelType w:val="hybridMultilevel"/>
    <w:tmpl w:val="2334EC18"/>
    <w:name w:val="DE_hierarchi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0"/>
  </w:num>
  <w:num w:numId="4">
    <w:abstractNumId w:val="10"/>
  </w:num>
  <w:num w:numId="5">
    <w:abstractNumId w:val="11"/>
  </w:num>
  <w:num w:numId="6">
    <w:abstractNumId w:val="25"/>
  </w:num>
  <w:num w:numId="7">
    <w:abstractNumId w:val="28"/>
  </w:num>
  <w:num w:numId="8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0"/>
  </w:num>
  <w:num w:numId="14">
    <w:abstractNumId w:val="3"/>
  </w:num>
  <w:num w:numId="15">
    <w:abstractNumId w:val="17"/>
  </w:num>
  <w:num w:numId="16">
    <w:abstractNumId w:val="22"/>
  </w:num>
  <w:num w:numId="17">
    <w:abstractNumId w:val="13"/>
  </w:num>
  <w:num w:numId="18">
    <w:abstractNumId w:val="8"/>
  </w:num>
  <w:num w:numId="19">
    <w:abstractNumId w:val="30"/>
  </w:num>
  <w:num w:numId="20">
    <w:abstractNumId w:val="4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9"/>
  </w:num>
  <w:num w:numId="25">
    <w:abstractNumId w:val="12"/>
  </w:num>
  <w:num w:numId="26">
    <w:abstractNumId w:val="16"/>
  </w:num>
  <w:num w:numId="27">
    <w:abstractNumId w:val="23"/>
  </w:num>
  <w:num w:numId="28">
    <w:abstractNumId w:val="27"/>
  </w:num>
  <w:num w:numId="29">
    <w:abstractNumId w:val="26"/>
  </w:num>
  <w:num w:numId="30">
    <w:abstractNumId w:val="6"/>
  </w:num>
  <w:num w:numId="31">
    <w:abstractNumId w:val="19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15"/>
  </w:num>
  <w:num w:numId="35">
    <w:abstractNumId w:val="5"/>
  </w:num>
  <w:num w:numId="36">
    <w:abstractNumId w:val="32"/>
  </w:num>
  <w:num w:numId="37">
    <w:abstractNumId w:val="18"/>
  </w:num>
  <w:num w:numId="38">
    <w:abstractNumId w:val="21"/>
  </w:num>
  <w:num w:numId="39">
    <w:abstractNumId w:val="1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C40D42"/>
    <w:rsid w:val="0000062B"/>
    <w:rsid w:val="00001572"/>
    <w:rsid w:val="0000277F"/>
    <w:rsid w:val="00002BD4"/>
    <w:rsid w:val="000056B2"/>
    <w:rsid w:val="000057E5"/>
    <w:rsid w:val="000069E6"/>
    <w:rsid w:val="00007B31"/>
    <w:rsid w:val="00007ECC"/>
    <w:rsid w:val="00010395"/>
    <w:rsid w:val="000110F6"/>
    <w:rsid w:val="000144D0"/>
    <w:rsid w:val="00014A00"/>
    <w:rsid w:val="000151A3"/>
    <w:rsid w:val="000160DD"/>
    <w:rsid w:val="00017F8F"/>
    <w:rsid w:val="00021E20"/>
    <w:rsid w:val="000231C1"/>
    <w:rsid w:val="000239F0"/>
    <w:rsid w:val="00026C38"/>
    <w:rsid w:val="00026E67"/>
    <w:rsid w:val="0002777A"/>
    <w:rsid w:val="00030087"/>
    <w:rsid w:val="000301AE"/>
    <w:rsid w:val="00030C75"/>
    <w:rsid w:val="00033D61"/>
    <w:rsid w:val="0003471B"/>
    <w:rsid w:val="00034CA7"/>
    <w:rsid w:val="0003583F"/>
    <w:rsid w:val="0003657D"/>
    <w:rsid w:val="000367B3"/>
    <w:rsid w:val="00036C5F"/>
    <w:rsid w:val="00037FFE"/>
    <w:rsid w:val="00040918"/>
    <w:rsid w:val="000409FB"/>
    <w:rsid w:val="00043DBF"/>
    <w:rsid w:val="000448CB"/>
    <w:rsid w:val="00045193"/>
    <w:rsid w:val="000468F2"/>
    <w:rsid w:val="00050E93"/>
    <w:rsid w:val="000522EB"/>
    <w:rsid w:val="00052838"/>
    <w:rsid w:val="00052B3A"/>
    <w:rsid w:val="00053C0A"/>
    <w:rsid w:val="00053FAC"/>
    <w:rsid w:val="00055536"/>
    <w:rsid w:val="00055833"/>
    <w:rsid w:val="000600BD"/>
    <w:rsid w:val="000620A6"/>
    <w:rsid w:val="000663E8"/>
    <w:rsid w:val="00070950"/>
    <w:rsid w:val="00071826"/>
    <w:rsid w:val="000721DF"/>
    <w:rsid w:val="00072753"/>
    <w:rsid w:val="000728E2"/>
    <w:rsid w:val="000728EA"/>
    <w:rsid w:val="000733A8"/>
    <w:rsid w:val="00074138"/>
    <w:rsid w:val="00074790"/>
    <w:rsid w:val="00074AE1"/>
    <w:rsid w:val="00075DCB"/>
    <w:rsid w:val="00075E9F"/>
    <w:rsid w:val="00076492"/>
    <w:rsid w:val="0007778D"/>
    <w:rsid w:val="00077898"/>
    <w:rsid w:val="00080257"/>
    <w:rsid w:val="00080570"/>
    <w:rsid w:val="00081227"/>
    <w:rsid w:val="000817B2"/>
    <w:rsid w:val="00081918"/>
    <w:rsid w:val="00082463"/>
    <w:rsid w:val="00082745"/>
    <w:rsid w:val="00082B1F"/>
    <w:rsid w:val="00082ECA"/>
    <w:rsid w:val="0008434C"/>
    <w:rsid w:val="00084635"/>
    <w:rsid w:val="00085FC3"/>
    <w:rsid w:val="00086AE8"/>
    <w:rsid w:val="000870E2"/>
    <w:rsid w:val="00087242"/>
    <w:rsid w:val="000876F5"/>
    <w:rsid w:val="000901D3"/>
    <w:rsid w:val="000902F1"/>
    <w:rsid w:val="000904FE"/>
    <w:rsid w:val="000909DC"/>
    <w:rsid w:val="000921BB"/>
    <w:rsid w:val="00092470"/>
    <w:rsid w:val="000925C1"/>
    <w:rsid w:val="00092B5E"/>
    <w:rsid w:val="00092B66"/>
    <w:rsid w:val="00093218"/>
    <w:rsid w:val="00093350"/>
    <w:rsid w:val="00093CC8"/>
    <w:rsid w:val="000942C2"/>
    <w:rsid w:val="00095285"/>
    <w:rsid w:val="00095BB5"/>
    <w:rsid w:val="00096E60"/>
    <w:rsid w:val="00097C65"/>
    <w:rsid w:val="00097FB2"/>
    <w:rsid w:val="000A2F4A"/>
    <w:rsid w:val="000A2F76"/>
    <w:rsid w:val="000A3020"/>
    <w:rsid w:val="000A4F8D"/>
    <w:rsid w:val="000A51B3"/>
    <w:rsid w:val="000A52B7"/>
    <w:rsid w:val="000A52F9"/>
    <w:rsid w:val="000B158E"/>
    <w:rsid w:val="000B26AC"/>
    <w:rsid w:val="000B392D"/>
    <w:rsid w:val="000B44D7"/>
    <w:rsid w:val="000B4AB3"/>
    <w:rsid w:val="000B7C62"/>
    <w:rsid w:val="000B7D36"/>
    <w:rsid w:val="000C0B52"/>
    <w:rsid w:val="000C29F3"/>
    <w:rsid w:val="000C321E"/>
    <w:rsid w:val="000C32F1"/>
    <w:rsid w:val="000C474D"/>
    <w:rsid w:val="000C53DC"/>
    <w:rsid w:val="000C5DA0"/>
    <w:rsid w:val="000C6E5C"/>
    <w:rsid w:val="000C76B7"/>
    <w:rsid w:val="000D08E7"/>
    <w:rsid w:val="000D0ACC"/>
    <w:rsid w:val="000D31E7"/>
    <w:rsid w:val="000D3D2A"/>
    <w:rsid w:val="000D3E32"/>
    <w:rsid w:val="000D5F09"/>
    <w:rsid w:val="000E1783"/>
    <w:rsid w:val="000E1CF6"/>
    <w:rsid w:val="000E1E26"/>
    <w:rsid w:val="000E257F"/>
    <w:rsid w:val="000E28CF"/>
    <w:rsid w:val="000E2AC3"/>
    <w:rsid w:val="000E4044"/>
    <w:rsid w:val="000E46BC"/>
    <w:rsid w:val="000E4C58"/>
    <w:rsid w:val="000E4DC2"/>
    <w:rsid w:val="000E69FF"/>
    <w:rsid w:val="000F159D"/>
    <w:rsid w:val="000F2625"/>
    <w:rsid w:val="000F3DDA"/>
    <w:rsid w:val="000F5518"/>
    <w:rsid w:val="000F5F82"/>
    <w:rsid w:val="000F6DD9"/>
    <w:rsid w:val="000F6F54"/>
    <w:rsid w:val="000F7530"/>
    <w:rsid w:val="000F7F16"/>
    <w:rsid w:val="00100953"/>
    <w:rsid w:val="001014BA"/>
    <w:rsid w:val="001014D8"/>
    <w:rsid w:val="0010182C"/>
    <w:rsid w:val="00103D22"/>
    <w:rsid w:val="0010434E"/>
    <w:rsid w:val="00105B91"/>
    <w:rsid w:val="00106EFF"/>
    <w:rsid w:val="0011148C"/>
    <w:rsid w:val="001114B5"/>
    <w:rsid w:val="00112D82"/>
    <w:rsid w:val="0011308D"/>
    <w:rsid w:val="00113B34"/>
    <w:rsid w:val="00113F8E"/>
    <w:rsid w:val="0011421E"/>
    <w:rsid w:val="001166A3"/>
    <w:rsid w:val="00116811"/>
    <w:rsid w:val="00116F89"/>
    <w:rsid w:val="00117356"/>
    <w:rsid w:val="001205EA"/>
    <w:rsid w:val="0012079D"/>
    <w:rsid w:val="00120F69"/>
    <w:rsid w:val="00121330"/>
    <w:rsid w:val="00121541"/>
    <w:rsid w:val="001227CC"/>
    <w:rsid w:val="001236DA"/>
    <w:rsid w:val="00123809"/>
    <w:rsid w:val="00123FA9"/>
    <w:rsid w:val="00124450"/>
    <w:rsid w:val="00127988"/>
    <w:rsid w:val="00127B77"/>
    <w:rsid w:val="0013031C"/>
    <w:rsid w:val="00130897"/>
    <w:rsid w:val="00131029"/>
    <w:rsid w:val="0013112D"/>
    <w:rsid w:val="001313A4"/>
    <w:rsid w:val="00133A2A"/>
    <w:rsid w:val="00135262"/>
    <w:rsid w:val="0013636B"/>
    <w:rsid w:val="00136DFD"/>
    <w:rsid w:val="00137BA2"/>
    <w:rsid w:val="00137D47"/>
    <w:rsid w:val="00141C0C"/>
    <w:rsid w:val="00141EFF"/>
    <w:rsid w:val="00142520"/>
    <w:rsid w:val="00143D4C"/>
    <w:rsid w:val="00144076"/>
    <w:rsid w:val="001440C0"/>
    <w:rsid w:val="00145F82"/>
    <w:rsid w:val="00150321"/>
    <w:rsid w:val="001506AF"/>
    <w:rsid w:val="00150732"/>
    <w:rsid w:val="001518F8"/>
    <w:rsid w:val="001526A1"/>
    <w:rsid w:val="0015281A"/>
    <w:rsid w:val="00153653"/>
    <w:rsid w:val="00155E69"/>
    <w:rsid w:val="00155ECE"/>
    <w:rsid w:val="0015698D"/>
    <w:rsid w:val="00157CA2"/>
    <w:rsid w:val="0016022A"/>
    <w:rsid w:val="001603E5"/>
    <w:rsid w:val="00160A5A"/>
    <w:rsid w:val="001611D7"/>
    <w:rsid w:val="00162FA6"/>
    <w:rsid w:val="00162FF1"/>
    <w:rsid w:val="00163248"/>
    <w:rsid w:val="00163558"/>
    <w:rsid w:val="0016364A"/>
    <w:rsid w:val="00163906"/>
    <w:rsid w:val="00164136"/>
    <w:rsid w:val="0016445B"/>
    <w:rsid w:val="00164F9B"/>
    <w:rsid w:val="00165A40"/>
    <w:rsid w:val="00165CA6"/>
    <w:rsid w:val="00166C6C"/>
    <w:rsid w:val="00167CE2"/>
    <w:rsid w:val="00170624"/>
    <w:rsid w:val="00171B26"/>
    <w:rsid w:val="00172569"/>
    <w:rsid w:val="00172969"/>
    <w:rsid w:val="001733FF"/>
    <w:rsid w:val="001736A9"/>
    <w:rsid w:val="00174367"/>
    <w:rsid w:val="00174DAF"/>
    <w:rsid w:val="0017547F"/>
    <w:rsid w:val="001754A4"/>
    <w:rsid w:val="001755B5"/>
    <w:rsid w:val="001756E4"/>
    <w:rsid w:val="001756F8"/>
    <w:rsid w:val="00177986"/>
    <w:rsid w:val="00177F2C"/>
    <w:rsid w:val="00180694"/>
    <w:rsid w:val="00180D56"/>
    <w:rsid w:val="00181F20"/>
    <w:rsid w:val="00181F4A"/>
    <w:rsid w:val="00182D7C"/>
    <w:rsid w:val="00184587"/>
    <w:rsid w:val="00185128"/>
    <w:rsid w:val="001851B1"/>
    <w:rsid w:val="00185CAD"/>
    <w:rsid w:val="00185EB4"/>
    <w:rsid w:val="00187348"/>
    <w:rsid w:val="00190809"/>
    <w:rsid w:val="00190E66"/>
    <w:rsid w:val="00191816"/>
    <w:rsid w:val="00194394"/>
    <w:rsid w:val="001945F7"/>
    <w:rsid w:val="00194CC9"/>
    <w:rsid w:val="0019514C"/>
    <w:rsid w:val="00195218"/>
    <w:rsid w:val="001955D0"/>
    <w:rsid w:val="00195835"/>
    <w:rsid w:val="00195CB6"/>
    <w:rsid w:val="00195DF9"/>
    <w:rsid w:val="0019634F"/>
    <w:rsid w:val="001A0875"/>
    <w:rsid w:val="001A0C15"/>
    <w:rsid w:val="001A1B43"/>
    <w:rsid w:val="001A203F"/>
    <w:rsid w:val="001A25F0"/>
    <w:rsid w:val="001A2FB8"/>
    <w:rsid w:val="001A3118"/>
    <w:rsid w:val="001A3C6D"/>
    <w:rsid w:val="001A6398"/>
    <w:rsid w:val="001A6ABD"/>
    <w:rsid w:val="001A6D06"/>
    <w:rsid w:val="001A6FD3"/>
    <w:rsid w:val="001B011B"/>
    <w:rsid w:val="001B0A8E"/>
    <w:rsid w:val="001B135D"/>
    <w:rsid w:val="001B19B3"/>
    <w:rsid w:val="001B242C"/>
    <w:rsid w:val="001B2991"/>
    <w:rsid w:val="001B2C1A"/>
    <w:rsid w:val="001B2D24"/>
    <w:rsid w:val="001B33AC"/>
    <w:rsid w:val="001B559B"/>
    <w:rsid w:val="001B5777"/>
    <w:rsid w:val="001B65AC"/>
    <w:rsid w:val="001C13A4"/>
    <w:rsid w:val="001C3364"/>
    <w:rsid w:val="001C3D34"/>
    <w:rsid w:val="001C4495"/>
    <w:rsid w:val="001C5E4F"/>
    <w:rsid w:val="001C6321"/>
    <w:rsid w:val="001C645C"/>
    <w:rsid w:val="001C76ED"/>
    <w:rsid w:val="001C79DC"/>
    <w:rsid w:val="001C7FDD"/>
    <w:rsid w:val="001D0654"/>
    <w:rsid w:val="001D0929"/>
    <w:rsid w:val="001D1772"/>
    <w:rsid w:val="001D1E5E"/>
    <w:rsid w:val="001D242C"/>
    <w:rsid w:val="001D32D7"/>
    <w:rsid w:val="001D406B"/>
    <w:rsid w:val="001D4C32"/>
    <w:rsid w:val="001D502C"/>
    <w:rsid w:val="001D5334"/>
    <w:rsid w:val="001D5FB0"/>
    <w:rsid w:val="001E0885"/>
    <w:rsid w:val="001E2F72"/>
    <w:rsid w:val="001E4D58"/>
    <w:rsid w:val="001E5699"/>
    <w:rsid w:val="001E5A72"/>
    <w:rsid w:val="001E626C"/>
    <w:rsid w:val="001E6F8C"/>
    <w:rsid w:val="001E77CE"/>
    <w:rsid w:val="001E7B47"/>
    <w:rsid w:val="001E7BDC"/>
    <w:rsid w:val="001F05A6"/>
    <w:rsid w:val="001F0961"/>
    <w:rsid w:val="001F096F"/>
    <w:rsid w:val="001F0E2E"/>
    <w:rsid w:val="001F11FC"/>
    <w:rsid w:val="001F17AD"/>
    <w:rsid w:val="001F19FA"/>
    <w:rsid w:val="001F1D01"/>
    <w:rsid w:val="001F1EDF"/>
    <w:rsid w:val="001F247B"/>
    <w:rsid w:val="001F2D1D"/>
    <w:rsid w:val="001F372A"/>
    <w:rsid w:val="001F3CDB"/>
    <w:rsid w:val="001F517A"/>
    <w:rsid w:val="001F548F"/>
    <w:rsid w:val="001F6492"/>
    <w:rsid w:val="001F6578"/>
    <w:rsid w:val="001F76E7"/>
    <w:rsid w:val="0020124F"/>
    <w:rsid w:val="00201540"/>
    <w:rsid w:val="00201C3B"/>
    <w:rsid w:val="00201E89"/>
    <w:rsid w:val="00203692"/>
    <w:rsid w:val="00204644"/>
    <w:rsid w:val="00205169"/>
    <w:rsid w:val="00205DEB"/>
    <w:rsid w:val="00206AE2"/>
    <w:rsid w:val="00207CCF"/>
    <w:rsid w:val="00210AD3"/>
    <w:rsid w:val="00211398"/>
    <w:rsid w:val="00211A03"/>
    <w:rsid w:val="00212160"/>
    <w:rsid w:val="00212CC3"/>
    <w:rsid w:val="00213283"/>
    <w:rsid w:val="00213FC7"/>
    <w:rsid w:val="002146AB"/>
    <w:rsid w:val="00214FE6"/>
    <w:rsid w:val="00215495"/>
    <w:rsid w:val="0021557B"/>
    <w:rsid w:val="0021576E"/>
    <w:rsid w:val="00215956"/>
    <w:rsid w:val="00215A61"/>
    <w:rsid w:val="00217AF1"/>
    <w:rsid w:val="00217F8B"/>
    <w:rsid w:val="00220BBD"/>
    <w:rsid w:val="0022136E"/>
    <w:rsid w:val="002214EF"/>
    <w:rsid w:val="00221A52"/>
    <w:rsid w:val="00221F3A"/>
    <w:rsid w:val="00222926"/>
    <w:rsid w:val="00225AAA"/>
    <w:rsid w:val="00227585"/>
    <w:rsid w:val="0022775A"/>
    <w:rsid w:val="00227A4B"/>
    <w:rsid w:val="00227B24"/>
    <w:rsid w:val="00227F2B"/>
    <w:rsid w:val="002316D2"/>
    <w:rsid w:val="00231958"/>
    <w:rsid w:val="00233E0E"/>
    <w:rsid w:val="00234F31"/>
    <w:rsid w:val="00235470"/>
    <w:rsid w:val="0023594C"/>
    <w:rsid w:val="00235B66"/>
    <w:rsid w:val="00236CF4"/>
    <w:rsid w:val="002373D4"/>
    <w:rsid w:val="00240D38"/>
    <w:rsid w:val="00241272"/>
    <w:rsid w:val="002417DF"/>
    <w:rsid w:val="00241C12"/>
    <w:rsid w:val="00242518"/>
    <w:rsid w:val="00242E09"/>
    <w:rsid w:val="0024339B"/>
    <w:rsid w:val="00243959"/>
    <w:rsid w:val="002442A8"/>
    <w:rsid w:val="00244E5F"/>
    <w:rsid w:val="0025092B"/>
    <w:rsid w:val="00251205"/>
    <w:rsid w:val="00252CC2"/>
    <w:rsid w:val="0025450B"/>
    <w:rsid w:val="002546BD"/>
    <w:rsid w:val="00254E46"/>
    <w:rsid w:val="00254EEA"/>
    <w:rsid w:val="002568CA"/>
    <w:rsid w:val="0025697A"/>
    <w:rsid w:val="00256AD7"/>
    <w:rsid w:val="00257267"/>
    <w:rsid w:val="00260516"/>
    <w:rsid w:val="00260A69"/>
    <w:rsid w:val="00260BEB"/>
    <w:rsid w:val="00260EC6"/>
    <w:rsid w:val="00261DF9"/>
    <w:rsid w:val="0026355E"/>
    <w:rsid w:val="00263738"/>
    <w:rsid w:val="00263ADD"/>
    <w:rsid w:val="00264094"/>
    <w:rsid w:val="00265006"/>
    <w:rsid w:val="00265081"/>
    <w:rsid w:val="002673FD"/>
    <w:rsid w:val="00267654"/>
    <w:rsid w:val="00273269"/>
    <w:rsid w:val="002744A0"/>
    <w:rsid w:val="00275173"/>
    <w:rsid w:val="002751D5"/>
    <w:rsid w:val="002757BC"/>
    <w:rsid w:val="00275C08"/>
    <w:rsid w:val="00276716"/>
    <w:rsid w:val="00276C66"/>
    <w:rsid w:val="00277A08"/>
    <w:rsid w:val="00280592"/>
    <w:rsid w:val="0028203B"/>
    <w:rsid w:val="00282703"/>
    <w:rsid w:val="00283B2E"/>
    <w:rsid w:val="0028421A"/>
    <w:rsid w:val="002850F3"/>
    <w:rsid w:val="002859FF"/>
    <w:rsid w:val="00285B7E"/>
    <w:rsid w:val="00285ED2"/>
    <w:rsid w:val="00291D54"/>
    <w:rsid w:val="00291D9B"/>
    <w:rsid w:val="00291ED6"/>
    <w:rsid w:val="00292E23"/>
    <w:rsid w:val="00293AA1"/>
    <w:rsid w:val="00293B01"/>
    <w:rsid w:val="0029426D"/>
    <w:rsid w:val="002945BD"/>
    <w:rsid w:val="002945D0"/>
    <w:rsid w:val="00295C1C"/>
    <w:rsid w:val="002966CE"/>
    <w:rsid w:val="002979FC"/>
    <w:rsid w:val="00297F1F"/>
    <w:rsid w:val="002A012F"/>
    <w:rsid w:val="002A1D67"/>
    <w:rsid w:val="002A296C"/>
    <w:rsid w:val="002A36F2"/>
    <w:rsid w:val="002A4402"/>
    <w:rsid w:val="002A483F"/>
    <w:rsid w:val="002A4ABD"/>
    <w:rsid w:val="002A590C"/>
    <w:rsid w:val="002A6064"/>
    <w:rsid w:val="002A6686"/>
    <w:rsid w:val="002B0843"/>
    <w:rsid w:val="002B341F"/>
    <w:rsid w:val="002B3C13"/>
    <w:rsid w:val="002B5019"/>
    <w:rsid w:val="002B51CF"/>
    <w:rsid w:val="002B5B8D"/>
    <w:rsid w:val="002B6679"/>
    <w:rsid w:val="002B7150"/>
    <w:rsid w:val="002C1793"/>
    <w:rsid w:val="002C1B80"/>
    <w:rsid w:val="002C1C84"/>
    <w:rsid w:val="002C2688"/>
    <w:rsid w:val="002C2810"/>
    <w:rsid w:val="002C2F27"/>
    <w:rsid w:val="002C41C5"/>
    <w:rsid w:val="002C4562"/>
    <w:rsid w:val="002C5419"/>
    <w:rsid w:val="002C6262"/>
    <w:rsid w:val="002C777D"/>
    <w:rsid w:val="002C7BBF"/>
    <w:rsid w:val="002D0384"/>
    <w:rsid w:val="002D0532"/>
    <w:rsid w:val="002D0BCD"/>
    <w:rsid w:val="002D0EFC"/>
    <w:rsid w:val="002D1170"/>
    <w:rsid w:val="002D19DE"/>
    <w:rsid w:val="002D236F"/>
    <w:rsid w:val="002D3DD8"/>
    <w:rsid w:val="002D3E96"/>
    <w:rsid w:val="002D4A62"/>
    <w:rsid w:val="002D5433"/>
    <w:rsid w:val="002D7675"/>
    <w:rsid w:val="002E1688"/>
    <w:rsid w:val="002E2CCF"/>
    <w:rsid w:val="002E2DE4"/>
    <w:rsid w:val="002E3DE3"/>
    <w:rsid w:val="002E530B"/>
    <w:rsid w:val="002E5C34"/>
    <w:rsid w:val="002E6169"/>
    <w:rsid w:val="002E6664"/>
    <w:rsid w:val="002E721E"/>
    <w:rsid w:val="002E74D9"/>
    <w:rsid w:val="002E7A17"/>
    <w:rsid w:val="002F039C"/>
    <w:rsid w:val="002F22BF"/>
    <w:rsid w:val="002F23C9"/>
    <w:rsid w:val="002F38A9"/>
    <w:rsid w:val="002F47CE"/>
    <w:rsid w:val="002F6D74"/>
    <w:rsid w:val="002F7100"/>
    <w:rsid w:val="003008FE"/>
    <w:rsid w:val="00300AD6"/>
    <w:rsid w:val="00302A03"/>
    <w:rsid w:val="003031C9"/>
    <w:rsid w:val="00303A6F"/>
    <w:rsid w:val="00303E54"/>
    <w:rsid w:val="00304D1E"/>
    <w:rsid w:val="00305B86"/>
    <w:rsid w:val="00305FCD"/>
    <w:rsid w:val="0030630F"/>
    <w:rsid w:val="00306DFC"/>
    <w:rsid w:val="0031030C"/>
    <w:rsid w:val="00310406"/>
    <w:rsid w:val="003108D0"/>
    <w:rsid w:val="003109B8"/>
    <w:rsid w:val="00311B8D"/>
    <w:rsid w:val="00312E91"/>
    <w:rsid w:val="00313022"/>
    <w:rsid w:val="00313662"/>
    <w:rsid w:val="0031367C"/>
    <w:rsid w:val="00313CA0"/>
    <w:rsid w:val="00314B1C"/>
    <w:rsid w:val="00316627"/>
    <w:rsid w:val="0031691F"/>
    <w:rsid w:val="00316B19"/>
    <w:rsid w:val="00316CA3"/>
    <w:rsid w:val="00316DCC"/>
    <w:rsid w:val="00317491"/>
    <w:rsid w:val="00317538"/>
    <w:rsid w:val="003177B3"/>
    <w:rsid w:val="00317BA1"/>
    <w:rsid w:val="00317FC8"/>
    <w:rsid w:val="00321408"/>
    <w:rsid w:val="003231FA"/>
    <w:rsid w:val="00323211"/>
    <w:rsid w:val="003237AD"/>
    <w:rsid w:val="00323F13"/>
    <w:rsid w:val="00324EFC"/>
    <w:rsid w:val="00325231"/>
    <w:rsid w:val="00326035"/>
    <w:rsid w:val="00326277"/>
    <w:rsid w:val="00326775"/>
    <w:rsid w:val="003277D1"/>
    <w:rsid w:val="003301C1"/>
    <w:rsid w:val="003301C7"/>
    <w:rsid w:val="00331631"/>
    <w:rsid w:val="0033171C"/>
    <w:rsid w:val="00331CD5"/>
    <w:rsid w:val="003320E2"/>
    <w:rsid w:val="00332938"/>
    <w:rsid w:val="00332E2B"/>
    <w:rsid w:val="00334936"/>
    <w:rsid w:val="00335800"/>
    <w:rsid w:val="00335985"/>
    <w:rsid w:val="00336805"/>
    <w:rsid w:val="00337DDD"/>
    <w:rsid w:val="0034020E"/>
    <w:rsid w:val="00340B72"/>
    <w:rsid w:val="003417D6"/>
    <w:rsid w:val="00341F7D"/>
    <w:rsid w:val="003422EA"/>
    <w:rsid w:val="003425B5"/>
    <w:rsid w:val="00342A13"/>
    <w:rsid w:val="00342D89"/>
    <w:rsid w:val="0034359D"/>
    <w:rsid w:val="0034595E"/>
    <w:rsid w:val="00345E22"/>
    <w:rsid w:val="003460F6"/>
    <w:rsid w:val="003464E8"/>
    <w:rsid w:val="003525F2"/>
    <w:rsid w:val="00352ADA"/>
    <w:rsid w:val="003547ED"/>
    <w:rsid w:val="00355539"/>
    <w:rsid w:val="00355E42"/>
    <w:rsid w:val="00357212"/>
    <w:rsid w:val="00360528"/>
    <w:rsid w:val="0036063B"/>
    <w:rsid w:val="00360937"/>
    <w:rsid w:val="0036331F"/>
    <w:rsid w:val="00363B54"/>
    <w:rsid w:val="00364845"/>
    <w:rsid w:val="00364ED9"/>
    <w:rsid w:val="0036588C"/>
    <w:rsid w:val="003660FD"/>
    <w:rsid w:val="00366E20"/>
    <w:rsid w:val="00367266"/>
    <w:rsid w:val="00370463"/>
    <w:rsid w:val="00370830"/>
    <w:rsid w:val="0037180D"/>
    <w:rsid w:val="003723F6"/>
    <w:rsid w:val="00374484"/>
    <w:rsid w:val="00374E2E"/>
    <w:rsid w:val="00375A1C"/>
    <w:rsid w:val="00375A4A"/>
    <w:rsid w:val="00375C33"/>
    <w:rsid w:val="003775D8"/>
    <w:rsid w:val="0038037B"/>
    <w:rsid w:val="00380559"/>
    <w:rsid w:val="00381A49"/>
    <w:rsid w:val="0038253D"/>
    <w:rsid w:val="0038342C"/>
    <w:rsid w:val="00383A7D"/>
    <w:rsid w:val="00383EDA"/>
    <w:rsid w:val="0038415A"/>
    <w:rsid w:val="00384CEE"/>
    <w:rsid w:val="0039003F"/>
    <w:rsid w:val="00390CE9"/>
    <w:rsid w:val="00391809"/>
    <w:rsid w:val="003918DC"/>
    <w:rsid w:val="0039303C"/>
    <w:rsid w:val="00394DD3"/>
    <w:rsid w:val="003966DC"/>
    <w:rsid w:val="003A059C"/>
    <w:rsid w:val="003A2D5D"/>
    <w:rsid w:val="003A61FC"/>
    <w:rsid w:val="003A6397"/>
    <w:rsid w:val="003A669C"/>
    <w:rsid w:val="003A68E7"/>
    <w:rsid w:val="003A6EBA"/>
    <w:rsid w:val="003A79C3"/>
    <w:rsid w:val="003B081A"/>
    <w:rsid w:val="003B0A3F"/>
    <w:rsid w:val="003B3395"/>
    <w:rsid w:val="003B3DC5"/>
    <w:rsid w:val="003C0F0C"/>
    <w:rsid w:val="003C1786"/>
    <w:rsid w:val="003C2A0D"/>
    <w:rsid w:val="003C31BD"/>
    <w:rsid w:val="003C31CF"/>
    <w:rsid w:val="003C389E"/>
    <w:rsid w:val="003C483D"/>
    <w:rsid w:val="003C4907"/>
    <w:rsid w:val="003C55B2"/>
    <w:rsid w:val="003C55B8"/>
    <w:rsid w:val="003C5B12"/>
    <w:rsid w:val="003C6996"/>
    <w:rsid w:val="003C6C07"/>
    <w:rsid w:val="003C75EA"/>
    <w:rsid w:val="003C78B9"/>
    <w:rsid w:val="003C7AEB"/>
    <w:rsid w:val="003C7C7C"/>
    <w:rsid w:val="003D0A68"/>
    <w:rsid w:val="003D24E4"/>
    <w:rsid w:val="003D24F5"/>
    <w:rsid w:val="003D2AAC"/>
    <w:rsid w:val="003D2BD8"/>
    <w:rsid w:val="003D456C"/>
    <w:rsid w:val="003D573C"/>
    <w:rsid w:val="003D5D7F"/>
    <w:rsid w:val="003D669B"/>
    <w:rsid w:val="003D6E49"/>
    <w:rsid w:val="003E18D0"/>
    <w:rsid w:val="003E1AF4"/>
    <w:rsid w:val="003E224B"/>
    <w:rsid w:val="003E2BE4"/>
    <w:rsid w:val="003E3FEB"/>
    <w:rsid w:val="003E4756"/>
    <w:rsid w:val="003E4F6B"/>
    <w:rsid w:val="003E5DD6"/>
    <w:rsid w:val="003E688E"/>
    <w:rsid w:val="003E7177"/>
    <w:rsid w:val="003E7618"/>
    <w:rsid w:val="003E7680"/>
    <w:rsid w:val="003E76CE"/>
    <w:rsid w:val="003E7858"/>
    <w:rsid w:val="003F1953"/>
    <w:rsid w:val="003F36D8"/>
    <w:rsid w:val="003F456D"/>
    <w:rsid w:val="003F6381"/>
    <w:rsid w:val="004000F2"/>
    <w:rsid w:val="00400111"/>
    <w:rsid w:val="00400907"/>
    <w:rsid w:val="004014B2"/>
    <w:rsid w:val="004018FB"/>
    <w:rsid w:val="00402CD9"/>
    <w:rsid w:val="004035B3"/>
    <w:rsid w:val="00403B24"/>
    <w:rsid w:val="00403FC2"/>
    <w:rsid w:val="004051AA"/>
    <w:rsid w:val="00405482"/>
    <w:rsid w:val="00407032"/>
    <w:rsid w:val="00407191"/>
    <w:rsid w:val="004125AD"/>
    <w:rsid w:val="00412D7A"/>
    <w:rsid w:val="00412F31"/>
    <w:rsid w:val="004131F2"/>
    <w:rsid w:val="00414682"/>
    <w:rsid w:val="00415662"/>
    <w:rsid w:val="0041587E"/>
    <w:rsid w:val="004160F0"/>
    <w:rsid w:val="00416A3B"/>
    <w:rsid w:val="00416B27"/>
    <w:rsid w:val="00417280"/>
    <w:rsid w:val="004200C9"/>
    <w:rsid w:val="004206D5"/>
    <w:rsid w:val="00421C89"/>
    <w:rsid w:val="004237DA"/>
    <w:rsid w:val="00423DDF"/>
    <w:rsid w:val="00424FF9"/>
    <w:rsid w:val="004255D1"/>
    <w:rsid w:val="00426631"/>
    <w:rsid w:val="00426A53"/>
    <w:rsid w:val="00427C2F"/>
    <w:rsid w:val="004301E2"/>
    <w:rsid w:val="0043134A"/>
    <w:rsid w:val="00431C1E"/>
    <w:rsid w:val="00432A12"/>
    <w:rsid w:val="00433C4E"/>
    <w:rsid w:val="004344D8"/>
    <w:rsid w:val="00434C1C"/>
    <w:rsid w:val="004374C2"/>
    <w:rsid w:val="004376EF"/>
    <w:rsid w:val="00437D1F"/>
    <w:rsid w:val="00440312"/>
    <w:rsid w:val="004411BF"/>
    <w:rsid w:val="004417CA"/>
    <w:rsid w:val="0044199B"/>
    <w:rsid w:val="0044246D"/>
    <w:rsid w:val="00442B73"/>
    <w:rsid w:val="00443093"/>
    <w:rsid w:val="00444FB7"/>
    <w:rsid w:val="004456EA"/>
    <w:rsid w:val="00445F44"/>
    <w:rsid w:val="00447A8E"/>
    <w:rsid w:val="00447F34"/>
    <w:rsid w:val="00451C10"/>
    <w:rsid w:val="00453782"/>
    <w:rsid w:val="00454F09"/>
    <w:rsid w:val="004554AF"/>
    <w:rsid w:val="00455589"/>
    <w:rsid w:val="004564E7"/>
    <w:rsid w:val="00456C50"/>
    <w:rsid w:val="00457834"/>
    <w:rsid w:val="0046095A"/>
    <w:rsid w:val="00462E62"/>
    <w:rsid w:val="00463DFF"/>
    <w:rsid w:val="00464010"/>
    <w:rsid w:val="004647FF"/>
    <w:rsid w:val="00464C02"/>
    <w:rsid w:val="00466694"/>
    <w:rsid w:val="00471218"/>
    <w:rsid w:val="00472253"/>
    <w:rsid w:val="00474192"/>
    <w:rsid w:val="00474B03"/>
    <w:rsid w:val="00474E4B"/>
    <w:rsid w:val="00474E60"/>
    <w:rsid w:val="00475AE1"/>
    <w:rsid w:val="00475C95"/>
    <w:rsid w:val="00475E29"/>
    <w:rsid w:val="00476829"/>
    <w:rsid w:val="004769AD"/>
    <w:rsid w:val="0047711D"/>
    <w:rsid w:val="0048002A"/>
    <w:rsid w:val="00480638"/>
    <w:rsid w:val="004806EA"/>
    <w:rsid w:val="004824BB"/>
    <w:rsid w:val="00482ADC"/>
    <w:rsid w:val="0048354A"/>
    <w:rsid w:val="00483814"/>
    <w:rsid w:val="004849C6"/>
    <w:rsid w:val="00484C76"/>
    <w:rsid w:val="00484F9E"/>
    <w:rsid w:val="00486816"/>
    <w:rsid w:val="00487007"/>
    <w:rsid w:val="004873D1"/>
    <w:rsid w:val="0048785C"/>
    <w:rsid w:val="00487BB4"/>
    <w:rsid w:val="004903E6"/>
    <w:rsid w:val="00491645"/>
    <w:rsid w:val="00491E42"/>
    <w:rsid w:val="00492453"/>
    <w:rsid w:val="004933E2"/>
    <w:rsid w:val="004959DD"/>
    <w:rsid w:val="00495DBA"/>
    <w:rsid w:val="00496BAC"/>
    <w:rsid w:val="00497FBD"/>
    <w:rsid w:val="004A1B0C"/>
    <w:rsid w:val="004A2290"/>
    <w:rsid w:val="004A22F4"/>
    <w:rsid w:val="004A3651"/>
    <w:rsid w:val="004A3CAF"/>
    <w:rsid w:val="004A3D0B"/>
    <w:rsid w:val="004A52BF"/>
    <w:rsid w:val="004A5605"/>
    <w:rsid w:val="004A5D48"/>
    <w:rsid w:val="004A66D1"/>
    <w:rsid w:val="004A6C29"/>
    <w:rsid w:val="004A6E1C"/>
    <w:rsid w:val="004A7E6A"/>
    <w:rsid w:val="004B0120"/>
    <w:rsid w:val="004B01A6"/>
    <w:rsid w:val="004B107D"/>
    <w:rsid w:val="004B1735"/>
    <w:rsid w:val="004B214D"/>
    <w:rsid w:val="004B3DD6"/>
    <w:rsid w:val="004B4830"/>
    <w:rsid w:val="004B556E"/>
    <w:rsid w:val="004B5832"/>
    <w:rsid w:val="004B6643"/>
    <w:rsid w:val="004B760C"/>
    <w:rsid w:val="004B7B66"/>
    <w:rsid w:val="004C0B1D"/>
    <w:rsid w:val="004C0B9C"/>
    <w:rsid w:val="004C1427"/>
    <w:rsid w:val="004C2A63"/>
    <w:rsid w:val="004C2FEF"/>
    <w:rsid w:val="004C61D5"/>
    <w:rsid w:val="004C6DDA"/>
    <w:rsid w:val="004C7569"/>
    <w:rsid w:val="004D147A"/>
    <w:rsid w:val="004D2D04"/>
    <w:rsid w:val="004D39E7"/>
    <w:rsid w:val="004D64B6"/>
    <w:rsid w:val="004D6814"/>
    <w:rsid w:val="004D6B05"/>
    <w:rsid w:val="004D6E55"/>
    <w:rsid w:val="004D6F06"/>
    <w:rsid w:val="004D798E"/>
    <w:rsid w:val="004E0C67"/>
    <w:rsid w:val="004E128C"/>
    <w:rsid w:val="004E1338"/>
    <w:rsid w:val="004E141F"/>
    <w:rsid w:val="004E149B"/>
    <w:rsid w:val="004E1BA7"/>
    <w:rsid w:val="004E22EA"/>
    <w:rsid w:val="004E2AD0"/>
    <w:rsid w:val="004E355D"/>
    <w:rsid w:val="004E3AF4"/>
    <w:rsid w:val="004E3F96"/>
    <w:rsid w:val="004E4064"/>
    <w:rsid w:val="004E5278"/>
    <w:rsid w:val="004E5472"/>
    <w:rsid w:val="004E589E"/>
    <w:rsid w:val="004E5B67"/>
    <w:rsid w:val="004E621D"/>
    <w:rsid w:val="004E674A"/>
    <w:rsid w:val="004E74C7"/>
    <w:rsid w:val="004F29EF"/>
    <w:rsid w:val="004F322D"/>
    <w:rsid w:val="004F3691"/>
    <w:rsid w:val="004F44C1"/>
    <w:rsid w:val="004F5EC2"/>
    <w:rsid w:val="004F5F89"/>
    <w:rsid w:val="004F6593"/>
    <w:rsid w:val="004F6603"/>
    <w:rsid w:val="004F66DC"/>
    <w:rsid w:val="004F739F"/>
    <w:rsid w:val="004F7973"/>
    <w:rsid w:val="00500C15"/>
    <w:rsid w:val="00503388"/>
    <w:rsid w:val="00503580"/>
    <w:rsid w:val="0050366C"/>
    <w:rsid w:val="0050397B"/>
    <w:rsid w:val="00504687"/>
    <w:rsid w:val="00505B60"/>
    <w:rsid w:val="00505DD2"/>
    <w:rsid w:val="00506212"/>
    <w:rsid w:val="00506777"/>
    <w:rsid w:val="00507480"/>
    <w:rsid w:val="005075B3"/>
    <w:rsid w:val="0050773F"/>
    <w:rsid w:val="005100A6"/>
    <w:rsid w:val="005101B8"/>
    <w:rsid w:val="00511D1A"/>
    <w:rsid w:val="00514688"/>
    <w:rsid w:val="0051483C"/>
    <w:rsid w:val="005154D2"/>
    <w:rsid w:val="00515DAC"/>
    <w:rsid w:val="00515FD5"/>
    <w:rsid w:val="0051651B"/>
    <w:rsid w:val="00520026"/>
    <w:rsid w:val="00520AF0"/>
    <w:rsid w:val="005210C0"/>
    <w:rsid w:val="00523477"/>
    <w:rsid w:val="00524ABE"/>
    <w:rsid w:val="00524C90"/>
    <w:rsid w:val="005251BA"/>
    <w:rsid w:val="00526905"/>
    <w:rsid w:val="005274AF"/>
    <w:rsid w:val="00527B09"/>
    <w:rsid w:val="00527E43"/>
    <w:rsid w:val="0053154A"/>
    <w:rsid w:val="00531F7F"/>
    <w:rsid w:val="00532D5B"/>
    <w:rsid w:val="00533995"/>
    <w:rsid w:val="00533A3F"/>
    <w:rsid w:val="00535E03"/>
    <w:rsid w:val="0053607A"/>
    <w:rsid w:val="00536346"/>
    <w:rsid w:val="00536E7F"/>
    <w:rsid w:val="00541738"/>
    <w:rsid w:val="0054195A"/>
    <w:rsid w:val="005435E2"/>
    <w:rsid w:val="00544413"/>
    <w:rsid w:val="00544775"/>
    <w:rsid w:val="00545611"/>
    <w:rsid w:val="00545633"/>
    <w:rsid w:val="005517AA"/>
    <w:rsid w:val="0055331D"/>
    <w:rsid w:val="00553349"/>
    <w:rsid w:val="00553ECC"/>
    <w:rsid w:val="00555F3C"/>
    <w:rsid w:val="005573FD"/>
    <w:rsid w:val="00557DFE"/>
    <w:rsid w:val="00557EB2"/>
    <w:rsid w:val="005615F4"/>
    <w:rsid w:val="00561D45"/>
    <w:rsid w:val="00562786"/>
    <w:rsid w:val="00562C74"/>
    <w:rsid w:val="00563112"/>
    <w:rsid w:val="005646D7"/>
    <w:rsid w:val="005660E3"/>
    <w:rsid w:val="00566B43"/>
    <w:rsid w:val="00566ED2"/>
    <w:rsid w:val="00566F9D"/>
    <w:rsid w:val="005674FD"/>
    <w:rsid w:val="00567BD8"/>
    <w:rsid w:val="00567E70"/>
    <w:rsid w:val="00570770"/>
    <w:rsid w:val="00570861"/>
    <w:rsid w:val="005708D0"/>
    <w:rsid w:val="00570FDF"/>
    <w:rsid w:val="0057194A"/>
    <w:rsid w:val="00571E75"/>
    <w:rsid w:val="00572A55"/>
    <w:rsid w:val="005737D7"/>
    <w:rsid w:val="00576D5D"/>
    <w:rsid w:val="005777D9"/>
    <w:rsid w:val="00577BEF"/>
    <w:rsid w:val="00581BB2"/>
    <w:rsid w:val="005820EE"/>
    <w:rsid w:val="00583C58"/>
    <w:rsid w:val="00587315"/>
    <w:rsid w:val="00587E84"/>
    <w:rsid w:val="00590829"/>
    <w:rsid w:val="005909D5"/>
    <w:rsid w:val="00591612"/>
    <w:rsid w:val="00591F4B"/>
    <w:rsid w:val="00592679"/>
    <w:rsid w:val="00593EB8"/>
    <w:rsid w:val="005947B7"/>
    <w:rsid w:val="00594DAC"/>
    <w:rsid w:val="0059552D"/>
    <w:rsid w:val="005A0257"/>
    <w:rsid w:val="005A192C"/>
    <w:rsid w:val="005A19C9"/>
    <w:rsid w:val="005A2BAA"/>
    <w:rsid w:val="005A4727"/>
    <w:rsid w:val="005A61BF"/>
    <w:rsid w:val="005A6784"/>
    <w:rsid w:val="005B0B5C"/>
    <w:rsid w:val="005B146F"/>
    <w:rsid w:val="005B1A82"/>
    <w:rsid w:val="005B244E"/>
    <w:rsid w:val="005B3425"/>
    <w:rsid w:val="005B3DA6"/>
    <w:rsid w:val="005B4C4A"/>
    <w:rsid w:val="005B51AA"/>
    <w:rsid w:val="005B51D7"/>
    <w:rsid w:val="005B531F"/>
    <w:rsid w:val="005B57E3"/>
    <w:rsid w:val="005B5AF2"/>
    <w:rsid w:val="005B69AD"/>
    <w:rsid w:val="005B6CBD"/>
    <w:rsid w:val="005B7135"/>
    <w:rsid w:val="005B78F1"/>
    <w:rsid w:val="005B7E09"/>
    <w:rsid w:val="005B7F14"/>
    <w:rsid w:val="005C109F"/>
    <w:rsid w:val="005C1313"/>
    <w:rsid w:val="005C2A12"/>
    <w:rsid w:val="005C2F9A"/>
    <w:rsid w:val="005C435A"/>
    <w:rsid w:val="005C48B4"/>
    <w:rsid w:val="005C4C13"/>
    <w:rsid w:val="005C56B0"/>
    <w:rsid w:val="005C5AFB"/>
    <w:rsid w:val="005C66FB"/>
    <w:rsid w:val="005C6CBD"/>
    <w:rsid w:val="005C7473"/>
    <w:rsid w:val="005D088B"/>
    <w:rsid w:val="005D0F62"/>
    <w:rsid w:val="005D1225"/>
    <w:rsid w:val="005D24B5"/>
    <w:rsid w:val="005D24C6"/>
    <w:rsid w:val="005D280B"/>
    <w:rsid w:val="005D2BF9"/>
    <w:rsid w:val="005D43BD"/>
    <w:rsid w:val="005D4C80"/>
    <w:rsid w:val="005D5D08"/>
    <w:rsid w:val="005D7F7B"/>
    <w:rsid w:val="005E1251"/>
    <w:rsid w:val="005E1479"/>
    <w:rsid w:val="005E1505"/>
    <w:rsid w:val="005E1C22"/>
    <w:rsid w:val="005E26DC"/>
    <w:rsid w:val="005E2BE0"/>
    <w:rsid w:val="005E3278"/>
    <w:rsid w:val="005E35CA"/>
    <w:rsid w:val="005E3D79"/>
    <w:rsid w:val="005E5273"/>
    <w:rsid w:val="005E6AE4"/>
    <w:rsid w:val="005E7B66"/>
    <w:rsid w:val="005F01E2"/>
    <w:rsid w:val="005F0403"/>
    <w:rsid w:val="005F16B6"/>
    <w:rsid w:val="005F1DA5"/>
    <w:rsid w:val="005F20AF"/>
    <w:rsid w:val="005F2770"/>
    <w:rsid w:val="005F4F38"/>
    <w:rsid w:val="005F58AC"/>
    <w:rsid w:val="005F58E9"/>
    <w:rsid w:val="005F5EF4"/>
    <w:rsid w:val="005F663E"/>
    <w:rsid w:val="005F67FB"/>
    <w:rsid w:val="005F6A33"/>
    <w:rsid w:val="005F790C"/>
    <w:rsid w:val="00600583"/>
    <w:rsid w:val="0060106C"/>
    <w:rsid w:val="006034F3"/>
    <w:rsid w:val="00603845"/>
    <w:rsid w:val="00603AB5"/>
    <w:rsid w:val="00604960"/>
    <w:rsid w:val="006049B8"/>
    <w:rsid w:val="0060570E"/>
    <w:rsid w:val="00605BE0"/>
    <w:rsid w:val="0060678A"/>
    <w:rsid w:val="00607BD9"/>
    <w:rsid w:val="00610250"/>
    <w:rsid w:val="006105B1"/>
    <w:rsid w:val="006123EA"/>
    <w:rsid w:val="00612C0F"/>
    <w:rsid w:val="006134A0"/>
    <w:rsid w:val="00616C63"/>
    <w:rsid w:val="006204AD"/>
    <w:rsid w:val="0062186F"/>
    <w:rsid w:val="0062199D"/>
    <w:rsid w:val="00622E67"/>
    <w:rsid w:val="00623FCE"/>
    <w:rsid w:val="00625C79"/>
    <w:rsid w:val="00626214"/>
    <w:rsid w:val="00627776"/>
    <w:rsid w:val="00630294"/>
    <w:rsid w:val="00630AB5"/>
    <w:rsid w:val="0063106A"/>
    <w:rsid w:val="006313D0"/>
    <w:rsid w:val="00631FEF"/>
    <w:rsid w:val="006323CA"/>
    <w:rsid w:val="00632AE4"/>
    <w:rsid w:val="006339F6"/>
    <w:rsid w:val="0063438B"/>
    <w:rsid w:val="00635986"/>
    <w:rsid w:val="00635DE6"/>
    <w:rsid w:val="0063631C"/>
    <w:rsid w:val="00636A5C"/>
    <w:rsid w:val="00637A85"/>
    <w:rsid w:val="0064063A"/>
    <w:rsid w:val="00640B09"/>
    <w:rsid w:val="00641486"/>
    <w:rsid w:val="00642665"/>
    <w:rsid w:val="006432A0"/>
    <w:rsid w:val="0064461C"/>
    <w:rsid w:val="00645241"/>
    <w:rsid w:val="00645E4F"/>
    <w:rsid w:val="00645ED7"/>
    <w:rsid w:val="0064755F"/>
    <w:rsid w:val="00650F97"/>
    <w:rsid w:val="00651D53"/>
    <w:rsid w:val="00652142"/>
    <w:rsid w:val="0065214B"/>
    <w:rsid w:val="00652177"/>
    <w:rsid w:val="00652EB1"/>
    <w:rsid w:val="00653201"/>
    <w:rsid w:val="006532DD"/>
    <w:rsid w:val="00655123"/>
    <w:rsid w:val="00655338"/>
    <w:rsid w:val="006557DC"/>
    <w:rsid w:val="00655B50"/>
    <w:rsid w:val="00655EF2"/>
    <w:rsid w:val="00656E59"/>
    <w:rsid w:val="0065795C"/>
    <w:rsid w:val="006605F6"/>
    <w:rsid w:val="006610C3"/>
    <w:rsid w:val="006617D4"/>
    <w:rsid w:val="00661DCF"/>
    <w:rsid w:val="00662928"/>
    <w:rsid w:val="00662A9C"/>
    <w:rsid w:val="006632EF"/>
    <w:rsid w:val="0066375A"/>
    <w:rsid w:val="00663959"/>
    <w:rsid w:val="00663E91"/>
    <w:rsid w:val="006645F0"/>
    <w:rsid w:val="00664CAF"/>
    <w:rsid w:val="00664FA0"/>
    <w:rsid w:val="00665229"/>
    <w:rsid w:val="00665ECB"/>
    <w:rsid w:val="006662EE"/>
    <w:rsid w:val="006663C3"/>
    <w:rsid w:val="00666C7C"/>
    <w:rsid w:val="00667802"/>
    <w:rsid w:val="00667F4C"/>
    <w:rsid w:val="0067025A"/>
    <w:rsid w:val="00670A5D"/>
    <w:rsid w:val="00670B4B"/>
    <w:rsid w:val="00671F3F"/>
    <w:rsid w:val="00672450"/>
    <w:rsid w:val="00672568"/>
    <w:rsid w:val="0067455A"/>
    <w:rsid w:val="006749C7"/>
    <w:rsid w:val="00675A49"/>
    <w:rsid w:val="00676A26"/>
    <w:rsid w:val="00676A63"/>
    <w:rsid w:val="00677A57"/>
    <w:rsid w:val="00677A7E"/>
    <w:rsid w:val="0068120A"/>
    <w:rsid w:val="00681608"/>
    <w:rsid w:val="00683EA6"/>
    <w:rsid w:val="006841D1"/>
    <w:rsid w:val="00686559"/>
    <w:rsid w:val="0068669F"/>
    <w:rsid w:val="00686B2B"/>
    <w:rsid w:val="00686F67"/>
    <w:rsid w:val="00687134"/>
    <w:rsid w:val="006873DE"/>
    <w:rsid w:val="00687837"/>
    <w:rsid w:val="00690B63"/>
    <w:rsid w:val="00691868"/>
    <w:rsid w:val="00693F76"/>
    <w:rsid w:val="006941BA"/>
    <w:rsid w:val="006948F1"/>
    <w:rsid w:val="00694F73"/>
    <w:rsid w:val="00695698"/>
    <w:rsid w:val="00696C47"/>
    <w:rsid w:val="00697238"/>
    <w:rsid w:val="006A0BDA"/>
    <w:rsid w:val="006A1620"/>
    <w:rsid w:val="006A18F9"/>
    <w:rsid w:val="006A3C4D"/>
    <w:rsid w:val="006A404C"/>
    <w:rsid w:val="006A4ED2"/>
    <w:rsid w:val="006A4FC6"/>
    <w:rsid w:val="006A52CE"/>
    <w:rsid w:val="006A5457"/>
    <w:rsid w:val="006A5774"/>
    <w:rsid w:val="006A5B3F"/>
    <w:rsid w:val="006A723E"/>
    <w:rsid w:val="006B1673"/>
    <w:rsid w:val="006B1A21"/>
    <w:rsid w:val="006B249E"/>
    <w:rsid w:val="006B2653"/>
    <w:rsid w:val="006B364C"/>
    <w:rsid w:val="006B3B68"/>
    <w:rsid w:val="006B3E3B"/>
    <w:rsid w:val="006B524C"/>
    <w:rsid w:val="006B56A4"/>
    <w:rsid w:val="006B741C"/>
    <w:rsid w:val="006B763C"/>
    <w:rsid w:val="006B7B31"/>
    <w:rsid w:val="006C0856"/>
    <w:rsid w:val="006C1C58"/>
    <w:rsid w:val="006C1D8F"/>
    <w:rsid w:val="006C24A0"/>
    <w:rsid w:val="006C259D"/>
    <w:rsid w:val="006C25DA"/>
    <w:rsid w:val="006C2A12"/>
    <w:rsid w:val="006C2A58"/>
    <w:rsid w:val="006C2DE5"/>
    <w:rsid w:val="006C3976"/>
    <w:rsid w:val="006C5123"/>
    <w:rsid w:val="006C5B9A"/>
    <w:rsid w:val="006C6450"/>
    <w:rsid w:val="006C6BA3"/>
    <w:rsid w:val="006C729E"/>
    <w:rsid w:val="006D011D"/>
    <w:rsid w:val="006D0261"/>
    <w:rsid w:val="006D02E4"/>
    <w:rsid w:val="006D0872"/>
    <w:rsid w:val="006D1663"/>
    <w:rsid w:val="006D1947"/>
    <w:rsid w:val="006D3077"/>
    <w:rsid w:val="006D33BB"/>
    <w:rsid w:val="006D51D7"/>
    <w:rsid w:val="006D638F"/>
    <w:rsid w:val="006D69BC"/>
    <w:rsid w:val="006D74FE"/>
    <w:rsid w:val="006D7CFD"/>
    <w:rsid w:val="006D7FC6"/>
    <w:rsid w:val="006E06DD"/>
    <w:rsid w:val="006E3010"/>
    <w:rsid w:val="006E3142"/>
    <w:rsid w:val="006E4CDB"/>
    <w:rsid w:val="006E566D"/>
    <w:rsid w:val="006E5F08"/>
    <w:rsid w:val="006E63CB"/>
    <w:rsid w:val="006E66B5"/>
    <w:rsid w:val="006E69EA"/>
    <w:rsid w:val="006E737B"/>
    <w:rsid w:val="006E798E"/>
    <w:rsid w:val="006E7C34"/>
    <w:rsid w:val="006F026F"/>
    <w:rsid w:val="006F075E"/>
    <w:rsid w:val="006F0977"/>
    <w:rsid w:val="006F0B23"/>
    <w:rsid w:val="006F17AB"/>
    <w:rsid w:val="006F214F"/>
    <w:rsid w:val="006F26E2"/>
    <w:rsid w:val="006F2870"/>
    <w:rsid w:val="006F2872"/>
    <w:rsid w:val="006F3768"/>
    <w:rsid w:val="006F599C"/>
    <w:rsid w:val="006F68D0"/>
    <w:rsid w:val="006F6B1A"/>
    <w:rsid w:val="006F6C38"/>
    <w:rsid w:val="006F6FCE"/>
    <w:rsid w:val="0070085B"/>
    <w:rsid w:val="00701360"/>
    <w:rsid w:val="007017DA"/>
    <w:rsid w:val="0070190A"/>
    <w:rsid w:val="007019B0"/>
    <w:rsid w:val="00701ACE"/>
    <w:rsid w:val="0070305E"/>
    <w:rsid w:val="007032DC"/>
    <w:rsid w:val="00703E6D"/>
    <w:rsid w:val="00704D2D"/>
    <w:rsid w:val="00704E93"/>
    <w:rsid w:val="00705451"/>
    <w:rsid w:val="00705C1C"/>
    <w:rsid w:val="007065EB"/>
    <w:rsid w:val="00706B05"/>
    <w:rsid w:val="00706C0C"/>
    <w:rsid w:val="007070AE"/>
    <w:rsid w:val="007079BF"/>
    <w:rsid w:val="00710297"/>
    <w:rsid w:val="00710557"/>
    <w:rsid w:val="00712D3F"/>
    <w:rsid w:val="0071439D"/>
    <w:rsid w:val="00715EB1"/>
    <w:rsid w:val="00716044"/>
    <w:rsid w:val="00717CB8"/>
    <w:rsid w:val="007209AA"/>
    <w:rsid w:val="007216F3"/>
    <w:rsid w:val="0072201E"/>
    <w:rsid w:val="00722090"/>
    <w:rsid w:val="00722138"/>
    <w:rsid w:val="0072412A"/>
    <w:rsid w:val="00724675"/>
    <w:rsid w:val="00724A29"/>
    <w:rsid w:val="00726435"/>
    <w:rsid w:val="00726530"/>
    <w:rsid w:val="0073333D"/>
    <w:rsid w:val="00733355"/>
    <w:rsid w:val="0073344F"/>
    <w:rsid w:val="0073376D"/>
    <w:rsid w:val="00733D2A"/>
    <w:rsid w:val="00733D4A"/>
    <w:rsid w:val="00734734"/>
    <w:rsid w:val="00734935"/>
    <w:rsid w:val="007361E6"/>
    <w:rsid w:val="00736977"/>
    <w:rsid w:val="00737771"/>
    <w:rsid w:val="007402E0"/>
    <w:rsid w:val="00743109"/>
    <w:rsid w:val="00744D01"/>
    <w:rsid w:val="0074500F"/>
    <w:rsid w:val="00745DBD"/>
    <w:rsid w:val="00746E4B"/>
    <w:rsid w:val="007470E2"/>
    <w:rsid w:val="00750F69"/>
    <w:rsid w:val="0075289F"/>
    <w:rsid w:val="00753521"/>
    <w:rsid w:val="00753FBD"/>
    <w:rsid w:val="00755CD2"/>
    <w:rsid w:val="00757339"/>
    <w:rsid w:val="007578BB"/>
    <w:rsid w:val="007579F0"/>
    <w:rsid w:val="007626D9"/>
    <w:rsid w:val="00763B26"/>
    <w:rsid w:val="00764BD3"/>
    <w:rsid w:val="00765304"/>
    <w:rsid w:val="0076551D"/>
    <w:rsid w:val="00766199"/>
    <w:rsid w:val="007714AD"/>
    <w:rsid w:val="00772057"/>
    <w:rsid w:val="00772395"/>
    <w:rsid w:val="007733E7"/>
    <w:rsid w:val="007745A7"/>
    <w:rsid w:val="007746E5"/>
    <w:rsid w:val="00774ACB"/>
    <w:rsid w:val="00775D40"/>
    <w:rsid w:val="00775E76"/>
    <w:rsid w:val="007763BE"/>
    <w:rsid w:val="00777511"/>
    <w:rsid w:val="00777F92"/>
    <w:rsid w:val="00781AC0"/>
    <w:rsid w:val="00782790"/>
    <w:rsid w:val="00783911"/>
    <w:rsid w:val="007840E8"/>
    <w:rsid w:val="007842FA"/>
    <w:rsid w:val="0078481B"/>
    <w:rsid w:val="00784860"/>
    <w:rsid w:val="007877FB"/>
    <w:rsid w:val="0079021F"/>
    <w:rsid w:val="0079078F"/>
    <w:rsid w:val="00791023"/>
    <w:rsid w:val="007910E6"/>
    <w:rsid w:val="0079183B"/>
    <w:rsid w:val="007923EA"/>
    <w:rsid w:val="0079347E"/>
    <w:rsid w:val="0079512C"/>
    <w:rsid w:val="00795A67"/>
    <w:rsid w:val="00796C87"/>
    <w:rsid w:val="00796EAC"/>
    <w:rsid w:val="007976EC"/>
    <w:rsid w:val="007A022E"/>
    <w:rsid w:val="007A1788"/>
    <w:rsid w:val="007A25FB"/>
    <w:rsid w:val="007A296D"/>
    <w:rsid w:val="007A30EE"/>
    <w:rsid w:val="007A396B"/>
    <w:rsid w:val="007A41CC"/>
    <w:rsid w:val="007A42B2"/>
    <w:rsid w:val="007A4F05"/>
    <w:rsid w:val="007A5A5E"/>
    <w:rsid w:val="007A5E62"/>
    <w:rsid w:val="007A6569"/>
    <w:rsid w:val="007A7CCE"/>
    <w:rsid w:val="007B0111"/>
    <w:rsid w:val="007B0192"/>
    <w:rsid w:val="007B0FF7"/>
    <w:rsid w:val="007B1E78"/>
    <w:rsid w:val="007B2BEA"/>
    <w:rsid w:val="007B31E0"/>
    <w:rsid w:val="007B3F58"/>
    <w:rsid w:val="007B580A"/>
    <w:rsid w:val="007B7923"/>
    <w:rsid w:val="007C01B1"/>
    <w:rsid w:val="007C21B3"/>
    <w:rsid w:val="007C392E"/>
    <w:rsid w:val="007C4539"/>
    <w:rsid w:val="007C5038"/>
    <w:rsid w:val="007C5251"/>
    <w:rsid w:val="007D0BA7"/>
    <w:rsid w:val="007D17A6"/>
    <w:rsid w:val="007D1B1D"/>
    <w:rsid w:val="007D1B38"/>
    <w:rsid w:val="007D1D9D"/>
    <w:rsid w:val="007D1FB1"/>
    <w:rsid w:val="007D2302"/>
    <w:rsid w:val="007D2E15"/>
    <w:rsid w:val="007D30C7"/>
    <w:rsid w:val="007D3385"/>
    <w:rsid w:val="007D3AA4"/>
    <w:rsid w:val="007D50B2"/>
    <w:rsid w:val="007D5499"/>
    <w:rsid w:val="007D556C"/>
    <w:rsid w:val="007D5DBD"/>
    <w:rsid w:val="007D6854"/>
    <w:rsid w:val="007D6C77"/>
    <w:rsid w:val="007D6D65"/>
    <w:rsid w:val="007D6EB1"/>
    <w:rsid w:val="007D717A"/>
    <w:rsid w:val="007D73AE"/>
    <w:rsid w:val="007D7834"/>
    <w:rsid w:val="007D7DFE"/>
    <w:rsid w:val="007E06C4"/>
    <w:rsid w:val="007E1CE9"/>
    <w:rsid w:val="007E59C1"/>
    <w:rsid w:val="007E5A7A"/>
    <w:rsid w:val="007E6007"/>
    <w:rsid w:val="007E671C"/>
    <w:rsid w:val="007E7E62"/>
    <w:rsid w:val="007F05A0"/>
    <w:rsid w:val="007F09AC"/>
    <w:rsid w:val="007F0B0A"/>
    <w:rsid w:val="007F0B5F"/>
    <w:rsid w:val="007F0D69"/>
    <w:rsid w:val="007F0DAB"/>
    <w:rsid w:val="007F1120"/>
    <w:rsid w:val="007F1538"/>
    <w:rsid w:val="007F3E61"/>
    <w:rsid w:val="007F3F78"/>
    <w:rsid w:val="007F4747"/>
    <w:rsid w:val="007F48D0"/>
    <w:rsid w:val="007F5612"/>
    <w:rsid w:val="007F6137"/>
    <w:rsid w:val="007F682C"/>
    <w:rsid w:val="007F73ED"/>
    <w:rsid w:val="0080037E"/>
    <w:rsid w:val="00800926"/>
    <w:rsid w:val="00801ADE"/>
    <w:rsid w:val="00801AE3"/>
    <w:rsid w:val="00801CBE"/>
    <w:rsid w:val="00801DD2"/>
    <w:rsid w:val="00801FB9"/>
    <w:rsid w:val="0080440F"/>
    <w:rsid w:val="00804982"/>
    <w:rsid w:val="00804C5B"/>
    <w:rsid w:val="008108C0"/>
    <w:rsid w:val="0081138B"/>
    <w:rsid w:val="0081160F"/>
    <w:rsid w:val="00811C96"/>
    <w:rsid w:val="00811D2E"/>
    <w:rsid w:val="008149E4"/>
    <w:rsid w:val="00815E13"/>
    <w:rsid w:val="00816BB6"/>
    <w:rsid w:val="008173D8"/>
    <w:rsid w:val="00817719"/>
    <w:rsid w:val="008200D7"/>
    <w:rsid w:val="0082186A"/>
    <w:rsid w:val="00821FC0"/>
    <w:rsid w:val="00824403"/>
    <w:rsid w:val="00825046"/>
    <w:rsid w:val="00825CA3"/>
    <w:rsid w:val="008268F0"/>
    <w:rsid w:val="00827433"/>
    <w:rsid w:val="00827763"/>
    <w:rsid w:val="0083014F"/>
    <w:rsid w:val="008302B2"/>
    <w:rsid w:val="008308FA"/>
    <w:rsid w:val="00830F9F"/>
    <w:rsid w:val="0083120C"/>
    <w:rsid w:val="00831660"/>
    <w:rsid w:val="0083167B"/>
    <w:rsid w:val="00832423"/>
    <w:rsid w:val="00834D4A"/>
    <w:rsid w:val="00835232"/>
    <w:rsid w:val="0083534E"/>
    <w:rsid w:val="00836CB9"/>
    <w:rsid w:val="0084052E"/>
    <w:rsid w:val="00840F32"/>
    <w:rsid w:val="008411BF"/>
    <w:rsid w:val="00841257"/>
    <w:rsid w:val="0084131D"/>
    <w:rsid w:val="00841B7E"/>
    <w:rsid w:val="00843202"/>
    <w:rsid w:val="0084328E"/>
    <w:rsid w:val="00843658"/>
    <w:rsid w:val="00843A8D"/>
    <w:rsid w:val="00843D56"/>
    <w:rsid w:val="008447EE"/>
    <w:rsid w:val="00845621"/>
    <w:rsid w:val="00846065"/>
    <w:rsid w:val="0085130C"/>
    <w:rsid w:val="00852CB0"/>
    <w:rsid w:val="00852DAA"/>
    <w:rsid w:val="008531AE"/>
    <w:rsid w:val="008538C7"/>
    <w:rsid w:val="00854DE9"/>
    <w:rsid w:val="00854EA7"/>
    <w:rsid w:val="00855923"/>
    <w:rsid w:val="00856119"/>
    <w:rsid w:val="008568D4"/>
    <w:rsid w:val="00857F29"/>
    <w:rsid w:val="008605A7"/>
    <w:rsid w:val="00860779"/>
    <w:rsid w:val="00860F0B"/>
    <w:rsid w:val="008612F1"/>
    <w:rsid w:val="00863FD4"/>
    <w:rsid w:val="0086414A"/>
    <w:rsid w:val="008641C1"/>
    <w:rsid w:val="00864F96"/>
    <w:rsid w:val="0086757E"/>
    <w:rsid w:val="0086777A"/>
    <w:rsid w:val="00867D5A"/>
    <w:rsid w:val="00867D80"/>
    <w:rsid w:val="00870176"/>
    <w:rsid w:val="008702A8"/>
    <w:rsid w:val="0087033D"/>
    <w:rsid w:val="00870C96"/>
    <w:rsid w:val="00871CB6"/>
    <w:rsid w:val="00874182"/>
    <w:rsid w:val="00874ADA"/>
    <w:rsid w:val="00875BC7"/>
    <w:rsid w:val="008762F8"/>
    <w:rsid w:val="0088007A"/>
    <w:rsid w:val="00880339"/>
    <w:rsid w:val="00881432"/>
    <w:rsid w:val="00881DCA"/>
    <w:rsid w:val="0088217D"/>
    <w:rsid w:val="0088254D"/>
    <w:rsid w:val="00883831"/>
    <w:rsid w:val="00884644"/>
    <w:rsid w:val="008849C5"/>
    <w:rsid w:val="00884F6C"/>
    <w:rsid w:val="00885801"/>
    <w:rsid w:val="00886D48"/>
    <w:rsid w:val="00886E35"/>
    <w:rsid w:val="00892553"/>
    <w:rsid w:val="00892A6A"/>
    <w:rsid w:val="008936D6"/>
    <w:rsid w:val="008938EA"/>
    <w:rsid w:val="00894CEE"/>
    <w:rsid w:val="00895116"/>
    <w:rsid w:val="00895147"/>
    <w:rsid w:val="008951CB"/>
    <w:rsid w:val="008970BD"/>
    <w:rsid w:val="0089744B"/>
    <w:rsid w:val="00897920"/>
    <w:rsid w:val="008A1BE2"/>
    <w:rsid w:val="008A2A8B"/>
    <w:rsid w:val="008A4BD7"/>
    <w:rsid w:val="008A4C63"/>
    <w:rsid w:val="008A5FB3"/>
    <w:rsid w:val="008A79E8"/>
    <w:rsid w:val="008A7BA0"/>
    <w:rsid w:val="008B05F2"/>
    <w:rsid w:val="008B0BBA"/>
    <w:rsid w:val="008B262D"/>
    <w:rsid w:val="008B272B"/>
    <w:rsid w:val="008B32F6"/>
    <w:rsid w:val="008B385C"/>
    <w:rsid w:val="008B3D30"/>
    <w:rsid w:val="008B3D72"/>
    <w:rsid w:val="008B3F61"/>
    <w:rsid w:val="008B461C"/>
    <w:rsid w:val="008B4664"/>
    <w:rsid w:val="008B4FE4"/>
    <w:rsid w:val="008B6B0A"/>
    <w:rsid w:val="008B7A9D"/>
    <w:rsid w:val="008B7C16"/>
    <w:rsid w:val="008C0C6D"/>
    <w:rsid w:val="008C3CE8"/>
    <w:rsid w:val="008C4658"/>
    <w:rsid w:val="008C6230"/>
    <w:rsid w:val="008D13E8"/>
    <w:rsid w:val="008D1D65"/>
    <w:rsid w:val="008D2BBE"/>
    <w:rsid w:val="008D2C17"/>
    <w:rsid w:val="008D2EC6"/>
    <w:rsid w:val="008D3711"/>
    <w:rsid w:val="008D3BBF"/>
    <w:rsid w:val="008D4233"/>
    <w:rsid w:val="008D43CB"/>
    <w:rsid w:val="008D6E17"/>
    <w:rsid w:val="008D7EF7"/>
    <w:rsid w:val="008E0CDD"/>
    <w:rsid w:val="008E20F8"/>
    <w:rsid w:val="008E31E3"/>
    <w:rsid w:val="008E5F09"/>
    <w:rsid w:val="008E60E9"/>
    <w:rsid w:val="008E6165"/>
    <w:rsid w:val="008F09FA"/>
    <w:rsid w:val="008F1028"/>
    <w:rsid w:val="008F22E8"/>
    <w:rsid w:val="008F294C"/>
    <w:rsid w:val="008F3097"/>
    <w:rsid w:val="008F5288"/>
    <w:rsid w:val="008F5EAD"/>
    <w:rsid w:val="008F7CAF"/>
    <w:rsid w:val="00900C4A"/>
    <w:rsid w:val="00901E36"/>
    <w:rsid w:val="009044F1"/>
    <w:rsid w:val="0090483F"/>
    <w:rsid w:val="00905776"/>
    <w:rsid w:val="009069FF"/>
    <w:rsid w:val="0091020B"/>
    <w:rsid w:val="009125D2"/>
    <w:rsid w:val="00913518"/>
    <w:rsid w:val="0091474B"/>
    <w:rsid w:val="00916681"/>
    <w:rsid w:val="009167C1"/>
    <w:rsid w:val="00916DEC"/>
    <w:rsid w:val="00920158"/>
    <w:rsid w:val="00920ACA"/>
    <w:rsid w:val="0092114E"/>
    <w:rsid w:val="00921341"/>
    <w:rsid w:val="00923B16"/>
    <w:rsid w:val="0092485F"/>
    <w:rsid w:val="00925D01"/>
    <w:rsid w:val="00927324"/>
    <w:rsid w:val="0092734F"/>
    <w:rsid w:val="00927D36"/>
    <w:rsid w:val="0093218C"/>
    <w:rsid w:val="0093299C"/>
    <w:rsid w:val="0093523C"/>
    <w:rsid w:val="00935501"/>
    <w:rsid w:val="00935B91"/>
    <w:rsid w:val="00936432"/>
    <w:rsid w:val="00937368"/>
    <w:rsid w:val="0094132F"/>
    <w:rsid w:val="00941F8A"/>
    <w:rsid w:val="009438B7"/>
    <w:rsid w:val="00944984"/>
    <w:rsid w:val="00945AF7"/>
    <w:rsid w:val="00945E2F"/>
    <w:rsid w:val="00946F62"/>
    <w:rsid w:val="00951427"/>
    <w:rsid w:val="00952639"/>
    <w:rsid w:val="00953018"/>
    <w:rsid w:val="00953256"/>
    <w:rsid w:val="00953C28"/>
    <w:rsid w:val="0095429C"/>
    <w:rsid w:val="00954F15"/>
    <w:rsid w:val="00955875"/>
    <w:rsid w:val="009559C8"/>
    <w:rsid w:val="00955BEA"/>
    <w:rsid w:val="00956655"/>
    <w:rsid w:val="00956A43"/>
    <w:rsid w:val="009608F1"/>
    <w:rsid w:val="00960EFC"/>
    <w:rsid w:val="00961D73"/>
    <w:rsid w:val="00962316"/>
    <w:rsid w:val="00963C65"/>
    <w:rsid w:val="009647BA"/>
    <w:rsid w:val="00965DBA"/>
    <w:rsid w:val="009667DB"/>
    <w:rsid w:val="00967F49"/>
    <w:rsid w:val="00970A0A"/>
    <w:rsid w:val="009713D8"/>
    <w:rsid w:val="00971630"/>
    <w:rsid w:val="00971849"/>
    <w:rsid w:val="009725AC"/>
    <w:rsid w:val="00972D1B"/>
    <w:rsid w:val="00973DAA"/>
    <w:rsid w:val="009743DE"/>
    <w:rsid w:val="00976857"/>
    <w:rsid w:val="00977D2C"/>
    <w:rsid w:val="0098008D"/>
    <w:rsid w:val="009810A4"/>
    <w:rsid w:val="009825D9"/>
    <w:rsid w:val="00984872"/>
    <w:rsid w:val="00984C6D"/>
    <w:rsid w:val="00985258"/>
    <w:rsid w:val="009857CA"/>
    <w:rsid w:val="00991148"/>
    <w:rsid w:val="00992311"/>
    <w:rsid w:val="00992775"/>
    <w:rsid w:val="0099320B"/>
    <w:rsid w:val="0099424A"/>
    <w:rsid w:val="009948E3"/>
    <w:rsid w:val="00995EF7"/>
    <w:rsid w:val="00996A84"/>
    <w:rsid w:val="009970EC"/>
    <w:rsid w:val="00997C8B"/>
    <w:rsid w:val="009A0CC3"/>
    <w:rsid w:val="009A18E7"/>
    <w:rsid w:val="009A226F"/>
    <w:rsid w:val="009A3768"/>
    <w:rsid w:val="009A3835"/>
    <w:rsid w:val="009A4313"/>
    <w:rsid w:val="009A4636"/>
    <w:rsid w:val="009A5289"/>
    <w:rsid w:val="009A6526"/>
    <w:rsid w:val="009A73FA"/>
    <w:rsid w:val="009A7A38"/>
    <w:rsid w:val="009B004F"/>
    <w:rsid w:val="009B01F9"/>
    <w:rsid w:val="009B0595"/>
    <w:rsid w:val="009B1C2A"/>
    <w:rsid w:val="009B1E54"/>
    <w:rsid w:val="009B28C5"/>
    <w:rsid w:val="009B295D"/>
    <w:rsid w:val="009B2CCC"/>
    <w:rsid w:val="009B351A"/>
    <w:rsid w:val="009B4181"/>
    <w:rsid w:val="009B4D64"/>
    <w:rsid w:val="009B59F5"/>
    <w:rsid w:val="009B6C50"/>
    <w:rsid w:val="009B7369"/>
    <w:rsid w:val="009C0AC4"/>
    <w:rsid w:val="009C0D45"/>
    <w:rsid w:val="009C17BD"/>
    <w:rsid w:val="009C1FFA"/>
    <w:rsid w:val="009C3A49"/>
    <w:rsid w:val="009C4192"/>
    <w:rsid w:val="009C4AB4"/>
    <w:rsid w:val="009C4E0F"/>
    <w:rsid w:val="009C52D6"/>
    <w:rsid w:val="009C5366"/>
    <w:rsid w:val="009C6093"/>
    <w:rsid w:val="009D159B"/>
    <w:rsid w:val="009D1B3F"/>
    <w:rsid w:val="009D2727"/>
    <w:rsid w:val="009D29D4"/>
    <w:rsid w:val="009D2B64"/>
    <w:rsid w:val="009D31FE"/>
    <w:rsid w:val="009D59ED"/>
    <w:rsid w:val="009D63F3"/>
    <w:rsid w:val="009D66C6"/>
    <w:rsid w:val="009D6F9E"/>
    <w:rsid w:val="009D7780"/>
    <w:rsid w:val="009E04D4"/>
    <w:rsid w:val="009E065F"/>
    <w:rsid w:val="009E1851"/>
    <w:rsid w:val="009E1B07"/>
    <w:rsid w:val="009E202A"/>
    <w:rsid w:val="009E2DD8"/>
    <w:rsid w:val="009E33E7"/>
    <w:rsid w:val="009E43B7"/>
    <w:rsid w:val="009E5D91"/>
    <w:rsid w:val="009E60A9"/>
    <w:rsid w:val="009E6702"/>
    <w:rsid w:val="009E67D6"/>
    <w:rsid w:val="009E683C"/>
    <w:rsid w:val="009E725D"/>
    <w:rsid w:val="009E72E7"/>
    <w:rsid w:val="009E7F97"/>
    <w:rsid w:val="009F0934"/>
    <w:rsid w:val="009F0C5F"/>
    <w:rsid w:val="009F0D6F"/>
    <w:rsid w:val="009F17C2"/>
    <w:rsid w:val="009F204A"/>
    <w:rsid w:val="009F2945"/>
    <w:rsid w:val="009F2EEB"/>
    <w:rsid w:val="009F2FDC"/>
    <w:rsid w:val="009F3554"/>
    <w:rsid w:val="009F432B"/>
    <w:rsid w:val="009F565F"/>
    <w:rsid w:val="009F5955"/>
    <w:rsid w:val="009F6BED"/>
    <w:rsid w:val="009F6C33"/>
    <w:rsid w:val="009F706E"/>
    <w:rsid w:val="009F754B"/>
    <w:rsid w:val="009F76D0"/>
    <w:rsid w:val="009F7B89"/>
    <w:rsid w:val="00A01757"/>
    <w:rsid w:val="00A021E3"/>
    <w:rsid w:val="00A02ACD"/>
    <w:rsid w:val="00A02E4E"/>
    <w:rsid w:val="00A04A24"/>
    <w:rsid w:val="00A05951"/>
    <w:rsid w:val="00A0640D"/>
    <w:rsid w:val="00A06A33"/>
    <w:rsid w:val="00A074BE"/>
    <w:rsid w:val="00A07D9D"/>
    <w:rsid w:val="00A128E8"/>
    <w:rsid w:val="00A13466"/>
    <w:rsid w:val="00A13A37"/>
    <w:rsid w:val="00A14EF6"/>
    <w:rsid w:val="00A15A84"/>
    <w:rsid w:val="00A176D4"/>
    <w:rsid w:val="00A206D9"/>
    <w:rsid w:val="00A20BDD"/>
    <w:rsid w:val="00A20F0D"/>
    <w:rsid w:val="00A215BB"/>
    <w:rsid w:val="00A2178F"/>
    <w:rsid w:val="00A23212"/>
    <w:rsid w:val="00A233D7"/>
    <w:rsid w:val="00A238D0"/>
    <w:rsid w:val="00A24203"/>
    <w:rsid w:val="00A2484E"/>
    <w:rsid w:val="00A2546C"/>
    <w:rsid w:val="00A27CF5"/>
    <w:rsid w:val="00A30066"/>
    <w:rsid w:val="00A3074A"/>
    <w:rsid w:val="00A3131D"/>
    <w:rsid w:val="00A31DF2"/>
    <w:rsid w:val="00A32D55"/>
    <w:rsid w:val="00A336DA"/>
    <w:rsid w:val="00A33854"/>
    <w:rsid w:val="00A338EC"/>
    <w:rsid w:val="00A33CE1"/>
    <w:rsid w:val="00A34488"/>
    <w:rsid w:val="00A34F1C"/>
    <w:rsid w:val="00A36BFE"/>
    <w:rsid w:val="00A375C9"/>
    <w:rsid w:val="00A4008C"/>
    <w:rsid w:val="00A40910"/>
    <w:rsid w:val="00A410F2"/>
    <w:rsid w:val="00A41C83"/>
    <w:rsid w:val="00A42ABE"/>
    <w:rsid w:val="00A42AD5"/>
    <w:rsid w:val="00A42B3F"/>
    <w:rsid w:val="00A43427"/>
    <w:rsid w:val="00A44579"/>
    <w:rsid w:val="00A44E78"/>
    <w:rsid w:val="00A46003"/>
    <w:rsid w:val="00A46640"/>
    <w:rsid w:val="00A467EA"/>
    <w:rsid w:val="00A4684C"/>
    <w:rsid w:val="00A46FDF"/>
    <w:rsid w:val="00A478A4"/>
    <w:rsid w:val="00A516F7"/>
    <w:rsid w:val="00A5225F"/>
    <w:rsid w:val="00A52953"/>
    <w:rsid w:val="00A52B14"/>
    <w:rsid w:val="00A53147"/>
    <w:rsid w:val="00A5475D"/>
    <w:rsid w:val="00A54C6F"/>
    <w:rsid w:val="00A554B0"/>
    <w:rsid w:val="00A555FB"/>
    <w:rsid w:val="00A5717E"/>
    <w:rsid w:val="00A57531"/>
    <w:rsid w:val="00A57799"/>
    <w:rsid w:val="00A605FE"/>
    <w:rsid w:val="00A610F4"/>
    <w:rsid w:val="00A61EC7"/>
    <w:rsid w:val="00A61FF5"/>
    <w:rsid w:val="00A62EA9"/>
    <w:rsid w:val="00A6444B"/>
    <w:rsid w:val="00A658B3"/>
    <w:rsid w:val="00A662BD"/>
    <w:rsid w:val="00A66744"/>
    <w:rsid w:val="00A672BD"/>
    <w:rsid w:val="00A6752B"/>
    <w:rsid w:val="00A675F4"/>
    <w:rsid w:val="00A73D3E"/>
    <w:rsid w:val="00A749DA"/>
    <w:rsid w:val="00A760F1"/>
    <w:rsid w:val="00A8133B"/>
    <w:rsid w:val="00A8162C"/>
    <w:rsid w:val="00A82C29"/>
    <w:rsid w:val="00A83190"/>
    <w:rsid w:val="00A84C02"/>
    <w:rsid w:val="00A84C4C"/>
    <w:rsid w:val="00A8584B"/>
    <w:rsid w:val="00A93363"/>
    <w:rsid w:val="00A94169"/>
    <w:rsid w:val="00A94FAA"/>
    <w:rsid w:val="00A95971"/>
    <w:rsid w:val="00A96109"/>
    <w:rsid w:val="00A963C6"/>
    <w:rsid w:val="00A9742F"/>
    <w:rsid w:val="00A97453"/>
    <w:rsid w:val="00A9763B"/>
    <w:rsid w:val="00AA0B8E"/>
    <w:rsid w:val="00AA1034"/>
    <w:rsid w:val="00AA1336"/>
    <w:rsid w:val="00AA145A"/>
    <w:rsid w:val="00AA1CF1"/>
    <w:rsid w:val="00AA1D44"/>
    <w:rsid w:val="00AA27DD"/>
    <w:rsid w:val="00AA2B00"/>
    <w:rsid w:val="00AA2CAA"/>
    <w:rsid w:val="00AA2D49"/>
    <w:rsid w:val="00AA3878"/>
    <w:rsid w:val="00AA51D6"/>
    <w:rsid w:val="00AA592E"/>
    <w:rsid w:val="00AA5E1B"/>
    <w:rsid w:val="00AA71AA"/>
    <w:rsid w:val="00AB2682"/>
    <w:rsid w:val="00AB302C"/>
    <w:rsid w:val="00AB56B7"/>
    <w:rsid w:val="00AB63F4"/>
    <w:rsid w:val="00AB72B0"/>
    <w:rsid w:val="00AC07C4"/>
    <w:rsid w:val="00AC0D98"/>
    <w:rsid w:val="00AC0F91"/>
    <w:rsid w:val="00AC11F0"/>
    <w:rsid w:val="00AC2711"/>
    <w:rsid w:val="00AC2A74"/>
    <w:rsid w:val="00AC31E0"/>
    <w:rsid w:val="00AC4252"/>
    <w:rsid w:val="00AC4DCC"/>
    <w:rsid w:val="00AC52D5"/>
    <w:rsid w:val="00AC530D"/>
    <w:rsid w:val="00AC6CA4"/>
    <w:rsid w:val="00AC70FB"/>
    <w:rsid w:val="00AC7E82"/>
    <w:rsid w:val="00AD00A0"/>
    <w:rsid w:val="00AD124E"/>
    <w:rsid w:val="00AD2796"/>
    <w:rsid w:val="00AD2DF3"/>
    <w:rsid w:val="00AD3A75"/>
    <w:rsid w:val="00AD3C22"/>
    <w:rsid w:val="00AD4854"/>
    <w:rsid w:val="00AD4A88"/>
    <w:rsid w:val="00AD5DF0"/>
    <w:rsid w:val="00AD60C4"/>
    <w:rsid w:val="00AD61F6"/>
    <w:rsid w:val="00AD623F"/>
    <w:rsid w:val="00AD7221"/>
    <w:rsid w:val="00AD729B"/>
    <w:rsid w:val="00AD7690"/>
    <w:rsid w:val="00AD79C8"/>
    <w:rsid w:val="00AE08BA"/>
    <w:rsid w:val="00AE1145"/>
    <w:rsid w:val="00AE191C"/>
    <w:rsid w:val="00AE1E99"/>
    <w:rsid w:val="00AE1EA1"/>
    <w:rsid w:val="00AE28BB"/>
    <w:rsid w:val="00AE2CF0"/>
    <w:rsid w:val="00AE301E"/>
    <w:rsid w:val="00AE3676"/>
    <w:rsid w:val="00AE3D71"/>
    <w:rsid w:val="00AE4845"/>
    <w:rsid w:val="00AE5593"/>
    <w:rsid w:val="00AE5B7B"/>
    <w:rsid w:val="00AE6B50"/>
    <w:rsid w:val="00AF002C"/>
    <w:rsid w:val="00AF0BD6"/>
    <w:rsid w:val="00AF12DB"/>
    <w:rsid w:val="00AF15F4"/>
    <w:rsid w:val="00AF37D8"/>
    <w:rsid w:val="00AF3846"/>
    <w:rsid w:val="00AF3BC8"/>
    <w:rsid w:val="00AF3E89"/>
    <w:rsid w:val="00AF4193"/>
    <w:rsid w:val="00AF4CF5"/>
    <w:rsid w:val="00AF52CA"/>
    <w:rsid w:val="00AF610A"/>
    <w:rsid w:val="00AF79E9"/>
    <w:rsid w:val="00AF7F1C"/>
    <w:rsid w:val="00B00833"/>
    <w:rsid w:val="00B01650"/>
    <w:rsid w:val="00B017FB"/>
    <w:rsid w:val="00B01CBB"/>
    <w:rsid w:val="00B01E8A"/>
    <w:rsid w:val="00B039F1"/>
    <w:rsid w:val="00B1006C"/>
    <w:rsid w:val="00B10B81"/>
    <w:rsid w:val="00B10FE9"/>
    <w:rsid w:val="00B12A5C"/>
    <w:rsid w:val="00B12BC3"/>
    <w:rsid w:val="00B12FDB"/>
    <w:rsid w:val="00B14840"/>
    <w:rsid w:val="00B14F8C"/>
    <w:rsid w:val="00B1542A"/>
    <w:rsid w:val="00B1555F"/>
    <w:rsid w:val="00B16B33"/>
    <w:rsid w:val="00B20517"/>
    <w:rsid w:val="00B205DC"/>
    <w:rsid w:val="00B20A2C"/>
    <w:rsid w:val="00B2134D"/>
    <w:rsid w:val="00B21DA8"/>
    <w:rsid w:val="00B22347"/>
    <w:rsid w:val="00B22D0B"/>
    <w:rsid w:val="00B230CB"/>
    <w:rsid w:val="00B230DB"/>
    <w:rsid w:val="00B245FA"/>
    <w:rsid w:val="00B2476C"/>
    <w:rsid w:val="00B25DC5"/>
    <w:rsid w:val="00B25E5F"/>
    <w:rsid w:val="00B26B77"/>
    <w:rsid w:val="00B30FEA"/>
    <w:rsid w:val="00B314A2"/>
    <w:rsid w:val="00B31D05"/>
    <w:rsid w:val="00B3246A"/>
    <w:rsid w:val="00B33417"/>
    <w:rsid w:val="00B335AC"/>
    <w:rsid w:val="00B3437C"/>
    <w:rsid w:val="00B34492"/>
    <w:rsid w:val="00B350D1"/>
    <w:rsid w:val="00B35318"/>
    <w:rsid w:val="00B37653"/>
    <w:rsid w:val="00B40775"/>
    <w:rsid w:val="00B43800"/>
    <w:rsid w:val="00B43CF4"/>
    <w:rsid w:val="00B441EE"/>
    <w:rsid w:val="00B4514B"/>
    <w:rsid w:val="00B45AEC"/>
    <w:rsid w:val="00B46D92"/>
    <w:rsid w:val="00B4752A"/>
    <w:rsid w:val="00B47571"/>
    <w:rsid w:val="00B5088D"/>
    <w:rsid w:val="00B50E54"/>
    <w:rsid w:val="00B519F1"/>
    <w:rsid w:val="00B53CE0"/>
    <w:rsid w:val="00B55551"/>
    <w:rsid w:val="00B566E8"/>
    <w:rsid w:val="00B60256"/>
    <w:rsid w:val="00B60B8A"/>
    <w:rsid w:val="00B615A8"/>
    <w:rsid w:val="00B618CE"/>
    <w:rsid w:val="00B62302"/>
    <w:rsid w:val="00B62E35"/>
    <w:rsid w:val="00B64E36"/>
    <w:rsid w:val="00B652EB"/>
    <w:rsid w:val="00B67B56"/>
    <w:rsid w:val="00B701C6"/>
    <w:rsid w:val="00B71462"/>
    <w:rsid w:val="00B717D8"/>
    <w:rsid w:val="00B71ED9"/>
    <w:rsid w:val="00B727B4"/>
    <w:rsid w:val="00B74FA2"/>
    <w:rsid w:val="00B76677"/>
    <w:rsid w:val="00B7739F"/>
    <w:rsid w:val="00B77641"/>
    <w:rsid w:val="00B779F9"/>
    <w:rsid w:val="00B80508"/>
    <w:rsid w:val="00B80830"/>
    <w:rsid w:val="00B81852"/>
    <w:rsid w:val="00B8190C"/>
    <w:rsid w:val="00B819D8"/>
    <w:rsid w:val="00B819E8"/>
    <w:rsid w:val="00B82ABF"/>
    <w:rsid w:val="00B841EF"/>
    <w:rsid w:val="00B85308"/>
    <w:rsid w:val="00B8579E"/>
    <w:rsid w:val="00B8674E"/>
    <w:rsid w:val="00B907F7"/>
    <w:rsid w:val="00B914B8"/>
    <w:rsid w:val="00B91CE4"/>
    <w:rsid w:val="00B932DD"/>
    <w:rsid w:val="00B94315"/>
    <w:rsid w:val="00B94549"/>
    <w:rsid w:val="00B94D23"/>
    <w:rsid w:val="00B95A0B"/>
    <w:rsid w:val="00B9788F"/>
    <w:rsid w:val="00B9793A"/>
    <w:rsid w:val="00BA02D9"/>
    <w:rsid w:val="00BA0BCC"/>
    <w:rsid w:val="00BA136E"/>
    <w:rsid w:val="00BA1FE5"/>
    <w:rsid w:val="00BA21D6"/>
    <w:rsid w:val="00BA2F6E"/>
    <w:rsid w:val="00BA3197"/>
    <w:rsid w:val="00BA3D5A"/>
    <w:rsid w:val="00BA475C"/>
    <w:rsid w:val="00BA48B5"/>
    <w:rsid w:val="00BA4B41"/>
    <w:rsid w:val="00BA5483"/>
    <w:rsid w:val="00BA7E70"/>
    <w:rsid w:val="00BB0C01"/>
    <w:rsid w:val="00BB1E8D"/>
    <w:rsid w:val="00BB2823"/>
    <w:rsid w:val="00BB28E8"/>
    <w:rsid w:val="00BB3216"/>
    <w:rsid w:val="00BB337B"/>
    <w:rsid w:val="00BB3403"/>
    <w:rsid w:val="00BB370F"/>
    <w:rsid w:val="00BB381C"/>
    <w:rsid w:val="00BB384D"/>
    <w:rsid w:val="00BB4632"/>
    <w:rsid w:val="00BB5967"/>
    <w:rsid w:val="00BB6459"/>
    <w:rsid w:val="00BB65F2"/>
    <w:rsid w:val="00BB6AD4"/>
    <w:rsid w:val="00BB7C5D"/>
    <w:rsid w:val="00BB7DDB"/>
    <w:rsid w:val="00BC1107"/>
    <w:rsid w:val="00BC1295"/>
    <w:rsid w:val="00BC16C1"/>
    <w:rsid w:val="00BC2448"/>
    <w:rsid w:val="00BC364B"/>
    <w:rsid w:val="00BC3C62"/>
    <w:rsid w:val="00BC4F40"/>
    <w:rsid w:val="00BC55F3"/>
    <w:rsid w:val="00BC5F41"/>
    <w:rsid w:val="00BC6525"/>
    <w:rsid w:val="00BC6EC2"/>
    <w:rsid w:val="00BC7C43"/>
    <w:rsid w:val="00BD0888"/>
    <w:rsid w:val="00BD0E98"/>
    <w:rsid w:val="00BD1A23"/>
    <w:rsid w:val="00BD3135"/>
    <w:rsid w:val="00BD32F1"/>
    <w:rsid w:val="00BD3891"/>
    <w:rsid w:val="00BD52F4"/>
    <w:rsid w:val="00BD54C0"/>
    <w:rsid w:val="00BD57C0"/>
    <w:rsid w:val="00BD7220"/>
    <w:rsid w:val="00BD733B"/>
    <w:rsid w:val="00BE0428"/>
    <w:rsid w:val="00BE1532"/>
    <w:rsid w:val="00BE2259"/>
    <w:rsid w:val="00BE2412"/>
    <w:rsid w:val="00BE2C3A"/>
    <w:rsid w:val="00BE2DAF"/>
    <w:rsid w:val="00BE33DD"/>
    <w:rsid w:val="00BE4660"/>
    <w:rsid w:val="00BE4E23"/>
    <w:rsid w:val="00BE59BE"/>
    <w:rsid w:val="00BE5DAA"/>
    <w:rsid w:val="00BE5E2E"/>
    <w:rsid w:val="00BF0C3B"/>
    <w:rsid w:val="00BF126C"/>
    <w:rsid w:val="00BF13BB"/>
    <w:rsid w:val="00BF19BF"/>
    <w:rsid w:val="00BF1DFC"/>
    <w:rsid w:val="00BF2157"/>
    <w:rsid w:val="00BF28A8"/>
    <w:rsid w:val="00BF33E5"/>
    <w:rsid w:val="00BF3538"/>
    <w:rsid w:val="00BF3BFC"/>
    <w:rsid w:val="00BF49EF"/>
    <w:rsid w:val="00BF5648"/>
    <w:rsid w:val="00BF5778"/>
    <w:rsid w:val="00BF6101"/>
    <w:rsid w:val="00C018C5"/>
    <w:rsid w:val="00C01C0D"/>
    <w:rsid w:val="00C0316D"/>
    <w:rsid w:val="00C0320C"/>
    <w:rsid w:val="00C03217"/>
    <w:rsid w:val="00C03E37"/>
    <w:rsid w:val="00C041DA"/>
    <w:rsid w:val="00C04C20"/>
    <w:rsid w:val="00C054CC"/>
    <w:rsid w:val="00C0577A"/>
    <w:rsid w:val="00C05FA1"/>
    <w:rsid w:val="00C0649B"/>
    <w:rsid w:val="00C07A4B"/>
    <w:rsid w:val="00C10250"/>
    <w:rsid w:val="00C104F2"/>
    <w:rsid w:val="00C10A7A"/>
    <w:rsid w:val="00C119B9"/>
    <w:rsid w:val="00C121B7"/>
    <w:rsid w:val="00C13189"/>
    <w:rsid w:val="00C136B9"/>
    <w:rsid w:val="00C13C99"/>
    <w:rsid w:val="00C1485B"/>
    <w:rsid w:val="00C14EA5"/>
    <w:rsid w:val="00C1539A"/>
    <w:rsid w:val="00C1590F"/>
    <w:rsid w:val="00C16618"/>
    <w:rsid w:val="00C16A3C"/>
    <w:rsid w:val="00C16FB3"/>
    <w:rsid w:val="00C202C7"/>
    <w:rsid w:val="00C21152"/>
    <w:rsid w:val="00C21AC8"/>
    <w:rsid w:val="00C21B44"/>
    <w:rsid w:val="00C21FB4"/>
    <w:rsid w:val="00C23508"/>
    <w:rsid w:val="00C23B56"/>
    <w:rsid w:val="00C25362"/>
    <w:rsid w:val="00C263F9"/>
    <w:rsid w:val="00C266B5"/>
    <w:rsid w:val="00C274CD"/>
    <w:rsid w:val="00C2762B"/>
    <w:rsid w:val="00C27657"/>
    <w:rsid w:val="00C27953"/>
    <w:rsid w:val="00C2797E"/>
    <w:rsid w:val="00C279DA"/>
    <w:rsid w:val="00C27E5C"/>
    <w:rsid w:val="00C30187"/>
    <w:rsid w:val="00C30F8B"/>
    <w:rsid w:val="00C325B8"/>
    <w:rsid w:val="00C34901"/>
    <w:rsid w:val="00C349B9"/>
    <w:rsid w:val="00C3527C"/>
    <w:rsid w:val="00C364AF"/>
    <w:rsid w:val="00C3661B"/>
    <w:rsid w:val="00C40399"/>
    <w:rsid w:val="00C403B9"/>
    <w:rsid w:val="00C40D42"/>
    <w:rsid w:val="00C40D7C"/>
    <w:rsid w:val="00C40EEE"/>
    <w:rsid w:val="00C41851"/>
    <w:rsid w:val="00C4299E"/>
    <w:rsid w:val="00C42C97"/>
    <w:rsid w:val="00C43D1C"/>
    <w:rsid w:val="00C43FF9"/>
    <w:rsid w:val="00C441BB"/>
    <w:rsid w:val="00C4482D"/>
    <w:rsid w:val="00C44933"/>
    <w:rsid w:val="00C45573"/>
    <w:rsid w:val="00C46727"/>
    <w:rsid w:val="00C4695C"/>
    <w:rsid w:val="00C46BDB"/>
    <w:rsid w:val="00C46FAA"/>
    <w:rsid w:val="00C478BC"/>
    <w:rsid w:val="00C47F05"/>
    <w:rsid w:val="00C50396"/>
    <w:rsid w:val="00C5146F"/>
    <w:rsid w:val="00C51B56"/>
    <w:rsid w:val="00C51DDD"/>
    <w:rsid w:val="00C5259A"/>
    <w:rsid w:val="00C537D8"/>
    <w:rsid w:val="00C53C3F"/>
    <w:rsid w:val="00C54251"/>
    <w:rsid w:val="00C55E58"/>
    <w:rsid w:val="00C56B39"/>
    <w:rsid w:val="00C57B1B"/>
    <w:rsid w:val="00C60ECE"/>
    <w:rsid w:val="00C61D2A"/>
    <w:rsid w:val="00C63C0B"/>
    <w:rsid w:val="00C63E88"/>
    <w:rsid w:val="00C644F5"/>
    <w:rsid w:val="00C64D9A"/>
    <w:rsid w:val="00C65529"/>
    <w:rsid w:val="00C66649"/>
    <w:rsid w:val="00C66C4C"/>
    <w:rsid w:val="00C67FB3"/>
    <w:rsid w:val="00C71D1D"/>
    <w:rsid w:val="00C71E6A"/>
    <w:rsid w:val="00C72C5F"/>
    <w:rsid w:val="00C72EB9"/>
    <w:rsid w:val="00C72FD1"/>
    <w:rsid w:val="00C733B3"/>
    <w:rsid w:val="00C74A62"/>
    <w:rsid w:val="00C7542F"/>
    <w:rsid w:val="00C76193"/>
    <w:rsid w:val="00C769E1"/>
    <w:rsid w:val="00C76C0F"/>
    <w:rsid w:val="00C77174"/>
    <w:rsid w:val="00C80B1A"/>
    <w:rsid w:val="00C80F4A"/>
    <w:rsid w:val="00C817F4"/>
    <w:rsid w:val="00C8357D"/>
    <w:rsid w:val="00C838C5"/>
    <w:rsid w:val="00C841B5"/>
    <w:rsid w:val="00C841B8"/>
    <w:rsid w:val="00C857C4"/>
    <w:rsid w:val="00C85A67"/>
    <w:rsid w:val="00C8600D"/>
    <w:rsid w:val="00C8621E"/>
    <w:rsid w:val="00C86D01"/>
    <w:rsid w:val="00C8737E"/>
    <w:rsid w:val="00C876FA"/>
    <w:rsid w:val="00C90100"/>
    <w:rsid w:val="00C93606"/>
    <w:rsid w:val="00C93878"/>
    <w:rsid w:val="00C94055"/>
    <w:rsid w:val="00C9544F"/>
    <w:rsid w:val="00C97F4E"/>
    <w:rsid w:val="00CA0D9F"/>
    <w:rsid w:val="00CA1106"/>
    <w:rsid w:val="00CA1669"/>
    <w:rsid w:val="00CA1AEF"/>
    <w:rsid w:val="00CA2C0E"/>
    <w:rsid w:val="00CA2FEF"/>
    <w:rsid w:val="00CA3D1D"/>
    <w:rsid w:val="00CA49E1"/>
    <w:rsid w:val="00CA5052"/>
    <w:rsid w:val="00CA5400"/>
    <w:rsid w:val="00CA5B59"/>
    <w:rsid w:val="00CA63E9"/>
    <w:rsid w:val="00CA774A"/>
    <w:rsid w:val="00CB0EA7"/>
    <w:rsid w:val="00CB1648"/>
    <w:rsid w:val="00CB1ADB"/>
    <w:rsid w:val="00CB1F36"/>
    <w:rsid w:val="00CB1F7B"/>
    <w:rsid w:val="00CB26C2"/>
    <w:rsid w:val="00CB28F9"/>
    <w:rsid w:val="00CB2E20"/>
    <w:rsid w:val="00CB3137"/>
    <w:rsid w:val="00CB3339"/>
    <w:rsid w:val="00CB37F0"/>
    <w:rsid w:val="00CB4CC0"/>
    <w:rsid w:val="00CB5406"/>
    <w:rsid w:val="00CB549D"/>
    <w:rsid w:val="00CB7320"/>
    <w:rsid w:val="00CB7F94"/>
    <w:rsid w:val="00CC08E1"/>
    <w:rsid w:val="00CC0F06"/>
    <w:rsid w:val="00CC17FA"/>
    <w:rsid w:val="00CC1AF4"/>
    <w:rsid w:val="00CC1B94"/>
    <w:rsid w:val="00CC2DEA"/>
    <w:rsid w:val="00CC41A2"/>
    <w:rsid w:val="00CC4696"/>
    <w:rsid w:val="00CC6C2D"/>
    <w:rsid w:val="00CD09DD"/>
    <w:rsid w:val="00CD21D1"/>
    <w:rsid w:val="00CD2AF6"/>
    <w:rsid w:val="00CD2B3B"/>
    <w:rsid w:val="00CD32FB"/>
    <w:rsid w:val="00CD3918"/>
    <w:rsid w:val="00CD3989"/>
    <w:rsid w:val="00CD3FA5"/>
    <w:rsid w:val="00CD5D0A"/>
    <w:rsid w:val="00CD6487"/>
    <w:rsid w:val="00CD6547"/>
    <w:rsid w:val="00CD660B"/>
    <w:rsid w:val="00CD6ED5"/>
    <w:rsid w:val="00CD73E2"/>
    <w:rsid w:val="00CD7404"/>
    <w:rsid w:val="00CD7490"/>
    <w:rsid w:val="00CD7529"/>
    <w:rsid w:val="00CE12E7"/>
    <w:rsid w:val="00CE167B"/>
    <w:rsid w:val="00CE1DFB"/>
    <w:rsid w:val="00CE20FD"/>
    <w:rsid w:val="00CE24E0"/>
    <w:rsid w:val="00CE2A07"/>
    <w:rsid w:val="00CE3814"/>
    <w:rsid w:val="00CE40FC"/>
    <w:rsid w:val="00CE46B7"/>
    <w:rsid w:val="00CE515C"/>
    <w:rsid w:val="00CE5DA0"/>
    <w:rsid w:val="00CE78AF"/>
    <w:rsid w:val="00CF05AF"/>
    <w:rsid w:val="00CF1353"/>
    <w:rsid w:val="00CF1572"/>
    <w:rsid w:val="00CF47EB"/>
    <w:rsid w:val="00CF4A9C"/>
    <w:rsid w:val="00CF53BB"/>
    <w:rsid w:val="00CF56A0"/>
    <w:rsid w:val="00CF75CE"/>
    <w:rsid w:val="00CF7F3E"/>
    <w:rsid w:val="00D00746"/>
    <w:rsid w:val="00D00F7A"/>
    <w:rsid w:val="00D01CB4"/>
    <w:rsid w:val="00D01FC9"/>
    <w:rsid w:val="00D0457B"/>
    <w:rsid w:val="00D05235"/>
    <w:rsid w:val="00D05FBC"/>
    <w:rsid w:val="00D05FC3"/>
    <w:rsid w:val="00D0606F"/>
    <w:rsid w:val="00D067F8"/>
    <w:rsid w:val="00D10060"/>
    <w:rsid w:val="00D10578"/>
    <w:rsid w:val="00D10C70"/>
    <w:rsid w:val="00D1125E"/>
    <w:rsid w:val="00D11352"/>
    <w:rsid w:val="00D1178F"/>
    <w:rsid w:val="00D13E3C"/>
    <w:rsid w:val="00D13F96"/>
    <w:rsid w:val="00D159CA"/>
    <w:rsid w:val="00D1636E"/>
    <w:rsid w:val="00D16C1A"/>
    <w:rsid w:val="00D17558"/>
    <w:rsid w:val="00D202FB"/>
    <w:rsid w:val="00D20AE3"/>
    <w:rsid w:val="00D20CBE"/>
    <w:rsid w:val="00D2191A"/>
    <w:rsid w:val="00D21CD2"/>
    <w:rsid w:val="00D225FC"/>
    <w:rsid w:val="00D23166"/>
    <w:rsid w:val="00D23D96"/>
    <w:rsid w:val="00D24280"/>
    <w:rsid w:val="00D24609"/>
    <w:rsid w:val="00D250F3"/>
    <w:rsid w:val="00D2580B"/>
    <w:rsid w:val="00D27D45"/>
    <w:rsid w:val="00D313CD"/>
    <w:rsid w:val="00D318D9"/>
    <w:rsid w:val="00D31DDB"/>
    <w:rsid w:val="00D32119"/>
    <w:rsid w:val="00D322DD"/>
    <w:rsid w:val="00D3253A"/>
    <w:rsid w:val="00D332E7"/>
    <w:rsid w:val="00D341B1"/>
    <w:rsid w:val="00D3467C"/>
    <w:rsid w:val="00D346BC"/>
    <w:rsid w:val="00D35848"/>
    <w:rsid w:val="00D361BE"/>
    <w:rsid w:val="00D373B7"/>
    <w:rsid w:val="00D37F87"/>
    <w:rsid w:val="00D40294"/>
    <w:rsid w:val="00D411DB"/>
    <w:rsid w:val="00D4266E"/>
    <w:rsid w:val="00D42B35"/>
    <w:rsid w:val="00D43E84"/>
    <w:rsid w:val="00D44707"/>
    <w:rsid w:val="00D44CE4"/>
    <w:rsid w:val="00D45ADB"/>
    <w:rsid w:val="00D462F0"/>
    <w:rsid w:val="00D46F76"/>
    <w:rsid w:val="00D470C1"/>
    <w:rsid w:val="00D5035A"/>
    <w:rsid w:val="00D50926"/>
    <w:rsid w:val="00D50C81"/>
    <w:rsid w:val="00D50D32"/>
    <w:rsid w:val="00D51490"/>
    <w:rsid w:val="00D52059"/>
    <w:rsid w:val="00D5392B"/>
    <w:rsid w:val="00D5394C"/>
    <w:rsid w:val="00D53E5E"/>
    <w:rsid w:val="00D547F4"/>
    <w:rsid w:val="00D560E6"/>
    <w:rsid w:val="00D57A02"/>
    <w:rsid w:val="00D62F56"/>
    <w:rsid w:val="00D63035"/>
    <w:rsid w:val="00D63DCF"/>
    <w:rsid w:val="00D647D3"/>
    <w:rsid w:val="00D64ED6"/>
    <w:rsid w:val="00D64F7C"/>
    <w:rsid w:val="00D65446"/>
    <w:rsid w:val="00D65AC1"/>
    <w:rsid w:val="00D66BBE"/>
    <w:rsid w:val="00D66E0C"/>
    <w:rsid w:val="00D67082"/>
    <w:rsid w:val="00D70CC0"/>
    <w:rsid w:val="00D71788"/>
    <w:rsid w:val="00D732B6"/>
    <w:rsid w:val="00D74EFD"/>
    <w:rsid w:val="00D75CB7"/>
    <w:rsid w:val="00D76047"/>
    <w:rsid w:val="00D7617B"/>
    <w:rsid w:val="00D76CBA"/>
    <w:rsid w:val="00D778F6"/>
    <w:rsid w:val="00D81084"/>
    <w:rsid w:val="00D82783"/>
    <w:rsid w:val="00D83B02"/>
    <w:rsid w:val="00D8439B"/>
    <w:rsid w:val="00D85847"/>
    <w:rsid w:val="00D86098"/>
    <w:rsid w:val="00D86251"/>
    <w:rsid w:val="00D875A3"/>
    <w:rsid w:val="00D92235"/>
    <w:rsid w:val="00D92F83"/>
    <w:rsid w:val="00D9301D"/>
    <w:rsid w:val="00D93243"/>
    <w:rsid w:val="00D94924"/>
    <w:rsid w:val="00D94AAB"/>
    <w:rsid w:val="00D9556D"/>
    <w:rsid w:val="00D96204"/>
    <w:rsid w:val="00D9643C"/>
    <w:rsid w:val="00D96614"/>
    <w:rsid w:val="00D966BF"/>
    <w:rsid w:val="00DA1909"/>
    <w:rsid w:val="00DA2816"/>
    <w:rsid w:val="00DA29BD"/>
    <w:rsid w:val="00DA450B"/>
    <w:rsid w:val="00DA452E"/>
    <w:rsid w:val="00DA4B81"/>
    <w:rsid w:val="00DA4BED"/>
    <w:rsid w:val="00DA5698"/>
    <w:rsid w:val="00DA5CDB"/>
    <w:rsid w:val="00DA60FE"/>
    <w:rsid w:val="00DA693B"/>
    <w:rsid w:val="00DA6D04"/>
    <w:rsid w:val="00DA7E68"/>
    <w:rsid w:val="00DB05AE"/>
    <w:rsid w:val="00DB0AA6"/>
    <w:rsid w:val="00DB117B"/>
    <w:rsid w:val="00DB156A"/>
    <w:rsid w:val="00DB1950"/>
    <w:rsid w:val="00DB213D"/>
    <w:rsid w:val="00DB2EB8"/>
    <w:rsid w:val="00DB3654"/>
    <w:rsid w:val="00DB3B3B"/>
    <w:rsid w:val="00DB49DA"/>
    <w:rsid w:val="00DB4B3E"/>
    <w:rsid w:val="00DB5938"/>
    <w:rsid w:val="00DB6242"/>
    <w:rsid w:val="00DC0F3B"/>
    <w:rsid w:val="00DC14BF"/>
    <w:rsid w:val="00DC234A"/>
    <w:rsid w:val="00DC6459"/>
    <w:rsid w:val="00DC65C7"/>
    <w:rsid w:val="00DC6E01"/>
    <w:rsid w:val="00DD1114"/>
    <w:rsid w:val="00DD1430"/>
    <w:rsid w:val="00DD1A70"/>
    <w:rsid w:val="00DD1E40"/>
    <w:rsid w:val="00DD1F74"/>
    <w:rsid w:val="00DD22B8"/>
    <w:rsid w:val="00DD243A"/>
    <w:rsid w:val="00DD26A9"/>
    <w:rsid w:val="00DD3F99"/>
    <w:rsid w:val="00DD5810"/>
    <w:rsid w:val="00DD6288"/>
    <w:rsid w:val="00DD69BF"/>
    <w:rsid w:val="00DD69F9"/>
    <w:rsid w:val="00DD6A68"/>
    <w:rsid w:val="00DD6B29"/>
    <w:rsid w:val="00DD7300"/>
    <w:rsid w:val="00DD7E59"/>
    <w:rsid w:val="00DD7F5D"/>
    <w:rsid w:val="00DE0120"/>
    <w:rsid w:val="00DE0837"/>
    <w:rsid w:val="00DE0E0A"/>
    <w:rsid w:val="00DE0F22"/>
    <w:rsid w:val="00DE1588"/>
    <w:rsid w:val="00DE22DA"/>
    <w:rsid w:val="00DE41C6"/>
    <w:rsid w:val="00DE4BAB"/>
    <w:rsid w:val="00DE5476"/>
    <w:rsid w:val="00DE6027"/>
    <w:rsid w:val="00DE60F7"/>
    <w:rsid w:val="00DE7A88"/>
    <w:rsid w:val="00DE7B65"/>
    <w:rsid w:val="00DE7D01"/>
    <w:rsid w:val="00DF037A"/>
    <w:rsid w:val="00DF119E"/>
    <w:rsid w:val="00DF18E8"/>
    <w:rsid w:val="00DF200D"/>
    <w:rsid w:val="00DF21AB"/>
    <w:rsid w:val="00DF2508"/>
    <w:rsid w:val="00DF2EB0"/>
    <w:rsid w:val="00DF3418"/>
    <w:rsid w:val="00DF4276"/>
    <w:rsid w:val="00DF471E"/>
    <w:rsid w:val="00DF5A15"/>
    <w:rsid w:val="00DF5DDD"/>
    <w:rsid w:val="00DF7442"/>
    <w:rsid w:val="00DF7740"/>
    <w:rsid w:val="00DF79C7"/>
    <w:rsid w:val="00E01675"/>
    <w:rsid w:val="00E01DC7"/>
    <w:rsid w:val="00E02DC3"/>
    <w:rsid w:val="00E02EE7"/>
    <w:rsid w:val="00E03D69"/>
    <w:rsid w:val="00E03DA7"/>
    <w:rsid w:val="00E04249"/>
    <w:rsid w:val="00E04B14"/>
    <w:rsid w:val="00E05226"/>
    <w:rsid w:val="00E05929"/>
    <w:rsid w:val="00E05B35"/>
    <w:rsid w:val="00E05C32"/>
    <w:rsid w:val="00E0690C"/>
    <w:rsid w:val="00E06B8B"/>
    <w:rsid w:val="00E06CC9"/>
    <w:rsid w:val="00E1066C"/>
    <w:rsid w:val="00E10FA9"/>
    <w:rsid w:val="00E12A87"/>
    <w:rsid w:val="00E12D99"/>
    <w:rsid w:val="00E13B56"/>
    <w:rsid w:val="00E16626"/>
    <w:rsid w:val="00E1669B"/>
    <w:rsid w:val="00E2069D"/>
    <w:rsid w:val="00E21093"/>
    <w:rsid w:val="00E216E7"/>
    <w:rsid w:val="00E2376B"/>
    <w:rsid w:val="00E23CAF"/>
    <w:rsid w:val="00E23CE0"/>
    <w:rsid w:val="00E2407F"/>
    <w:rsid w:val="00E2499F"/>
    <w:rsid w:val="00E24ADE"/>
    <w:rsid w:val="00E2618A"/>
    <w:rsid w:val="00E27186"/>
    <w:rsid w:val="00E27623"/>
    <w:rsid w:val="00E27899"/>
    <w:rsid w:val="00E27D17"/>
    <w:rsid w:val="00E302CA"/>
    <w:rsid w:val="00E30D53"/>
    <w:rsid w:val="00E3108C"/>
    <w:rsid w:val="00E320F3"/>
    <w:rsid w:val="00E32C1B"/>
    <w:rsid w:val="00E32C21"/>
    <w:rsid w:val="00E36822"/>
    <w:rsid w:val="00E40595"/>
    <w:rsid w:val="00E41ADD"/>
    <w:rsid w:val="00E42A8C"/>
    <w:rsid w:val="00E436BA"/>
    <w:rsid w:val="00E436D5"/>
    <w:rsid w:val="00E4385E"/>
    <w:rsid w:val="00E44108"/>
    <w:rsid w:val="00E4597A"/>
    <w:rsid w:val="00E45D7B"/>
    <w:rsid w:val="00E45EFE"/>
    <w:rsid w:val="00E4685E"/>
    <w:rsid w:val="00E46DC5"/>
    <w:rsid w:val="00E471CD"/>
    <w:rsid w:val="00E47669"/>
    <w:rsid w:val="00E47973"/>
    <w:rsid w:val="00E47DD5"/>
    <w:rsid w:val="00E52DDD"/>
    <w:rsid w:val="00E5475E"/>
    <w:rsid w:val="00E55CD7"/>
    <w:rsid w:val="00E56260"/>
    <w:rsid w:val="00E577C2"/>
    <w:rsid w:val="00E577E5"/>
    <w:rsid w:val="00E57BE9"/>
    <w:rsid w:val="00E606D1"/>
    <w:rsid w:val="00E61BB1"/>
    <w:rsid w:val="00E63539"/>
    <w:rsid w:val="00E64AC3"/>
    <w:rsid w:val="00E64B6C"/>
    <w:rsid w:val="00E66925"/>
    <w:rsid w:val="00E66D66"/>
    <w:rsid w:val="00E6748F"/>
    <w:rsid w:val="00E679CF"/>
    <w:rsid w:val="00E70B00"/>
    <w:rsid w:val="00E72DC8"/>
    <w:rsid w:val="00E745FA"/>
    <w:rsid w:val="00E746C8"/>
    <w:rsid w:val="00E74E48"/>
    <w:rsid w:val="00E75169"/>
    <w:rsid w:val="00E76233"/>
    <w:rsid w:val="00E76805"/>
    <w:rsid w:val="00E7787B"/>
    <w:rsid w:val="00E778D3"/>
    <w:rsid w:val="00E77A37"/>
    <w:rsid w:val="00E803DC"/>
    <w:rsid w:val="00E813D2"/>
    <w:rsid w:val="00E8169D"/>
    <w:rsid w:val="00E8481D"/>
    <w:rsid w:val="00E851B5"/>
    <w:rsid w:val="00E856CC"/>
    <w:rsid w:val="00E85C2C"/>
    <w:rsid w:val="00E86881"/>
    <w:rsid w:val="00E877E2"/>
    <w:rsid w:val="00E87E59"/>
    <w:rsid w:val="00E91293"/>
    <w:rsid w:val="00E91472"/>
    <w:rsid w:val="00E928EC"/>
    <w:rsid w:val="00E929E6"/>
    <w:rsid w:val="00E93786"/>
    <w:rsid w:val="00E93D8B"/>
    <w:rsid w:val="00E946A7"/>
    <w:rsid w:val="00E9476B"/>
    <w:rsid w:val="00E94C0B"/>
    <w:rsid w:val="00E94CDF"/>
    <w:rsid w:val="00E94D9D"/>
    <w:rsid w:val="00E95B60"/>
    <w:rsid w:val="00E97048"/>
    <w:rsid w:val="00E97A56"/>
    <w:rsid w:val="00EA0A4A"/>
    <w:rsid w:val="00EA0A6E"/>
    <w:rsid w:val="00EA16D4"/>
    <w:rsid w:val="00EA274A"/>
    <w:rsid w:val="00EA29FD"/>
    <w:rsid w:val="00EA4169"/>
    <w:rsid w:val="00EA5466"/>
    <w:rsid w:val="00EA5DE2"/>
    <w:rsid w:val="00EA6042"/>
    <w:rsid w:val="00EA782A"/>
    <w:rsid w:val="00EB0E8A"/>
    <w:rsid w:val="00EB2DFE"/>
    <w:rsid w:val="00EB4260"/>
    <w:rsid w:val="00EB47B7"/>
    <w:rsid w:val="00EB5824"/>
    <w:rsid w:val="00EB5F66"/>
    <w:rsid w:val="00EB646D"/>
    <w:rsid w:val="00EC0DC5"/>
    <w:rsid w:val="00EC122A"/>
    <w:rsid w:val="00EC1CF4"/>
    <w:rsid w:val="00EC2953"/>
    <w:rsid w:val="00EC2A4F"/>
    <w:rsid w:val="00EC3636"/>
    <w:rsid w:val="00EC37B3"/>
    <w:rsid w:val="00EC58B7"/>
    <w:rsid w:val="00EC5F0E"/>
    <w:rsid w:val="00EC5F5D"/>
    <w:rsid w:val="00EC7C25"/>
    <w:rsid w:val="00ED12CA"/>
    <w:rsid w:val="00ED139C"/>
    <w:rsid w:val="00ED1C27"/>
    <w:rsid w:val="00ED24D0"/>
    <w:rsid w:val="00ED2D19"/>
    <w:rsid w:val="00ED3F1D"/>
    <w:rsid w:val="00ED5702"/>
    <w:rsid w:val="00ED61CB"/>
    <w:rsid w:val="00ED7040"/>
    <w:rsid w:val="00ED7B52"/>
    <w:rsid w:val="00EE1091"/>
    <w:rsid w:val="00EE125D"/>
    <w:rsid w:val="00EE21EB"/>
    <w:rsid w:val="00EE31DF"/>
    <w:rsid w:val="00EE3FDD"/>
    <w:rsid w:val="00EE45A8"/>
    <w:rsid w:val="00EE50CD"/>
    <w:rsid w:val="00EE5BEE"/>
    <w:rsid w:val="00EE6BF3"/>
    <w:rsid w:val="00EE76E8"/>
    <w:rsid w:val="00EE7E32"/>
    <w:rsid w:val="00EE7EDA"/>
    <w:rsid w:val="00EF164E"/>
    <w:rsid w:val="00EF2E8D"/>
    <w:rsid w:val="00EF3247"/>
    <w:rsid w:val="00EF3629"/>
    <w:rsid w:val="00EF5729"/>
    <w:rsid w:val="00EF62C0"/>
    <w:rsid w:val="00F00854"/>
    <w:rsid w:val="00F00BDC"/>
    <w:rsid w:val="00F00DB5"/>
    <w:rsid w:val="00F010AF"/>
    <w:rsid w:val="00F026FA"/>
    <w:rsid w:val="00F03030"/>
    <w:rsid w:val="00F03327"/>
    <w:rsid w:val="00F040D7"/>
    <w:rsid w:val="00F04F28"/>
    <w:rsid w:val="00F04F2F"/>
    <w:rsid w:val="00F04F7E"/>
    <w:rsid w:val="00F057E6"/>
    <w:rsid w:val="00F06335"/>
    <w:rsid w:val="00F07712"/>
    <w:rsid w:val="00F10270"/>
    <w:rsid w:val="00F1055A"/>
    <w:rsid w:val="00F10F55"/>
    <w:rsid w:val="00F11759"/>
    <w:rsid w:val="00F11D19"/>
    <w:rsid w:val="00F137A4"/>
    <w:rsid w:val="00F13D96"/>
    <w:rsid w:val="00F14928"/>
    <w:rsid w:val="00F14A47"/>
    <w:rsid w:val="00F14E2F"/>
    <w:rsid w:val="00F201D4"/>
    <w:rsid w:val="00F204EE"/>
    <w:rsid w:val="00F20F8F"/>
    <w:rsid w:val="00F219C9"/>
    <w:rsid w:val="00F22370"/>
    <w:rsid w:val="00F22C12"/>
    <w:rsid w:val="00F22E05"/>
    <w:rsid w:val="00F24B92"/>
    <w:rsid w:val="00F24D6F"/>
    <w:rsid w:val="00F27C94"/>
    <w:rsid w:val="00F30B30"/>
    <w:rsid w:val="00F318BA"/>
    <w:rsid w:val="00F31BC8"/>
    <w:rsid w:val="00F32016"/>
    <w:rsid w:val="00F3330B"/>
    <w:rsid w:val="00F333A8"/>
    <w:rsid w:val="00F33CE6"/>
    <w:rsid w:val="00F35A4C"/>
    <w:rsid w:val="00F36992"/>
    <w:rsid w:val="00F379AF"/>
    <w:rsid w:val="00F407C4"/>
    <w:rsid w:val="00F40A8B"/>
    <w:rsid w:val="00F40E8F"/>
    <w:rsid w:val="00F4157C"/>
    <w:rsid w:val="00F42D8C"/>
    <w:rsid w:val="00F4579F"/>
    <w:rsid w:val="00F464C1"/>
    <w:rsid w:val="00F46674"/>
    <w:rsid w:val="00F467D6"/>
    <w:rsid w:val="00F472BF"/>
    <w:rsid w:val="00F479FD"/>
    <w:rsid w:val="00F47DE8"/>
    <w:rsid w:val="00F5068F"/>
    <w:rsid w:val="00F50B97"/>
    <w:rsid w:val="00F50F64"/>
    <w:rsid w:val="00F51748"/>
    <w:rsid w:val="00F53872"/>
    <w:rsid w:val="00F54C8C"/>
    <w:rsid w:val="00F556E4"/>
    <w:rsid w:val="00F57E73"/>
    <w:rsid w:val="00F57FBD"/>
    <w:rsid w:val="00F61568"/>
    <w:rsid w:val="00F61867"/>
    <w:rsid w:val="00F621FF"/>
    <w:rsid w:val="00F6255A"/>
    <w:rsid w:val="00F63062"/>
    <w:rsid w:val="00F63D60"/>
    <w:rsid w:val="00F64DC8"/>
    <w:rsid w:val="00F6683C"/>
    <w:rsid w:val="00F71A22"/>
    <w:rsid w:val="00F72719"/>
    <w:rsid w:val="00F72B23"/>
    <w:rsid w:val="00F73D22"/>
    <w:rsid w:val="00F73DC7"/>
    <w:rsid w:val="00F74019"/>
    <w:rsid w:val="00F741F5"/>
    <w:rsid w:val="00F7534C"/>
    <w:rsid w:val="00F75532"/>
    <w:rsid w:val="00F75BBE"/>
    <w:rsid w:val="00F7648B"/>
    <w:rsid w:val="00F81315"/>
    <w:rsid w:val="00F81524"/>
    <w:rsid w:val="00F81CF0"/>
    <w:rsid w:val="00F81F2D"/>
    <w:rsid w:val="00F8229C"/>
    <w:rsid w:val="00F83166"/>
    <w:rsid w:val="00F8391D"/>
    <w:rsid w:val="00F8473C"/>
    <w:rsid w:val="00F84B21"/>
    <w:rsid w:val="00F84DEB"/>
    <w:rsid w:val="00F84F86"/>
    <w:rsid w:val="00F85573"/>
    <w:rsid w:val="00F8580A"/>
    <w:rsid w:val="00F859A4"/>
    <w:rsid w:val="00F9023A"/>
    <w:rsid w:val="00F923D3"/>
    <w:rsid w:val="00F9278A"/>
    <w:rsid w:val="00F932EB"/>
    <w:rsid w:val="00F93D31"/>
    <w:rsid w:val="00F9452F"/>
    <w:rsid w:val="00F95264"/>
    <w:rsid w:val="00F96A26"/>
    <w:rsid w:val="00FA01C9"/>
    <w:rsid w:val="00FA154C"/>
    <w:rsid w:val="00FA2229"/>
    <w:rsid w:val="00FA303B"/>
    <w:rsid w:val="00FA3964"/>
    <w:rsid w:val="00FA41FC"/>
    <w:rsid w:val="00FA5B8F"/>
    <w:rsid w:val="00FA679D"/>
    <w:rsid w:val="00FA7407"/>
    <w:rsid w:val="00FA7809"/>
    <w:rsid w:val="00FA7C4F"/>
    <w:rsid w:val="00FB0249"/>
    <w:rsid w:val="00FB09E8"/>
    <w:rsid w:val="00FB1644"/>
    <w:rsid w:val="00FB1E3E"/>
    <w:rsid w:val="00FB374A"/>
    <w:rsid w:val="00FB448E"/>
    <w:rsid w:val="00FB50F7"/>
    <w:rsid w:val="00FB5385"/>
    <w:rsid w:val="00FB5436"/>
    <w:rsid w:val="00FB5E74"/>
    <w:rsid w:val="00FB779C"/>
    <w:rsid w:val="00FC0163"/>
    <w:rsid w:val="00FC0373"/>
    <w:rsid w:val="00FC03D5"/>
    <w:rsid w:val="00FC050C"/>
    <w:rsid w:val="00FC1189"/>
    <w:rsid w:val="00FC206A"/>
    <w:rsid w:val="00FC2970"/>
    <w:rsid w:val="00FC2D1E"/>
    <w:rsid w:val="00FC416A"/>
    <w:rsid w:val="00FC4EC7"/>
    <w:rsid w:val="00FC5008"/>
    <w:rsid w:val="00FC5415"/>
    <w:rsid w:val="00FC58E6"/>
    <w:rsid w:val="00FC6E43"/>
    <w:rsid w:val="00FC7F4B"/>
    <w:rsid w:val="00FD10CB"/>
    <w:rsid w:val="00FD11BD"/>
    <w:rsid w:val="00FD12AC"/>
    <w:rsid w:val="00FD23E5"/>
    <w:rsid w:val="00FD26F5"/>
    <w:rsid w:val="00FD305A"/>
    <w:rsid w:val="00FD3495"/>
    <w:rsid w:val="00FD3CD9"/>
    <w:rsid w:val="00FD5C84"/>
    <w:rsid w:val="00FD7AB5"/>
    <w:rsid w:val="00FD7BEB"/>
    <w:rsid w:val="00FE058A"/>
    <w:rsid w:val="00FE2269"/>
    <w:rsid w:val="00FE25EC"/>
    <w:rsid w:val="00FE2ACF"/>
    <w:rsid w:val="00FE2DBF"/>
    <w:rsid w:val="00FE4563"/>
    <w:rsid w:val="00FE5D75"/>
    <w:rsid w:val="00FE6F33"/>
    <w:rsid w:val="00FE6F8C"/>
    <w:rsid w:val="00FE75A1"/>
    <w:rsid w:val="00FE7782"/>
    <w:rsid w:val="00FF08CF"/>
    <w:rsid w:val="00FF0965"/>
    <w:rsid w:val="00FF23BC"/>
    <w:rsid w:val="00FF29F1"/>
    <w:rsid w:val="00FF6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HTML Typewriter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937"/>
    <w:pPr>
      <w:spacing w:after="200" w:line="276" w:lineRule="auto"/>
    </w:pPr>
    <w:rPr>
      <w:rFonts w:ascii="Arial Narrow" w:hAnsi="Arial Narrow"/>
      <w:sz w:val="22"/>
      <w:szCs w:val="22"/>
      <w:lang w:val="fr-FR" w:eastAsia="fr-FR"/>
    </w:rPr>
  </w:style>
  <w:style w:type="paragraph" w:styleId="Heading1">
    <w:name w:val="heading 1"/>
    <w:basedOn w:val="Normal"/>
    <w:next w:val="Normal"/>
    <w:link w:val="Heading1Char"/>
    <w:autoRedefine/>
    <w:qFormat/>
    <w:rsid w:val="000C0B52"/>
    <w:pPr>
      <w:keepNext/>
      <w:numPr>
        <w:numId w:val="5"/>
      </w:numPr>
      <w:spacing w:before="600" w:after="360" w:line="300" w:lineRule="atLeast"/>
      <w:ind w:left="426" w:hanging="284"/>
      <w:jc w:val="both"/>
      <w:outlineLvl w:val="0"/>
    </w:pPr>
    <w:rPr>
      <w:rFonts w:ascii="Arial" w:hAnsi="Arial" w:cs="Arial"/>
      <w:b/>
      <w:bCs/>
      <w:kern w:val="32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683EA6"/>
    <w:pPr>
      <w:keepNext/>
      <w:keepLines/>
      <w:numPr>
        <w:ilvl w:val="1"/>
        <w:numId w:val="5"/>
      </w:numPr>
      <w:pBdr>
        <w:bottom w:val="single" w:sz="8" w:space="1" w:color="auto"/>
      </w:pBdr>
      <w:spacing w:before="360" w:after="240"/>
      <w:ind w:left="284" w:hanging="425"/>
      <w:jc w:val="both"/>
      <w:outlineLvl w:val="1"/>
    </w:pPr>
    <w:rPr>
      <w:rFonts w:ascii="Arial" w:hAnsi="Arial" w:cs="Arial"/>
      <w:b/>
      <w:bCs/>
      <w:iCs/>
      <w:sz w:val="20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2A296C"/>
    <w:pPr>
      <w:keepNext/>
      <w:keepLines/>
      <w:numPr>
        <w:ilvl w:val="2"/>
        <w:numId w:val="5"/>
      </w:numPr>
      <w:spacing w:before="240" w:after="120"/>
      <w:jc w:val="both"/>
      <w:outlineLvl w:val="2"/>
    </w:pPr>
    <w:rPr>
      <w:rFonts w:ascii="Arial" w:hAnsi="Arial" w:cs="Arial"/>
      <w:b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F379AF"/>
    <w:pPr>
      <w:keepNext/>
      <w:keepLines/>
      <w:numPr>
        <w:ilvl w:val="3"/>
        <w:numId w:val="5"/>
      </w:numPr>
      <w:spacing w:before="120" w:after="120"/>
      <w:outlineLvl w:val="3"/>
    </w:pPr>
    <w:rPr>
      <w:rFonts w:ascii="Cambria" w:hAnsi="Cambria"/>
      <w:b/>
      <w:bCs/>
      <w:i/>
      <w:iCs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DF2EB0"/>
    <w:pPr>
      <w:numPr>
        <w:ilvl w:val="4"/>
        <w:numId w:val="5"/>
      </w:numPr>
      <w:spacing w:before="120" w:after="0" w:line="300" w:lineRule="atLeast"/>
      <w:jc w:val="both"/>
      <w:outlineLvl w:val="4"/>
    </w:pPr>
    <w:rPr>
      <w:rFonts w:ascii="Arial" w:hAnsi="Arial"/>
      <w:b/>
      <w:bCs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CC1AF4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CC1AF4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CC1AF4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CC1AF4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C0B52"/>
    <w:rPr>
      <w:rFonts w:ascii="Arial" w:hAnsi="Arial" w:cs="Arial"/>
      <w:b/>
      <w:bCs/>
      <w:kern w:val="32"/>
      <w:sz w:val="28"/>
      <w:szCs w:val="22"/>
      <w:lang w:val="fr-FR" w:eastAsia="fr-FR"/>
    </w:rPr>
  </w:style>
  <w:style w:type="character" w:customStyle="1" w:styleId="Heading2Char">
    <w:name w:val="Heading 2 Char"/>
    <w:link w:val="Heading2"/>
    <w:rsid w:val="00683EA6"/>
    <w:rPr>
      <w:rFonts w:ascii="Arial" w:hAnsi="Arial" w:cs="Arial"/>
      <w:b/>
      <w:bCs/>
      <w:iCs/>
      <w:sz w:val="20"/>
      <w:szCs w:val="20"/>
    </w:rPr>
  </w:style>
  <w:style w:type="character" w:customStyle="1" w:styleId="Heading3Char">
    <w:name w:val="Heading 3 Char"/>
    <w:link w:val="Heading3"/>
    <w:rsid w:val="002A296C"/>
    <w:rPr>
      <w:rFonts w:ascii="Arial" w:hAnsi="Arial" w:cs="Arial"/>
      <w:b/>
      <w:bCs/>
      <w:sz w:val="20"/>
      <w:szCs w:val="26"/>
      <w:lang w:val="fr-FR" w:eastAsia="fr-FR"/>
    </w:rPr>
  </w:style>
  <w:style w:type="character" w:customStyle="1" w:styleId="Heading5Char">
    <w:name w:val="Heading 5 Char"/>
    <w:link w:val="Heading5"/>
    <w:rsid w:val="00DF2EB0"/>
    <w:rPr>
      <w:rFonts w:ascii="Arial" w:hAnsi="Arial"/>
      <w:b/>
      <w:bCs/>
      <w:iCs/>
      <w:sz w:val="20"/>
      <w:szCs w:val="20"/>
      <w:lang w:val="fr-FR" w:eastAsia="fr-FR"/>
    </w:rPr>
  </w:style>
  <w:style w:type="paragraph" w:styleId="Footer">
    <w:name w:val="footer"/>
    <w:basedOn w:val="Normal"/>
    <w:link w:val="FooterChar"/>
    <w:rsid w:val="00A20BDD"/>
    <w:pPr>
      <w:tabs>
        <w:tab w:val="center" w:pos="4536"/>
        <w:tab w:val="right" w:pos="9072"/>
      </w:tabs>
      <w:spacing w:before="120" w:after="120" w:line="300" w:lineRule="atLeast"/>
      <w:jc w:val="both"/>
    </w:pPr>
    <w:rPr>
      <w:rFonts w:ascii="Arial" w:hAnsi="Arial"/>
      <w:sz w:val="20"/>
      <w:szCs w:val="20"/>
    </w:rPr>
  </w:style>
  <w:style w:type="character" w:customStyle="1" w:styleId="FooterChar">
    <w:name w:val="Footer Char"/>
    <w:link w:val="Footer"/>
    <w:rsid w:val="00A20BDD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A20BDD"/>
    <w:pPr>
      <w:spacing w:after="120" w:line="260" w:lineRule="exact"/>
      <w:jc w:val="both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cPr>
      <w:vAlign w:val="center"/>
    </w:tcPr>
  </w:style>
  <w:style w:type="paragraph" w:customStyle="1" w:styleId="Gras">
    <w:name w:val="Gras"/>
    <w:basedOn w:val="Normal"/>
    <w:link w:val="GrasCar"/>
    <w:rsid w:val="00A20BDD"/>
    <w:pPr>
      <w:spacing w:before="120" w:after="120" w:line="300" w:lineRule="atLeast"/>
      <w:jc w:val="both"/>
    </w:pPr>
    <w:rPr>
      <w:rFonts w:ascii="Arial" w:hAnsi="Arial"/>
      <w:b/>
      <w:sz w:val="20"/>
      <w:szCs w:val="20"/>
    </w:rPr>
  </w:style>
  <w:style w:type="character" w:customStyle="1" w:styleId="GrasCar">
    <w:name w:val="Gras Car"/>
    <w:link w:val="Gras"/>
    <w:rsid w:val="00A20BDD"/>
    <w:rPr>
      <w:rFonts w:ascii="Arial" w:eastAsia="Times New Roman" w:hAnsi="Arial" w:cs="Times New Roman"/>
      <w:b/>
      <w:sz w:val="20"/>
      <w:szCs w:val="20"/>
    </w:rPr>
  </w:style>
  <w:style w:type="paragraph" w:customStyle="1" w:styleId="Grascentr">
    <w:name w:val="Gras centré"/>
    <w:basedOn w:val="Gras"/>
    <w:rsid w:val="00A20BDD"/>
    <w:pPr>
      <w:jc w:val="center"/>
    </w:pPr>
  </w:style>
  <w:style w:type="paragraph" w:customStyle="1" w:styleId="Pagedegarde">
    <w:name w:val="Page de garde"/>
    <w:basedOn w:val="Normal"/>
    <w:rsid w:val="00A20BDD"/>
    <w:pPr>
      <w:spacing w:before="120" w:after="120" w:line="300" w:lineRule="atLeast"/>
      <w:jc w:val="center"/>
    </w:pPr>
    <w:rPr>
      <w:rFonts w:ascii="Arial" w:hAnsi="Arial"/>
      <w:color w:val="00CC66"/>
      <w:spacing w:val="30"/>
      <w:sz w:val="36"/>
      <w:szCs w:val="36"/>
    </w:rPr>
  </w:style>
  <w:style w:type="paragraph" w:styleId="TOC2">
    <w:name w:val="toc 2"/>
    <w:basedOn w:val="Normal"/>
    <w:next w:val="Normal"/>
    <w:autoRedefine/>
    <w:uiPriority w:val="39"/>
    <w:rsid w:val="00474E4B"/>
    <w:pPr>
      <w:tabs>
        <w:tab w:val="left" w:pos="880"/>
        <w:tab w:val="right" w:leader="dot" w:pos="9072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474E4B"/>
    <w:pPr>
      <w:tabs>
        <w:tab w:val="left" w:pos="1100"/>
        <w:tab w:val="right" w:leader="dot" w:pos="9072"/>
      </w:tabs>
      <w:spacing w:after="0"/>
      <w:ind w:left="440"/>
    </w:pPr>
    <w:rPr>
      <w:i/>
      <w:iCs/>
      <w:sz w:val="20"/>
      <w:szCs w:val="20"/>
    </w:rPr>
  </w:style>
  <w:style w:type="character" w:styleId="Hyperlink">
    <w:name w:val="Hyperlink"/>
    <w:uiPriority w:val="99"/>
    <w:rsid w:val="00A20BDD"/>
    <w:rPr>
      <w:color w:val="0000FF"/>
      <w:sz w:val="22"/>
      <w:szCs w:val="22"/>
      <w:u w:val="single"/>
      <w:lang w:val="fr-FR" w:eastAsia="fr-FR" w:bidi="ar-SA"/>
    </w:rPr>
  </w:style>
  <w:style w:type="paragraph" w:customStyle="1" w:styleId="Normalaprstbl">
    <w:name w:val="Normal après tbl"/>
    <w:basedOn w:val="Normal"/>
    <w:rsid w:val="00A20BDD"/>
    <w:pPr>
      <w:widowControl w:val="0"/>
      <w:adjustRightInd w:val="0"/>
      <w:spacing w:before="180" w:after="0" w:line="360" w:lineRule="atLeast"/>
      <w:jc w:val="both"/>
      <w:textAlignment w:val="baseline"/>
    </w:pPr>
    <w:rPr>
      <w:rFonts w:ascii="Times New Roman" w:hAnsi="Times New Roman"/>
    </w:rPr>
  </w:style>
  <w:style w:type="paragraph" w:customStyle="1" w:styleId="Cellgauche">
    <w:name w:val="Cell. gauche"/>
    <w:basedOn w:val="Normal"/>
    <w:rsid w:val="00A20BDD"/>
    <w:pPr>
      <w:widowControl w:val="0"/>
      <w:adjustRightInd w:val="0"/>
      <w:spacing w:before="120" w:after="120" w:line="360" w:lineRule="atLeast"/>
      <w:textAlignment w:val="baseline"/>
    </w:pPr>
    <w:rPr>
      <w:rFonts w:ascii="Times New Roman" w:hAnsi="Times New Roman"/>
    </w:rPr>
  </w:style>
  <w:style w:type="paragraph" w:customStyle="1" w:styleId="puce2Car">
    <w:name w:val="puce 2 Car"/>
    <w:basedOn w:val="Normal"/>
    <w:rsid w:val="00A20BDD"/>
    <w:pPr>
      <w:widowControl w:val="0"/>
      <w:numPr>
        <w:numId w:val="1"/>
      </w:numPr>
      <w:tabs>
        <w:tab w:val="left" w:pos="851"/>
      </w:tabs>
      <w:adjustRightInd w:val="0"/>
      <w:spacing w:before="20" w:after="0" w:line="360" w:lineRule="atLeast"/>
      <w:ind w:left="851" w:hanging="284"/>
      <w:jc w:val="both"/>
      <w:textAlignment w:val="baseline"/>
    </w:pPr>
    <w:rPr>
      <w:rFonts w:ascii="Times New Roman" w:hAnsi="Times New Roman"/>
    </w:rPr>
  </w:style>
  <w:style w:type="paragraph" w:customStyle="1" w:styleId="L1">
    <w:name w:val="L1"/>
    <w:basedOn w:val="Normal"/>
    <w:rsid w:val="00A20BDD"/>
    <w:pPr>
      <w:widowControl w:val="0"/>
      <w:numPr>
        <w:numId w:val="2"/>
      </w:numPr>
      <w:adjustRightInd w:val="0"/>
      <w:spacing w:after="0" w:line="360" w:lineRule="atLeast"/>
      <w:jc w:val="both"/>
      <w:textAlignment w:val="baseline"/>
    </w:pPr>
    <w:rPr>
      <w:rFonts w:ascii="Times New Roman" w:hAnsi="Times New Roman"/>
      <w:snapToGrid w:val="0"/>
      <w:sz w:val="24"/>
    </w:rPr>
  </w:style>
  <w:style w:type="paragraph" w:styleId="TOC1">
    <w:name w:val="toc 1"/>
    <w:basedOn w:val="Normal"/>
    <w:next w:val="Normal"/>
    <w:autoRedefine/>
    <w:uiPriority w:val="39"/>
    <w:rsid w:val="002744A0"/>
    <w:pPr>
      <w:tabs>
        <w:tab w:val="left" w:pos="440"/>
        <w:tab w:val="right" w:leader="dot" w:pos="9072"/>
      </w:tabs>
      <w:spacing w:before="120" w:after="0"/>
    </w:pPr>
    <w:rPr>
      <w:b/>
      <w:b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20B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0B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BDD"/>
  </w:style>
  <w:style w:type="paragraph" w:styleId="TOC4">
    <w:name w:val="toc 4"/>
    <w:basedOn w:val="Normal"/>
    <w:next w:val="Normal"/>
    <w:autoRedefine/>
    <w:uiPriority w:val="39"/>
    <w:unhideWhenUsed/>
    <w:rsid w:val="00A20BD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20BD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20BD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20BD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20BD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20BDD"/>
    <w:pPr>
      <w:spacing w:after="0"/>
      <w:ind w:left="1760"/>
    </w:pPr>
    <w:rPr>
      <w:sz w:val="18"/>
      <w:szCs w:val="18"/>
    </w:rPr>
  </w:style>
  <w:style w:type="paragraph" w:customStyle="1" w:styleId="Paragraphedeliste">
    <w:name w:val="Paragraphe de liste"/>
    <w:basedOn w:val="Normal"/>
    <w:link w:val="ParagraphedelisteCar"/>
    <w:uiPriority w:val="34"/>
    <w:qFormat/>
    <w:rsid w:val="0088254D"/>
    <w:pPr>
      <w:spacing w:after="0"/>
      <w:ind w:left="720"/>
      <w:contextualSpacing/>
      <w:jc w:val="both"/>
    </w:pPr>
    <w:rPr>
      <w:sz w:val="20"/>
    </w:rPr>
  </w:style>
  <w:style w:type="paragraph" w:styleId="ListNumber">
    <w:name w:val="List Number"/>
    <w:basedOn w:val="Normal"/>
    <w:uiPriority w:val="99"/>
    <w:unhideWhenUsed/>
    <w:rsid w:val="0088254D"/>
    <w:pPr>
      <w:numPr>
        <w:numId w:val="3"/>
      </w:numPr>
      <w:spacing w:after="0"/>
      <w:contextualSpacing/>
      <w:jc w:val="both"/>
    </w:pPr>
    <w:rPr>
      <w:sz w:val="20"/>
    </w:rPr>
  </w:style>
  <w:style w:type="character" w:customStyle="1" w:styleId="Heading4Char">
    <w:name w:val="Heading 4 Char"/>
    <w:link w:val="Heading4"/>
    <w:uiPriority w:val="9"/>
    <w:rsid w:val="00F379AF"/>
    <w:rPr>
      <w:rFonts w:ascii="Cambria" w:hAnsi="Cambria"/>
      <w:b/>
      <w:bCs/>
      <w:i/>
      <w:iCs/>
      <w:sz w:val="22"/>
      <w:szCs w:val="22"/>
    </w:rPr>
  </w:style>
  <w:style w:type="paragraph" w:customStyle="1" w:styleId="Texte">
    <w:name w:val="Texte"/>
    <w:basedOn w:val="Normal"/>
    <w:rsid w:val="00275C08"/>
    <w:pPr>
      <w:widowControl w:val="0"/>
      <w:adjustRightInd w:val="0"/>
      <w:spacing w:after="0" w:line="360" w:lineRule="atLeast"/>
      <w:textAlignment w:val="baseline"/>
    </w:pPr>
    <w:rPr>
      <w:rFonts w:ascii="Times New Roman" w:hAnsi="Times New Roman"/>
      <w:sz w:val="24"/>
    </w:rPr>
  </w:style>
  <w:style w:type="character" w:customStyle="1" w:styleId="Heading6Char">
    <w:name w:val="Heading 6 Char"/>
    <w:link w:val="Heading6"/>
    <w:uiPriority w:val="9"/>
    <w:rsid w:val="00CC1AF4"/>
    <w:rPr>
      <w:rFonts w:ascii="Cambria" w:hAnsi="Cambria"/>
      <w:i/>
      <w:iCs/>
      <w:color w:val="243F60"/>
      <w:sz w:val="22"/>
      <w:szCs w:val="22"/>
      <w:lang w:val="fr-FR" w:eastAsia="fr-FR"/>
    </w:rPr>
  </w:style>
  <w:style w:type="character" w:customStyle="1" w:styleId="Heading7Char">
    <w:name w:val="Heading 7 Char"/>
    <w:link w:val="Heading7"/>
    <w:uiPriority w:val="9"/>
    <w:rsid w:val="00CC1AF4"/>
    <w:rPr>
      <w:rFonts w:ascii="Cambria" w:hAnsi="Cambria"/>
      <w:i/>
      <w:iCs/>
      <w:color w:val="404040"/>
      <w:sz w:val="22"/>
      <w:szCs w:val="22"/>
      <w:lang w:val="fr-FR" w:eastAsia="fr-FR"/>
    </w:rPr>
  </w:style>
  <w:style w:type="character" w:customStyle="1" w:styleId="Heading8Char">
    <w:name w:val="Heading 8 Char"/>
    <w:link w:val="Heading8"/>
    <w:uiPriority w:val="9"/>
    <w:rsid w:val="00CC1AF4"/>
    <w:rPr>
      <w:rFonts w:ascii="Cambria" w:hAnsi="Cambria"/>
      <w:color w:val="404040"/>
      <w:sz w:val="20"/>
      <w:szCs w:val="20"/>
      <w:lang w:val="fr-FR" w:eastAsia="fr-FR"/>
    </w:rPr>
  </w:style>
  <w:style w:type="character" w:customStyle="1" w:styleId="Heading9Char">
    <w:name w:val="Heading 9 Char"/>
    <w:link w:val="Heading9"/>
    <w:uiPriority w:val="9"/>
    <w:rsid w:val="00CC1AF4"/>
    <w:rPr>
      <w:rFonts w:ascii="Cambria" w:hAnsi="Cambria"/>
      <w:i/>
      <w:iCs/>
      <w:color w:val="404040"/>
      <w:sz w:val="20"/>
      <w:szCs w:val="20"/>
      <w:lang w:val="fr-FR" w:eastAsia="fr-FR"/>
    </w:rPr>
  </w:style>
  <w:style w:type="paragraph" w:customStyle="1" w:styleId="Puce">
    <w:name w:val="Puce"/>
    <w:basedOn w:val="Paragraphedeliste"/>
    <w:link w:val="PuceCar"/>
    <w:qFormat/>
    <w:rsid w:val="00CC1AF4"/>
    <w:pPr>
      <w:numPr>
        <w:numId w:val="4"/>
      </w:numPr>
    </w:pPr>
  </w:style>
  <w:style w:type="character" w:customStyle="1" w:styleId="ParagraphedelisteCar">
    <w:name w:val="Paragraphe de liste Car"/>
    <w:link w:val="Paragraphedeliste"/>
    <w:uiPriority w:val="34"/>
    <w:rsid w:val="00CC1AF4"/>
    <w:rPr>
      <w:sz w:val="20"/>
    </w:rPr>
  </w:style>
  <w:style w:type="character" w:customStyle="1" w:styleId="PuceCar">
    <w:name w:val="Puce Car"/>
    <w:link w:val="Puce"/>
    <w:rsid w:val="00CC1AF4"/>
    <w:rPr>
      <w:rFonts w:ascii="Arial Narrow" w:hAnsi="Arial Narrow"/>
      <w:sz w:val="20"/>
      <w:szCs w:val="22"/>
      <w:lang w:val="fr-FR" w:eastAsia="fr-FR"/>
    </w:rPr>
  </w:style>
  <w:style w:type="paragraph" w:customStyle="1" w:styleId="Titre1">
    <w:name w:val="Titre1"/>
    <w:basedOn w:val="Normal"/>
    <w:next w:val="BodyText"/>
    <w:rsid w:val="00D70CC0"/>
    <w:pPr>
      <w:keepNext/>
      <w:widowControl w:val="0"/>
      <w:suppressAutoHyphens/>
      <w:spacing w:before="240" w:after="120" w:line="240" w:lineRule="auto"/>
      <w:jc w:val="both"/>
    </w:pPr>
    <w:rPr>
      <w:rFonts w:ascii="Arial" w:eastAsia="Lucida Sans Unicode" w:hAnsi="Arial" w:cs="Tahoma"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D70C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0CC0"/>
  </w:style>
  <w:style w:type="character" w:customStyle="1" w:styleId="Textedelespacerserv">
    <w:name w:val="Texte de l'espace réservé"/>
    <w:uiPriority w:val="99"/>
    <w:semiHidden/>
    <w:rsid w:val="00D70CC0"/>
    <w:rPr>
      <w:color w:val="808080"/>
    </w:rPr>
  </w:style>
  <w:style w:type="paragraph" w:styleId="Caption">
    <w:name w:val="caption"/>
    <w:basedOn w:val="Normal"/>
    <w:next w:val="Normal"/>
    <w:uiPriority w:val="35"/>
    <w:qFormat/>
    <w:rsid w:val="00273269"/>
    <w:pPr>
      <w:spacing w:line="240" w:lineRule="auto"/>
    </w:pPr>
    <w:rPr>
      <w:b/>
      <w:bCs/>
      <w:color w:val="4F81BD"/>
      <w:sz w:val="18"/>
      <w:szCs w:val="18"/>
    </w:rPr>
  </w:style>
  <w:style w:type="character" w:styleId="Emphasis">
    <w:name w:val="Emphasis"/>
    <w:qFormat/>
    <w:rsid w:val="002442A8"/>
    <w:rPr>
      <w:i/>
      <w:iCs/>
    </w:rPr>
  </w:style>
  <w:style w:type="character" w:customStyle="1" w:styleId="CarCar13">
    <w:name w:val="Car Car13"/>
    <w:rsid w:val="009E1B07"/>
    <w:rPr>
      <w:rFonts w:ascii="Arial" w:eastAsia="Times New Roman" w:hAnsi="Arial" w:cs="Arial"/>
      <w:b/>
      <w:bCs/>
      <w:kern w:val="32"/>
      <w:sz w:val="28"/>
    </w:rPr>
  </w:style>
  <w:style w:type="paragraph" w:styleId="TableofFigures">
    <w:name w:val="table of figures"/>
    <w:basedOn w:val="Normal"/>
    <w:next w:val="Normal"/>
    <w:uiPriority w:val="99"/>
    <w:rsid w:val="009E1B07"/>
    <w:pPr>
      <w:spacing w:after="0" w:line="240" w:lineRule="auto"/>
    </w:pPr>
    <w:rPr>
      <w:rFonts w:ascii="Arial" w:hAnsi="Arial"/>
      <w:szCs w:val="20"/>
      <w:lang w:val="en-GB" w:eastAsia="en-US"/>
    </w:rPr>
  </w:style>
  <w:style w:type="paragraph" w:customStyle="1" w:styleId="NormalJustifi">
    <w:name w:val="Normal + Justifié"/>
    <w:aliases w:val="Première ligne : 1,02 cm,Après : 0 pt"/>
    <w:basedOn w:val="Normal"/>
    <w:rsid w:val="00D76CBA"/>
  </w:style>
  <w:style w:type="paragraph" w:styleId="BodyTextIndent3">
    <w:name w:val="Body Text Indent 3"/>
    <w:basedOn w:val="Normal"/>
    <w:link w:val="BodyTextIndent3Char"/>
    <w:rsid w:val="00264094"/>
    <w:pPr>
      <w:tabs>
        <w:tab w:val="num" w:pos="360"/>
      </w:tabs>
      <w:spacing w:after="120" w:line="240" w:lineRule="auto"/>
      <w:ind w:left="283"/>
    </w:pPr>
    <w:rPr>
      <w:rFonts w:ascii="Arial" w:hAnsi="Arial"/>
      <w:sz w:val="16"/>
      <w:szCs w:val="16"/>
      <w:lang w:val="en-GB" w:eastAsia="en-US"/>
    </w:rPr>
  </w:style>
  <w:style w:type="character" w:styleId="FollowedHyperlink">
    <w:name w:val="FollowedHyperlink"/>
    <w:rsid w:val="001D5334"/>
    <w:rPr>
      <w:color w:val="800080"/>
      <w:u w:val="single"/>
    </w:rPr>
  </w:style>
  <w:style w:type="paragraph" w:styleId="NormalWeb">
    <w:name w:val="Normal (Web)"/>
    <w:basedOn w:val="Normal"/>
    <w:uiPriority w:val="99"/>
    <w:rsid w:val="00171B2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Typewriter">
    <w:name w:val="HTML Typewriter"/>
    <w:rsid w:val="007054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rsid w:val="005D24C6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DefaultParagraphFont"/>
    <w:rsid w:val="0073333D"/>
  </w:style>
  <w:style w:type="paragraph" w:styleId="DocumentMap">
    <w:name w:val="Document Map"/>
    <w:basedOn w:val="Normal"/>
    <w:link w:val="DocumentMapChar"/>
    <w:semiHidden/>
    <w:rsid w:val="000B39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arCar10">
    <w:name w:val="Car Car10"/>
    <w:locked/>
    <w:rsid w:val="00342D89"/>
    <w:rPr>
      <w:rFonts w:ascii="Arial" w:hAnsi="Arial" w:cs="Arial"/>
      <w:b/>
      <w:bCs/>
      <w:szCs w:val="26"/>
      <w:u w:val="single"/>
      <w:lang w:val="fr-FR" w:eastAsia="fr-FR" w:bidi="ar-SA"/>
    </w:rPr>
  </w:style>
  <w:style w:type="character" w:customStyle="1" w:styleId="CarCar9">
    <w:name w:val="Car Car9"/>
    <w:locked/>
    <w:rsid w:val="00342D89"/>
    <w:rPr>
      <w:rFonts w:ascii="Cambria" w:hAnsi="Cambria"/>
      <w:b/>
      <w:bCs/>
      <w:i/>
      <w:iCs/>
      <w:sz w:val="22"/>
      <w:szCs w:val="22"/>
      <w:lang w:val="fr-FR" w:eastAsia="fr-FR" w:bidi="ar-SA"/>
    </w:rPr>
  </w:style>
  <w:style w:type="paragraph" w:customStyle="1" w:styleId="Body1">
    <w:name w:val="Body 1"/>
    <w:basedOn w:val="Normal"/>
    <w:link w:val="Body1Char"/>
    <w:rsid w:val="00B245FA"/>
    <w:pPr>
      <w:spacing w:after="0" w:line="240" w:lineRule="auto"/>
    </w:pPr>
    <w:rPr>
      <w:sz w:val="20"/>
      <w:szCs w:val="20"/>
      <w:lang w:val="en-ZA" w:eastAsia="en-US"/>
    </w:rPr>
  </w:style>
  <w:style w:type="character" w:customStyle="1" w:styleId="Body1Char">
    <w:name w:val="Body 1 Char"/>
    <w:link w:val="Body1"/>
    <w:rsid w:val="00B245FA"/>
    <w:rPr>
      <w:rFonts w:ascii="Arial Narrow" w:hAnsi="Arial Narrow"/>
      <w:lang w:eastAsia="en-US"/>
    </w:rPr>
  </w:style>
  <w:style w:type="paragraph" w:customStyle="1" w:styleId="Body2">
    <w:name w:val="Body 2"/>
    <w:basedOn w:val="Normal"/>
    <w:link w:val="Body2Char"/>
    <w:rsid w:val="004376EF"/>
    <w:pPr>
      <w:spacing w:after="0" w:line="240" w:lineRule="auto"/>
      <w:ind w:left="360"/>
    </w:pPr>
    <w:rPr>
      <w:rFonts w:cs="Tahoma"/>
      <w:sz w:val="20"/>
      <w:szCs w:val="20"/>
      <w:lang w:val="en-ZA" w:eastAsia="en-US"/>
    </w:rPr>
  </w:style>
  <w:style w:type="character" w:customStyle="1" w:styleId="Body2Char">
    <w:name w:val="Body 2 Char"/>
    <w:link w:val="Body2"/>
    <w:rsid w:val="004376EF"/>
    <w:rPr>
      <w:rFonts w:ascii="Arial Narrow" w:hAnsi="Arial Narrow" w:cs="Tahoma"/>
      <w:lang w:eastAsia="en-US"/>
    </w:rPr>
  </w:style>
  <w:style w:type="paragraph" w:customStyle="1" w:styleId="BodyText1">
    <w:name w:val="Body Text1"/>
    <w:basedOn w:val="Normal"/>
    <w:rsid w:val="00EA0A6E"/>
    <w:pPr>
      <w:tabs>
        <w:tab w:val="left" w:pos="723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Batang" w:hAnsi="Times New Roman"/>
      <w:bCs/>
      <w:sz w:val="20"/>
      <w:szCs w:val="24"/>
      <w:lang w:val="en-NZ" w:eastAsia="en-US"/>
    </w:rPr>
  </w:style>
  <w:style w:type="paragraph" w:customStyle="1" w:styleId="PreliminaryPageBody">
    <w:name w:val="PreliminaryPageBody"/>
    <w:basedOn w:val="Normal"/>
    <w:rsid w:val="00C65529"/>
    <w:pPr>
      <w:spacing w:before="120" w:after="0" w:line="240" w:lineRule="auto"/>
    </w:pPr>
    <w:rPr>
      <w:rFonts w:ascii="Arial" w:eastAsia="Batang" w:hAnsi="Arial"/>
      <w:snapToGrid w:val="0"/>
      <w:sz w:val="18"/>
      <w:szCs w:val="24"/>
      <w:lang w:eastAsia="ko-KR"/>
    </w:rPr>
  </w:style>
  <w:style w:type="paragraph" w:customStyle="1" w:styleId="BodyText2">
    <w:name w:val="Body Text2"/>
    <w:basedOn w:val="Normal"/>
    <w:rsid w:val="00F14A47"/>
    <w:pPr>
      <w:tabs>
        <w:tab w:val="left" w:pos="723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Batang" w:hAnsi="Times New Roman"/>
      <w:bCs/>
      <w:sz w:val="20"/>
      <w:szCs w:val="24"/>
      <w:lang w:val="en-NZ" w:eastAsia="en-US"/>
    </w:rPr>
  </w:style>
  <w:style w:type="character" w:customStyle="1" w:styleId="TableTextLeftParaTableCarCar">
    <w:name w:val="Table Text Left.Para Table Car Car"/>
    <w:link w:val="TableTextLeft"/>
    <w:rsid w:val="00CD6487"/>
    <w:rPr>
      <w:rFonts w:ascii="Arial" w:eastAsia="Batang" w:hAnsi="Arial"/>
      <w:sz w:val="16"/>
      <w:szCs w:val="24"/>
      <w:lang w:val="fr-FR" w:eastAsia="en-US"/>
    </w:rPr>
  </w:style>
  <w:style w:type="paragraph" w:customStyle="1" w:styleId="TableTextLeft">
    <w:name w:val="Table Text Left"/>
    <w:aliases w:val="Para Table"/>
    <w:basedOn w:val="Normal"/>
    <w:link w:val="TableTextLeftParaTableCarCar"/>
    <w:rsid w:val="00CD6487"/>
    <w:pPr>
      <w:spacing w:before="60" w:after="60" w:line="240" w:lineRule="auto"/>
    </w:pPr>
    <w:rPr>
      <w:rFonts w:ascii="Arial" w:eastAsia="Batang" w:hAnsi="Arial"/>
      <w:sz w:val="16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164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link w:val="HTMLPreformatted"/>
    <w:uiPriority w:val="99"/>
    <w:rsid w:val="00164136"/>
    <w:rPr>
      <w:rFonts w:ascii="Courier New" w:hAnsi="Courier New" w:cs="Courier New"/>
      <w:lang w:val="fr-FR" w:eastAsia="ko-KR"/>
    </w:rPr>
  </w:style>
  <w:style w:type="paragraph" w:customStyle="1" w:styleId="PreliminaryPageTitle">
    <w:name w:val="PreliminaryPageTitle"/>
    <w:basedOn w:val="Normal"/>
    <w:next w:val="BodyText"/>
    <w:rsid w:val="00427C2F"/>
    <w:pPr>
      <w:shd w:val="pct10" w:color="auto" w:fill="FFFFFF"/>
      <w:spacing w:before="120" w:after="120" w:line="240" w:lineRule="auto"/>
    </w:pPr>
    <w:rPr>
      <w:rFonts w:ascii="Verdana" w:eastAsia="Batang" w:hAnsi="Verdana"/>
      <w:b/>
      <w:sz w:val="18"/>
      <w:szCs w:val="24"/>
      <w:lang w:eastAsia="ko-KR"/>
    </w:rPr>
  </w:style>
  <w:style w:type="paragraph" w:customStyle="1" w:styleId="NotesRemarks">
    <w:name w:val="Notes/Remarks"/>
    <w:basedOn w:val="Normal"/>
    <w:next w:val="Normal"/>
    <w:rsid w:val="00427C2F"/>
    <w:pPr>
      <w:spacing w:before="120" w:after="0" w:line="240" w:lineRule="auto"/>
    </w:pPr>
    <w:rPr>
      <w:rFonts w:ascii="Arial" w:eastAsia="Batang" w:hAnsi="Arial"/>
      <w:sz w:val="18"/>
      <w:szCs w:val="24"/>
      <w:lang w:eastAsia="ko-KR"/>
    </w:rPr>
  </w:style>
  <w:style w:type="character" w:customStyle="1" w:styleId="str">
    <w:name w:val="str"/>
    <w:rsid w:val="00215956"/>
  </w:style>
  <w:style w:type="character" w:customStyle="1" w:styleId="jsonparserkeyname">
    <w:name w:val="json_parser_keyname"/>
    <w:rsid w:val="00B01CBB"/>
  </w:style>
  <w:style w:type="character" w:customStyle="1" w:styleId="apple-converted-space">
    <w:name w:val="apple-converted-space"/>
    <w:rsid w:val="00B01CBB"/>
  </w:style>
  <w:style w:type="character" w:customStyle="1" w:styleId="jsonparserpunctuation">
    <w:name w:val="json_parser_punctuation"/>
    <w:rsid w:val="00B01CBB"/>
  </w:style>
  <w:style w:type="character" w:customStyle="1" w:styleId="jsonparserstringvalue">
    <w:name w:val="json_parser_stringvalue"/>
    <w:rsid w:val="00B01CBB"/>
  </w:style>
  <w:style w:type="character" w:customStyle="1" w:styleId="jsonparsernumeric">
    <w:name w:val="json_parser_numeric"/>
    <w:rsid w:val="00B01CBB"/>
  </w:style>
  <w:style w:type="character" w:customStyle="1" w:styleId="jsonparsernullvalue">
    <w:name w:val="json_parser_nullvalue"/>
    <w:rsid w:val="008F7CAF"/>
  </w:style>
  <w:style w:type="character" w:customStyle="1" w:styleId="jsonparserbooleanvalue">
    <w:name w:val="json_parser_booleanvalue"/>
    <w:rsid w:val="008F7CAF"/>
  </w:style>
  <w:style w:type="character" w:customStyle="1" w:styleId="jsonparserarraycounter">
    <w:name w:val="json_parser_arraycounter"/>
    <w:rsid w:val="008F7CAF"/>
  </w:style>
  <w:style w:type="character" w:customStyle="1" w:styleId="jsonparserarraykeynumber">
    <w:name w:val="json_parser_arraykeynumber"/>
    <w:rsid w:val="008F7CAF"/>
  </w:style>
  <w:style w:type="character" w:customStyle="1" w:styleId="key">
    <w:name w:val="key"/>
    <w:rsid w:val="005F67FB"/>
  </w:style>
  <w:style w:type="character" w:customStyle="1" w:styleId="string">
    <w:name w:val="string"/>
    <w:rsid w:val="005F67FB"/>
  </w:style>
  <w:style w:type="character" w:customStyle="1" w:styleId="null">
    <w:name w:val="null"/>
    <w:rsid w:val="005F67FB"/>
  </w:style>
  <w:style w:type="character" w:customStyle="1" w:styleId="digit">
    <w:name w:val="digit"/>
    <w:rsid w:val="005F67FB"/>
  </w:style>
  <w:style w:type="character" w:customStyle="1" w:styleId="bool">
    <w:name w:val="bool"/>
    <w:rsid w:val="005F67FB"/>
  </w:style>
  <w:style w:type="character" w:customStyle="1" w:styleId="attribute">
    <w:name w:val="attribute"/>
    <w:rsid w:val="00670A5D"/>
  </w:style>
  <w:style w:type="character" w:customStyle="1" w:styleId="value">
    <w:name w:val="value"/>
    <w:rsid w:val="00670A5D"/>
  </w:style>
  <w:style w:type="character" w:customStyle="1" w:styleId="number">
    <w:name w:val="number"/>
    <w:rsid w:val="00670A5D"/>
  </w:style>
  <w:style w:type="character" w:customStyle="1" w:styleId="literal">
    <w:name w:val="literal"/>
    <w:rsid w:val="00670A5D"/>
  </w:style>
  <w:style w:type="character" w:customStyle="1" w:styleId="httpmethod">
    <w:name w:val="http_method"/>
    <w:rsid w:val="007D3AA4"/>
  </w:style>
  <w:style w:type="character" w:customStyle="1" w:styleId="path">
    <w:name w:val="path"/>
    <w:rsid w:val="007D3AA4"/>
  </w:style>
  <w:style w:type="character" w:customStyle="1" w:styleId="BodyTextIndent3Char">
    <w:name w:val="Body Text Indent 3 Char"/>
    <w:link w:val="BodyTextIndent3"/>
    <w:rsid w:val="00B205DC"/>
    <w:rPr>
      <w:rFonts w:ascii="Arial" w:hAnsi="Arial"/>
      <w:sz w:val="16"/>
      <w:szCs w:val="16"/>
      <w:lang w:val="en-GB" w:eastAsia="en-US"/>
    </w:rPr>
  </w:style>
  <w:style w:type="character" w:customStyle="1" w:styleId="DocumentMapChar">
    <w:name w:val="Document Map Char"/>
    <w:link w:val="DocumentMap"/>
    <w:semiHidden/>
    <w:rsid w:val="00B205DC"/>
    <w:rPr>
      <w:rFonts w:ascii="Tahoma" w:hAnsi="Tahoma" w:cs="Tahoma"/>
      <w:shd w:val="clear" w:color="auto" w:fill="000080"/>
      <w:lang w:val="fr-FR" w:eastAsia="fr-FR"/>
    </w:rPr>
  </w:style>
  <w:style w:type="paragraph" w:styleId="ListParagraph">
    <w:name w:val="List Paragraph"/>
    <w:basedOn w:val="Normal"/>
    <w:uiPriority w:val="34"/>
    <w:qFormat/>
    <w:rsid w:val="00DE7D01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30"/>
    <w:qFormat/>
    <w:rsid w:val="00AF37D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6">
    <w:name w:val="Medium List 1 Accent 6"/>
    <w:basedOn w:val="TableNormal"/>
    <w:uiPriority w:val="19"/>
    <w:qFormat/>
    <w:rsid w:val="00007B31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character" w:styleId="PlaceholderText">
    <w:name w:val="Placeholder Text"/>
    <w:basedOn w:val="DefaultParagraphFont"/>
    <w:uiPriority w:val="67"/>
    <w:rsid w:val="009D159B"/>
    <w:rPr>
      <w:color w:val="808080"/>
    </w:rPr>
  </w:style>
  <w:style w:type="character" w:customStyle="1" w:styleId="hljs-attribute">
    <w:name w:val="hljs-attribute"/>
    <w:basedOn w:val="DefaultParagraphFont"/>
    <w:rsid w:val="00080257"/>
  </w:style>
  <w:style w:type="character" w:customStyle="1" w:styleId="hljs-value">
    <w:name w:val="hljs-value"/>
    <w:basedOn w:val="DefaultParagraphFont"/>
    <w:rsid w:val="00080257"/>
  </w:style>
  <w:style w:type="character" w:customStyle="1" w:styleId="hljs-string">
    <w:name w:val="hljs-string"/>
    <w:basedOn w:val="DefaultParagraphFont"/>
    <w:rsid w:val="00080257"/>
  </w:style>
  <w:style w:type="character" w:customStyle="1" w:styleId="hljs-number">
    <w:name w:val="hljs-number"/>
    <w:basedOn w:val="DefaultParagraphFont"/>
    <w:rsid w:val="00080257"/>
  </w:style>
  <w:style w:type="character" w:customStyle="1" w:styleId="hljs-literal">
    <w:name w:val="hljs-literal"/>
    <w:basedOn w:val="DefaultParagraphFont"/>
    <w:rsid w:val="0008025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HTML Typewriter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937"/>
    <w:pPr>
      <w:spacing w:after="200" w:line="276" w:lineRule="auto"/>
    </w:pPr>
    <w:rPr>
      <w:rFonts w:ascii="Arial Narrow" w:hAnsi="Arial Narrow"/>
      <w:sz w:val="22"/>
      <w:szCs w:val="22"/>
      <w:lang w:val="fr-FR" w:eastAsia="fr-FR"/>
    </w:rPr>
  </w:style>
  <w:style w:type="paragraph" w:styleId="Heading1">
    <w:name w:val="heading 1"/>
    <w:basedOn w:val="Normal"/>
    <w:next w:val="Normal"/>
    <w:link w:val="Heading1Char"/>
    <w:autoRedefine/>
    <w:qFormat/>
    <w:rsid w:val="007D7DFE"/>
    <w:pPr>
      <w:keepNext/>
      <w:numPr>
        <w:numId w:val="5"/>
      </w:numPr>
      <w:spacing w:before="600" w:after="360" w:line="300" w:lineRule="atLeast"/>
      <w:jc w:val="both"/>
      <w:outlineLvl w:val="0"/>
    </w:pPr>
    <w:rPr>
      <w:rFonts w:ascii="Arial" w:hAnsi="Arial" w:cs="Arial"/>
      <w:b/>
      <w:bCs/>
      <w:kern w:val="32"/>
      <w:sz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1C645C"/>
    <w:pPr>
      <w:keepNext/>
      <w:keepLines/>
      <w:numPr>
        <w:ilvl w:val="1"/>
        <w:numId w:val="5"/>
      </w:numPr>
      <w:pBdr>
        <w:bottom w:val="single" w:sz="8" w:space="1" w:color="auto"/>
      </w:pBdr>
      <w:spacing w:before="360" w:after="240"/>
      <w:jc w:val="both"/>
      <w:outlineLvl w:val="1"/>
    </w:pPr>
    <w:rPr>
      <w:rFonts w:ascii="Arial" w:hAnsi="Arial" w:cs="Arial"/>
      <w:b/>
      <w:bCs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2F22BF"/>
    <w:pPr>
      <w:keepNext/>
      <w:keepLines/>
      <w:numPr>
        <w:ilvl w:val="2"/>
        <w:numId w:val="5"/>
      </w:numPr>
      <w:spacing w:before="240" w:after="120"/>
      <w:jc w:val="both"/>
      <w:outlineLvl w:val="2"/>
    </w:pPr>
    <w:rPr>
      <w:rFonts w:ascii="Arial" w:hAnsi="Arial" w:cs="Arial"/>
      <w:b/>
      <w:bCs/>
      <w:sz w:val="20"/>
      <w:szCs w:val="26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F379AF"/>
    <w:pPr>
      <w:keepNext/>
      <w:keepLines/>
      <w:numPr>
        <w:ilvl w:val="3"/>
        <w:numId w:val="5"/>
      </w:numPr>
      <w:spacing w:before="120" w:after="120"/>
      <w:outlineLvl w:val="3"/>
    </w:pPr>
    <w:rPr>
      <w:rFonts w:ascii="Cambria" w:hAnsi="Cambria"/>
      <w:b/>
      <w:bCs/>
      <w:i/>
      <w:iCs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DF2EB0"/>
    <w:pPr>
      <w:numPr>
        <w:ilvl w:val="4"/>
        <w:numId w:val="5"/>
      </w:numPr>
      <w:spacing w:before="120" w:after="0" w:line="300" w:lineRule="atLeast"/>
      <w:jc w:val="both"/>
      <w:outlineLvl w:val="4"/>
    </w:pPr>
    <w:rPr>
      <w:rFonts w:ascii="Arial" w:hAnsi="Arial"/>
      <w:b/>
      <w:bCs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CC1AF4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CC1AF4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CC1AF4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CC1AF4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D7DFE"/>
    <w:rPr>
      <w:rFonts w:ascii="Arial" w:hAnsi="Arial" w:cs="Arial"/>
      <w:b/>
      <w:bCs/>
      <w:kern w:val="32"/>
      <w:sz w:val="28"/>
      <w:szCs w:val="22"/>
      <w:lang w:val="fr-FR" w:eastAsia="fr-FR"/>
    </w:rPr>
  </w:style>
  <w:style w:type="character" w:customStyle="1" w:styleId="Heading2Char">
    <w:name w:val="Heading 2 Char"/>
    <w:link w:val="Heading2"/>
    <w:rsid w:val="001C645C"/>
    <w:rPr>
      <w:rFonts w:ascii="Arial" w:hAnsi="Arial" w:cs="Arial"/>
      <w:b/>
      <w:bCs/>
      <w:iCs/>
      <w:sz w:val="20"/>
      <w:szCs w:val="20"/>
      <w:lang w:val="fr-FR" w:eastAsia="fr-FR"/>
    </w:rPr>
  </w:style>
  <w:style w:type="character" w:customStyle="1" w:styleId="Heading3Char">
    <w:name w:val="Heading 3 Char"/>
    <w:link w:val="Heading3"/>
    <w:rsid w:val="002F22BF"/>
    <w:rPr>
      <w:rFonts w:ascii="Arial" w:hAnsi="Arial" w:cs="Arial"/>
      <w:b/>
      <w:bCs/>
      <w:sz w:val="20"/>
      <w:szCs w:val="26"/>
      <w:u w:val="single"/>
      <w:lang w:val="fr-FR" w:eastAsia="fr-FR"/>
    </w:rPr>
  </w:style>
  <w:style w:type="character" w:customStyle="1" w:styleId="Heading5Char">
    <w:name w:val="Heading 5 Char"/>
    <w:link w:val="Heading5"/>
    <w:rsid w:val="00DF2EB0"/>
    <w:rPr>
      <w:rFonts w:ascii="Arial" w:hAnsi="Arial"/>
      <w:b/>
      <w:bCs/>
      <w:iCs/>
      <w:sz w:val="20"/>
      <w:szCs w:val="20"/>
      <w:lang w:val="fr-FR" w:eastAsia="fr-FR"/>
    </w:rPr>
  </w:style>
  <w:style w:type="paragraph" w:styleId="Footer">
    <w:name w:val="footer"/>
    <w:basedOn w:val="Normal"/>
    <w:link w:val="FooterChar"/>
    <w:rsid w:val="00A20BDD"/>
    <w:pPr>
      <w:tabs>
        <w:tab w:val="center" w:pos="4536"/>
        <w:tab w:val="right" w:pos="9072"/>
      </w:tabs>
      <w:spacing w:before="120" w:after="120" w:line="300" w:lineRule="atLeast"/>
      <w:jc w:val="both"/>
    </w:pPr>
    <w:rPr>
      <w:rFonts w:ascii="Arial" w:hAnsi="Arial"/>
      <w:sz w:val="20"/>
      <w:szCs w:val="20"/>
    </w:rPr>
  </w:style>
  <w:style w:type="character" w:customStyle="1" w:styleId="FooterChar">
    <w:name w:val="Footer Char"/>
    <w:link w:val="Footer"/>
    <w:rsid w:val="00A20BDD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A20BDD"/>
    <w:pPr>
      <w:spacing w:after="120" w:line="260" w:lineRule="exact"/>
      <w:jc w:val="both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85" w:type="dxa"/>
        <w:bottom w:w="57" w:type="dxa"/>
        <w:right w:w="85" w:type="dxa"/>
      </w:tblCellMar>
    </w:tblPr>
    <w:tcPr>
      <w:vAlign w:val="center"/>
    </w:tcPr>
  </w:style>
  <w:style w:type="paragraph" w:customStyle="1" w:styleId="Gras">
    <w:name w:val="Gras"/>
    <w:basedOn w:val="Normal"/>
    <w:link w:val="GrasCar"/>
    <w:rsid w:val="00A20BDD"/>
    <w:pPr>
      <w:spacing w:before="120" w:after="120" w:line="300" w:lineRule="atLeast"/>
      <w:jc w:val="both"/>
    </w:pPr>
    <w:rPr>
      <w:rFonts w:ascii="Arial" w:hAnsi="Arial"/>
      <w:b/>
      <w:sz w:val="20"/>
      <w:szCs w:val="20"/>
    </w:rPr>
  </w:style>
  <w:style w:type="character" w:customStyle="1" w:styleId="GrasCar">
    <w:name w:val="Gras Car"/>
    <w:link w:val="Gras"/>
    <w:rsid w:val="00A20BDD"/>
    <w:rPr>
      <w:rFonts w:ascii="Arial" w:eastAsia="Times New Roman" w:hAnsi="Arial" w:cs="Times New Roman"/>
      <w:b/>
      <w:sz w:val="20"/>
      <w:szCs w:val="20"/>
    </w:rPr>
  </w:style>
  <w:style w:type="paragraph" w:customStyle="1" w:styleId="Grascentr">
    <w:name w:val="Gras centré"/>
    <w:basedOn w:val="Gras"/>
    <w:rsid w:val="00A20BDD"/>
    <w:pPr>
      <w:jc w:val="center"/>
    </w:pPr>
  </w:style>
  <w:style w:type="paragraph" w:customStyle="1" w:styleId="Pagedegarde">
    <w:name w:val="Page de garde"/>
    <w:basedOn w:val="Normal"/>
    <w:rsid w:val="00A20BDD"/>
    <w:pPr>
      <w:spacing w:before="120" w:after="120" w:line="300" w:lineRule="atLeast"/>
      <w:jc w:val="center"/>
    </w:pPr>
    <w:rPr>
      <w:rFonts w:ascii="Arial" w:hAnsi="Arial"/>
      <w:color w:val="00CC66"/>
      <w:spacing w:val="30"/>
      <w:sz w:val="36"/>
      <w:szCs w:val="36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TOC2">
    <w:name w:val="toc 2"/>
    <w:basedOn w:val="Normal"/>
    <w:next w:val="Normal"/>
    <w:autoRedefine/>
    <w:uiPriority w:val="39"/>
    <w:rsid w:val="00474E4B"/>
    <w:pPr>
      <w:tabs>
        <w:tab w:val="left" w:pos="880"/>
        <w:tab w:val="right" w:leader="dot" w:pos="9072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474E4B"/>
    <w:pPr>
      <w:tabs>
        <w:tab w:val="left" w:pos="1100"/>
        <w:tab w:val="right" w:leader="dot" w:pos="9072"/>
      </w:tabs>
      <w:spacing w:after="0"/>
      <w:ind w:left="440"/>
    </w:pPr>
    <w:rPr>
      <w:i/>
      <w:iCs/>
      <w:sz w:val="20"/>
      <w:szCs w:val="20"/>
    </w:rPr>
  </w:style>
  <w:style w:type="character" w:styleId="Hyperlink">
    <w:name w:val="Hyperlink"/>
    <w:uiPriority w:val="99"/>
    <w:rsid w:val="00A20BDD"/>
    <w:rPr>
      <w:color w:val="0000FF"/>
      <w:sz w:val="22"/>
      <w:szCs w:val="22"/>
      <w:u w:val="single"/>
      <w:lang w:val="fr-FR" w:eastAsia="fr-FR" w:bidi="ar-SA"/>
    </w:rPr>
  </w:style>
  <w:style w:type="paragraph" w:customStyle="1" w:styleId="Normalaprstbl">
    <w:name w:val="Normal après tbl"/>
    <w:basedOn w:val="Normal"/>
    <w:rsid w:val="00A20BDD"/>
    <w:pPr>
      <w:widowControl w:val="0"/>
      <w:adjustRightInd w:val="0"/>
      <w:spacing w:before="180" w:after="0" w:line="360" w:lineRule="atLeast"/>
      <w:jc w:val="both"/>
      <w:textAlignment w:val="baseline"/>
    </w:pPr>
    <w:rPr>
      <w:rFonts w:ascii="Times New Roman" w:hAnsi="Times New Roman"/>
    </w:rPr>
  </w:style>
  <w:style w:type="paragraph" w:customStyle="1" w:styleId="Cellgauche">
    <w:name w:val="Cell. gauche"/>
    <w:basedOn w:val="Normal"/>
    <w:rsid w:val="00A20BDD"/>
    <w:pPr>
      <w:widowControl w:val="0"/>
      <w:adjustRightInd w:val="0"/>
      <w:spacing w:before="120" w:after="120" w:line="360" w:lineRule="atLeast"/>
      <w:textAlignment w:val="baseline"/>
    </w:pPr>
    <w:rPr>
      <w:rFonts w:ascii="Times New Roman" w:hAnsi="Times New Roman"/>
    </w:rPr>
  </w:style>
  <w:style w:type="paragraph" w:customStyle="1" w:styleId="puce2Car">
    <w:name w:val="puce 2 Car"/>
    <w:basedOn w:val="Normal"/>
    <w:rsid w:val="00A20BDD"/>
    <w:pPr>
      <w:widowControl w:val="0"/>
      <w:numPr>
        <w:numId w:val="1"/>
      </w:numPr>
      <w:tabs>
        <w:tab w:val="left" w:pos="851"/>
      </w:tabs>
      <w:adjustRightInd w:val="0"/>
      <w:spacing w:before="20" w:after="0" w:line="360" w:lineRule="atLeast"/>
      <w:ind w:left="851" w:hanging="284"/>
      <w:jc w:val="both"/>
      <w:textAlignment w:val="baseline"/>
    </w:pPr>
    <w:rPr>
      <w:rFonts w:ascii="Times New Roman" w:hAnsi="Times New Roman"/>
    </w:rPr>
  </w:style>
  <w:style w:type="paragraph" w:customStyle="1" w:styleId="L1">
    <w:name w:val="L1"/>
    <w:basedOn w:val="Normal"/>
    <w:rsid w:val="00A20BDD"/>
    <w:pPr>
      <w:widowControl w:val="0"/>
      <w:numPr>
        <w:numId w:val="2"/>
      </w:numPr>
      <w:adjustRightInd w:val="0"/>
      <w:spacing w:after="0" w:line="360" w:lineRule="atLeast"/>
      <w:jc w:val="both"/>
      <w:textAlignment w:val="baseline"/>
    </w:pPr>
    <w:rPr>
      <w:rFonts w:ascii="Times New Roman" w:hAnsi="Times New Roman"/>
      <w:snapToGrid w:val="0"/>
      <w:sz w:val="24"/>
    </w:rPr>
  </w:style>
  <w:style w:type="paragraph" w:styleId="TOC1">
    <w:name w:val="toc 1"/>
    <w:basedOn w:val="Normal"/>
    <w:next w:val="Normal"/>
    <w:autoRedefine/>
    <w:uiPriority w:val="39"/>
    <w:rsid w:val="002744A0"/>
    <w:pPr>
      <w:tabs>
        <w:tab w:val="left" w:pos="440"/>
        <w:tab w:val="right" w:leader="dot" w:pos="9072"/>
      </w:tabs>
      <w:spacing w:before="120" w:after="0"/>
    </w:pPr>
    <w:rPr>
      <w:b/>
      <w:b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0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20B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0B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BDD"/>
  </w:style>
  <w:style w:type="paragraph" w:styleId="TOC4">
    <w:name w:val="toc 4"/>
    <w:basedOn w:val="Normal"/>
    <w:next w:val="Normal"/>
    <w:autoRedefine/>
    <w:uiPriority w:val="39"/>
    <w:unhideWhenUsed/>
    <w:rsid w:val="00A20BD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20BD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20BD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20BD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20BD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20BDD"/>
    <w:pPr>
      <w:spacing w:after="0"/>
      <w:ind w:left="1760"/>
    </w:pPr>
    <w:rPr>
      <w:sz w:val="18"/>
      <w:szCs w:val="18"/>
    </w:rPr>
  </w:style>
  <w:style w:type="paragraph" w:customStyle="1" w:styleId="Paragraphedeliste">
    <w:name w:val="Paragraphe de liste"/>
    <w:basedOn w:val="Normal"/>
    <w:link w:val="ParagraphedelisteCar"/>
    <w:uiPriority w:val="34"/>
    <w:qFormat/>
    <w:rsid w:val="0088254D"/>
    <w:pPr>
      <w:spacing w:after="0"/>
      <w:ind w:left="720"/>
      <w:contextualSpacing/>
      <w:jc w:val="both"/>
    </w:pPr>
    <w:rPr>
      <w:sz w:val="20"/>
    </w:rPr>
  </w:style>
  <w:style w:type="paragraph" w:styleId="ListNumber">
    <w:name w:val="List Number"/>
    <w:basedOn w:val="Normal"/>
    <w:uiPriority w:val="99"/>
    <w:unhideWhenUsed/>
    <w:rsid w:val="0088254D"/>
    <w:pPr>
      <w:numPr>
        <w:numId w:val="3"/>
      </w:numPr>
      <w:spacing w:after="0"/>
      <w:contextualSpacing/>
      <w:jc w:val="both"/>
    </w:pPr>
    <w:rPr>
      <w:sz w:val="20"/>
    </w:rPr>
  </w:style>
  <w:style w:type="character" w:customStyle="1" w:styleId="Heading4Char">
    <w:name w:val="Heading 4 Char"/>
    <w:link w:val="Heading4"/>
    <w:uiPriority w:val="9"/>
    <w:rsid w:val="00F379AF"/>
    <w:rPr>
      <w:rFonts w:ascii="Cambria" w:hAnsi="Cambria"/>
      <w:b/>
      <w:bCs/>
      <w:i/>
      <w:iCs/>
      <w:sz w:val="22"/>
      <w:szCs w:val="22"/>
    </w:rPr>
  </w:style>
  <w:style w:type="paragraph" w:customStyle="1" w:styleId="Texte">
    <w:name w:val="Texte"/>
    <w:basedOn w:val="Normal"/>
    <w:rsid w:val="00275C08"/>
    <w:pPr>
      <w:widowControl w:val="0"/>
      <w:adjustRightInd w:val="0"/>
      <w:spacing w:after="0" w:line="360" w:lineRule="atLeast"/>
      <w:textAlignment w:val="baseline"/>
    </w:pPr>
    <w:rPr>
      <w:rFonts w:ascii="Times New Roman" w:hAnsi="Times New Roman"/>
      <w:sz w:val="24"/>
    </w:rPr>
  </w:style>
  <w:style w:type="character" w:customStyle="1" w:styleId="Heading6Char">
    <w:name w:val="Heading 6 Char"/>
    <w:link w:val="Heading6"/>
    <w:uiPriority w:val="9"/>
    <w:rsid w:val="00CC1AF4"/>
    <w:rPr>
      <w:rFonts w:ascii="Cambria" w:hAnsi="Cambria"/>
      <w:i/>
      <w:iCs/>
      <w:color w:val="243F60"/>
      <w:sz w:val="22"/>
      <w:szCs w:val="22"/>
      <w:lang w:val="fr-FR" w:eastAsia="fr-FR"/>
    </w:rPr>
  </w:style>
  <w:style w:type="character" w:customStyle="1" w:styleId="Heading7Char">
    <w:name w:val="Heading 7 Char"/>
    <w:link w:val="Heading7"/>
    <w:uiPriority w:val="9"/>
    <w:rsid w:val="00CC1AF4"/>
    <w:rPr>
      <w:rFonts w:ascii="Cambria" w:hAnsi="Cambria"/>
      <w:i/>
      <w:iCs/>
      <w:color w:val="404040"/>
      <w:sz w:val="22"/>
      <w:szCs w:val="22"/>
      <w:lang w:val="fr-FR" w:eastAsia="fr-FR"/>
    </w:rPr>
  </w:style>
  <w:style w:type="character" w:customStyle="1" w:styleId="Heading8Char">
    <w:name w:val="Heading 8 Char"/>
    <w:link w:val="Heading8"/>
    <w:uiPriority w:val="9"/>
    <w:rsid w:val="00CC1AF4"/>
    <w:rPr>
      <w:rFonts w:ascii="Cambria" w:hAnsi="Cambria"/>
      <w:color w:val="404040"/>
      <w:sz w:val="20"/>
      <w:szCs w:val="20"/>
      <w:lang w:val="fr-FR" w:eastAsia="fr-FR"/>
    </w:rPr>
  </w:style>
  <w:style w:type="character" w:customStyle="1" w:styleId="Heading9Char">
    <w:name w:val="Heading 9 Char"/>
    <w:link w:val="Heading9"/>
    <w:uiPriority w:val="9"/>
    <w:rsid w:val="00CC1AF4"/>
    <w:rPr>
      <w:rFonts w:ascii="Cambria" w:hAnsi="Cambria"/>
      <w:i/>
      <w:iCs/>
      <w:color w:val="404040"/>
      <w:sz w:val="20"/>
      <w:szCs w:val="20"/>
      <w:lang w:val="fr-FR" w:eastAsia="fr-FR"/>
    </w:rPr>
  </w:style>
  <w:style w:type="paragraph" w:customStyle="1" w:styleId="Puce">
    <w:name w:val="Puce"/>
    <w:basedOn w:val="Paragraphedeliste"/>
    <w:link w:val="PuceCar"/>
    <w:qFormat/>
    <w:rsid w:val="00CC1AF4"/>
    <w:pPr>
      <w:numPr>
        <w:numId w:val="4"/>
      </w:numPr>
    </w:pPr>
  </w:style>
  <w:style w:type="character" w:customStyle="1" w:styleId="ParagraphedelisteCar">
    <w:name w:val="Paragraphe de liste Car"/>
    <w:link w:val="Paragraphedeliste"/>
    <w:uiPriority w:val="34"/>
    <w:rsid w:val="00CC1AF4"/>
    <w:rPr>
      <w:sz w:val="20"/>
    </w:rPr>
  </w:style>
  <w:style w:type="character" w:customStyle="1" w:styleId="PuceCar">
    <w:name w:val="Puce Car"/>
    <w:link w:val="Puce"/>
    <w:rsid w:val="00CC1AF4"/>
    <w:rPr>
      <w:rFonts w:ascii="Arial Narrow" w:hAnsi="Arial Narrow"/>
      <w:sz w:val="20"/>
      <w:szCs w:val="22"/>
      <w:lang w:val="fr-FR" w:eastAsia="fr-FR"/>
    </w:rPr>
  </w:style>
  <w:style w:type="paragraph" w:customStyle="1" w:styleId="Titre1">
    <w:name w:val="Titre1"/>
    <w:basedOn w:val="Normal"/>
    <w:next w:val="BodyText"/>
    <w:rsid w:val="00D70CC0"/>
    <w:pPr>
      <w:keepNext/>
      <w:widowControl w:val="0"/>
      <w:suppressAutoHyphens/>
      <w:spacing w:before="240" w:after="120" w:line="240" w:lineRule="auto"/>
      <w:jc w:val="both"/>
    </w:pPr>
    <w:rPr>
      <w:rFonts w:ascii="Arial" w:eastAsia="Lucida Sans Unicode" w:hAnsi="Arial" w:cs="Tahoma"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D70CC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0CC0"/>
  </w:style>
  <w:style w:type="character" w:customStyle="1" w:styleId="Textedelespacerserv">
    <w:name w:val="Texte de l'espace réservé"/>
    <w:uiPriority w:val="99"/>
    <w:semiHidden/>
    <w:rsid w:val="00D70CC0"/>
    <w:rPr>
      <w:color w:val="808080"/>
    </w:rPr>
  </w:style>
  <w:style w:type="paragraph" w:styleId="Caption">
    <w:name w:val="caption"/>
    <w:basedOn w:val="Normal"/>
    <w:next w:val="Normal"/>
    <w:uiPriority w:val="35"/>
    <w:qFormat/>
    <w:rsid w:val="00273269"/>
    <w:pPr>
      <w:spacing w:line="240" w:lineRule="auto"/>
    </w:pPr>
    <w:rPr>
      <w:b/>
      <w:bCs/>
      <w:color w:val="4F81BD"/>
      <w:sz w:val="18"/>
      <w:szCs w:val="18"/>
    </w:rPr>
  </w:style>
  <w:style w:type="character" w:styleId="Emphasis">
    <w:name w:val="Emphasis"/>
    <w:qFormat/>
    <w:rsid w:val="002442A8"/>
    <w:rPr>
      <w:i/>
      <w:iCs/>
    </w:rPr>
  </w:style>
  <w:style w:type="character" w:customStyle="1" w:styleId="CarCar13">
    <w:name w:val="Car Car13"/>
    <w:rsid w:val="009E1B07"/>
    <w:rPr>
      <w:rFonts w:ascii="Arial" w:eastAsia="Times New Roman" w:hAnsi="Arial" w:cs="Arial"/>
      <w:b/>
      <w:bCs/>
      <w:kern w:val="32"/>
      <w:sz w:val="28"/>
    </w:rPr>
  </w:style>
  <w:style w:type="paragraph" w:styleId="TableofFigures">
    <w:name w:val="table of figures"/>
    <w:basedOn w:val="Normal"/>
    <w:next w:val="Normal"/>
    <w:uiPriority w:val="99"/>
    <w:rsid w:val="009E1B07"/>
    <w:pPr>
      <w:spacing w:after="0" w:line="240" w:lineRule="auto"/>
    </w:pPr>
    <w:rPr>
      <w:rFonts w:ascii="Arial" w:hAnsi="Arial"/>
      <w:szCs w:val="20"/>
      <w:lang w:val="en-GB" w:eastAsia="en-US"/>
    </w:rPr>
  </w:style>
  <w:style w:type="paragraph" w:customStyle="1" w:styleId="NormalJustifi">
    <w:name w:val="Normal + Justifié"/>
    <w:aliases w:val="Première ligne : 1,02 cm,Après : 0 pt"/>
    <w:basedOn w:val="Normal"/>
    <w:rsid w:val="00D76CBA"/>
  </w:style>
  <w:style w:type="paragraph" w:styleId="BodyTextIndent3">
    <w:name w:val="Body Text Indent 3"/>
    <w:basedOn w:val="Normal"/>
    <w:link w:val="BodyTextIndent3Char"/>
    <w:rsid w:val="00264094"/>
    <w:pPr>
      <w:tabs>
        <w:tab w:val="num" w:pos="360"/>
      </w:tabs>
      <w:spacing w:after="120" w:line="240" w:lineRule="auto"/>
      <w:ind w:left="283"/>
    </w:pPr>
    <w:rPr>
      <w:rFonts w:ascii="Arial" w:hAnsi="Arial"/>
      <w:sz w:val="16"/>
      <w:szCs w:val="16"/>
      <w:lang w:val="en-GB" w:eastAsia="en-US"/>
    </w:rPr>
  </w:style>
  <w:style w:type="character" w:styleId="FollowedHyperlink">
    <w:name w:val="FollowedHyperlink"/>
    <w:rsid w:val="001D5334"/>
    <w:rPr>
      <w:color w:val="800080"/>
      <w:u w:val="single"/>
    </w:rPr>
  </w:style>
  <w:style w:type="paragraph" w:styleId="NormalWeb">
    <w:name w:val="Normal (Web)"/>
    <w:basedOn w:val="Normal"/>
    <w:uiPriority w:val="99"/>
    <w:rsid w:val="00171B2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Typewriter">
    <w:name w:val="HTML Typewriter"/>
    <w:rsid w:val="007054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uiPriority w:val="99"/>
    <w:rsid w:val="005D24C6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DefaultParagraphFont"/>
    <w:rsid w:val="0073333D"/>
  </w:style>
  <w:style w:type="paragraph" w:styleId="DocumentMap">
    <w:name w:val="Document Map"/>
    <w:basedOn w:val="Normal"/>
    <w:link w:val="DocumentMapChar"/>
    <w:semiHidden/>
    <w:rsid w:val="000B39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arCar10">
    <w:name w:val="Car Car10"/>
    <w:locked/>
    <w:rsid w:val="00342D89"/>
    <w:rPr>
      <w:rFonts w:ascii="Arial" w:hAnsi="Arial" w:cs="Arial"/>
      <w:b/>
      <w:bCs/>
      <w:szCs w:val="26"/>
      <w:u w:val="single"/>
      <w:lang w:val="fr-FR" w:eastAsia="fr-FR" w:bidi="ar-SA"/>
    </w:rPr>
  </w:style>
  <w:style w:type="character" w:customStyle="1" w:styleId="CarCar9">
    <w:name w:val="Car Car9"/>
    <w:locked/>
    <w:rsid w:val="00342D89"/>
    <w:rPr>
      <w:rFonts w:ascii="Cambria" w:hAnsi="Cambria"/>
      <w:b/>
      <w:bCs/>
      <w:i/>
      <w:iCs/>
      <w:sz w:val="22"/>
      <w:szCs w:val="22"/>
      <w:lang w:val="fr-FR" w:eastAsia="fr-FR" w:bidi="ar-SA"/>
    </w:rPr>
  </w:style>
  <w:style w:type="paragraph" w:customStyle="1" w:styleId="Body1">
    <w:name w:val="Body 1"/>
    <w:basedOn w:val="Normal"/>
    <w:link w:val="Body1Char"/>
    <w:rsid w:val="00B245FA"/>
    <w:pPr>
      <w:spacing w:after="0" w:line="240" w:lineRule="auto"/>
    </w:pPr>
    <w:rPr>
      <w:sz w:val="20"/>
      <w:szCs w:val="20"/>
      <w:lang w:val="en-ZA" w:eastAsia="en-US"/>
    </w:rPr>
  </w:style>
  <w:style w:type="character" w:customStyle="1" w:styleId="Body1Char">
    <w:name w:val="Body 1 Char"/>
    <w:link w:val="Body1"/>
    <w:rsid w:val="00B245FA"/>
    <w:rPr>
      <w:rFonts w:ascii="Arial Narrow" w:hAnsi="Arial Narrow"/>
      <w:lang w:eastAsia="en-US"/>
    </w:rPr>
  </w:style>
  <w:style w:type="paragraph" w:customStyle="1" w:styleId="Body2">
    <w:name w:val="Body 2"/>
    <w:basedOn w:val="Normal"/>
    <w:link w:val="Body2Char"/>
    <w:rsid w:val="004376EF"/>
    <w:pPr>
      <w:spacing w:after="0" w:line="240" w:lineRule="auto"/>
      <w:ind w:left="360"/>
    </w:pPr>
    <w:rPr>
      <w:rFonts w:cs="Tahoma"/>
      <w:sz w:val="20"/>
      <w:szCs w:val="20"/>
      <w:lang w:val="en-ZA" w:eastAsia="en-US"/>
    </w:rPr>
  </w:style>
  <w:style w:type="character" w:customStyle="1" w:styleId="Body2Char">
    <w:name w:val="Body 2 Char"/>
    <w:link w:val="Body2"/>
    <w:rsid w:val="004376EF"/>
    <w:rPr>
      <w:rFonts w:ascii="Arial Narrow" w:hAnsi="Arial Narrow" w:cs="Tahoma"/>
      <w:lang w:eastAsia="en-US"/>
    </w:rPr>
  </w:style>
  <w:style w:type="paragraph" w:customStyle="1" w:styleId="BodyText1">
    <w:name w:val="Body Text1"/>
    <w:basedOn w:val="Normal"/>
    <w:rsid w:val="00EA0A6E"/>
    <w:pPr>
      <w:tabs>
        <w:tab w:val="left" w:pos="723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Batang" w:hAnsi="Times New Roman"/>
      <w:bCs/>
      <w:sz w:val="20"/>
      <w:szCs w:val="24"/>
      <w:lang w:val="en-NZ" w:eastAsia="en-US"/>
    </w:rPr>
  </w:style>
  <w:style w:type="paragraph" w:customStyle="1" w:styleId="PreliminaryPageBody">
    <w:name w:val="PreliminaryPageBody"/>
    <w:basedOn w:val="Normal"/>
    <w:rsid w:val="00C65529"/>
    <w:pPr>
      <w:spacing w:before="120" w:after="0" w:line="240" w:lineRule="auto"/>
    </w:pPr>
    <w:rPr>
      <w:rFonts w:ascii="Arial" w:eastAsia="Batang" w:hAnsi="Arial"/>
      <w:snapToGrid w:val="0"/>
      <w:sz w:val="18"/>
      <w:szCs w:val="24"/>
      <w:lang w:eastAsia="ko-KR"/>
    </w:rPr>
  </w:style>
  <w:style w:type="paragraph" w:customStyle="1" w:styleId="BodyText2">
    <w:name w:val="Body Text2"/>
    <w:basedOn w:val="Normal"/>
    <w:rsid w:val="00F14A47"/>
    <w:pPr>
      <w:tabs>
        <w:tab w:val="left" w:pos="723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Batang" w:hAnsi="Times New Roman"/>
      <w:bCs/>
      <w:sz w:val="20"/>
      <w:szCs w:val="24"/>
      <w:lang w:val="en-NZ" w:eastAsia="en-US"/>
    </w:rPr>
  </w:style>
  <w:style w:type="character" w:customStyle="1" w:styleId="TableTextLeftParaTableCarCar">
    <w:name w:val="Table Text Left.Para Table Car Car"/>
    <w:link w:val="TableTextLeft"/>
    <w:rsid w:val="00CD6487"/>
    <w:rPr>
      <w:rFonts w:ascii="Arial" w:eastAsia="Batang" w:hAnsi="Arial"/>
      <w:sz w:val="16"/>
      <w:szCs w:val="24"/>
      <w:lang w:val="fr-FR" w:eastAsia="en-US"/>
    </w:rPr>
  </w:style>
  <w:style w:type="paragraph" w:customStyle="1" w:styleId="TableTextLeft">
    <w:name w:val="Table Text Left"/>
    <w:aliases w:val="Para Table"/>
    <w:basedOn w:val="Normal"/>
    <w:link w:val="TableTextLeftParaTableCarCar"/>
    <w:rsid w:val="00CD6487"/>
    <w:pPr>
      <w:spacing w:before="60" w:after="60" w:line="240" w:lineRule="auto"/>
    </w:pPr>
    <w:rPr>
      <w:rFonts w:ascii="Arial" w:eastAsia="Batang" w:hAnsi="Arial"/>
      <w:sz w:val="16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rsid w:val="00164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link w:val="HTMLPreformatted"/>
    <w:uiPriority w:val="99"/>
    <w:rsid w:val="00164136"/>
    <w:rPr>
      <w:rFonts w:ascii="Courier New" w:hAnsi="Courier New" w:cs="Courier New"/>
      <w:lang w:val="fr-FR" w:eastAsia="ko-KR"/>
    </w:rPr>
  </w:style>
  <w:style w:type="paragraph" w:customStyle="1" w:styleId="PreliminaryPageTitle">
    <w:name w:val="PreliminaryPageTitle"/>
    <w:basedOn w:val="Normal"/>
    <w:next w:val="BodyText"/>
    <w:rsid w:val="00427C2F"/>
    <w:pPr>
      <w:shd w:val="pct10" w:color="auto" w:fill="FFFFFF"/>
      <w:spacing w:before="120" w:after="120" w:line="240" w:lineRule="auto"/>
    </w:pPr>
    <w:rPr>
      <w:rFonts w:ascii="Verdana" w:eastAsia="Batang" w:hAnsi="Verdana"/>
      <w:b/>
      <w:sz w:val="18"/>
      <w:szCs w:val="24"/>
      <w:lang w:eastAsia="ko-KR"/>
    </w:rPr>
  </w:style>
  <w:style w:type="paragraph" w:customStyle="1" w:styleId="NotesRemarks">
    <w:name w:val="Notes/Remarks"/>
    <w:basedOn w:val="Normal"/>
    <w:next w:val="Normal"/>
    <w:rsid w:val="00427C2F"/>
    <w:pPr>
      <w:spacing w:before="120" w:after="0" w:line="240" w:lineRule="auto"/>
    </w:pPr>
    <w:rPr>
      <w:rFonts w:ascii="Arial" w:eastAsia="Batang" w:hAnsi="Arial"/>
      <w:sz w:val="18"/>
      <w:szCs w:val="24"/>
      <w:lang w:eastAsia="ko-KR"/>
    </w:rPr>
  </w:style>
  <w:style w:type="character" w:customStyle="1" w:styleId="str">
    <w:name w:val="str"/>
    <w:rsid w:val="00215956"/>
  </w:style>
  <w:style w:type="character" w:customStyle="1" w:styleId="jsonparserkeyname">
    <w:name w:val="json_parser_keyname"/>
    <w:rsid w:val="00B01CBB"/>
  </w:style>
  <w:style w:type="character" w:customStyle="1" w:styleId="apple-converted-space">
    <w:name w:val="apple-converted-space"/>
    <w:rsid w:val="00B01CBB"/>
  </w:style>
  <w:style w:type="character" w:customStyle="1" w:styleId="jsonparserpunctuation">
    <w:name w:val="json_parser_punctuation"/>
    <w:rsid w:val="00B01CBB"/>
  </w:style>
  <w:style w:type="character" w:customStyle="1" w:styleId="jsonparserstringvalue">
    <w:name w:val="json_parser_stringvalue"/>
    <w:rsid w:val="00B01CBB"/>
  </w:style>
  <w:style w:type="character" w:customStyle="1" w:styleId="jsonparsernumeric">
    <w:name w:val="json_parser_numeric"/>
    <w:rsid w:val="00B01CBB"/>
  </w:style>
  <w:style w:type="character" w:customStyle="1" w:styleId="jsonparsernullvalue">
    <w:name w:val="json_parser_nullvalue"/>
    <w:rsid w:val="008F7CAF"/>
  </w:style>
  <w:style w:type="character" w:customStyle="1" w:styleId="jsonparserbooleanvalue">
    <w:name w:val="json_parser_booleanvalue"/>
    <w:rsid w:val="008F7CAF"/>
  </w:style>
  <w:style w:type="character" w:customStyle="1" w:styleId="jsonparserarraycounter">
    <w:name w:val="json_parser_arraycounter"/>
    <w:rsid w:val="008F7CAF"/>
  </w:style>
  <w:style w:type="character" w:customStyle="1" w:styleId="jsonparserarraykeynumber">
    <w:name w:val="json_parser_arraykeynumber"/>
    <w:rsid w:val="008F7CAF"/>
  </w:style>
  <w:style w:type="character" w:customStyle="1" w:styleId="key">
    <w:name w:val="key"/>
    <w:rsid w:val="005F67FB"/>
  </w:style>
  <w:style w:type="character" w:customStyle="1" w:styleId="string">
    <w:name w:val="string"/>
    <w:rsid w:val="005F67FB"/>
  </w:style>
  <w:style w:type="character" w:customStyle="1" w:styleId="null">
    <w:name w:val="null"/>
    <w:rsid w:val="005F67FB"/>
  </w:style>
  <w:style w:type="character" w:customStyle="1" w:styleId="digit">
    <w:name w:val="digit"/>
    <w:rsid w:val="005F67FB"/>
  </w:style>
  <w:style w:type="character" w:customStyle="1" w:styleId="bool">
    <w:name w:val="bool"/>
    <w:rsid w:val="005F67FB"/>
  </w:style>
  <w:style w:type="character" w:customStyle="1" w:styleId="attribute">
    <w:name w:val="attribute"/>
    <w:rsid w:val="00670A5D"/>
  </w:style>
  <w:style w:type="character" w:customStyle="1" w:styleId="value">
    <w:name w:val="value"/>
    <w:rsid w:val="00670A5D"/>
  </w:style>
  <w:style w:type="character" w:customStyle="1" w:styleId="number">
    <w:name w:val="number"/>
    <w:rsid w:val="00670A5D"/>
  </w:style>
  <w:style w:type="character" w:customStyle="1" w:styleId="literal">
    <w:name w:val="literal"/>
    <w:rsid w:val="00670A5D"/>
  </w:style>
  <w:style w:type="character" w:customStyle="1" w:styleId="httpmethod">
    <w:name w:val="http_method"/>
    <w:rsid w:val="007D3AA4"/>
  </w:style>
  <w:style w:type="character" w:customStyle="1" w:styleId="path">
    <w:name w:val="path"/>
    <w:rsid w:val="007D3AA4"/>
  </w:style>
  <w:style w:type="character" w:customStyle="1" w:styleId="BodyTextIndent3Char">
    <w:name w:val="Body Text Indent 3 Char"/>
    <w:link w:val="BodyTextIndent3"/>
    <w:rsid w:val="00B205DC"/>
    <w:rPr>
      <w:rFonts w:ascii="Arial" w:hAnsi="Arial"/>
      <w:sz w:val="16"/>
      <w:szCs w:val="16"/>
      <w:lang w:val="en-GB" w:eastAsia="en-US"/>
    </w:rPr>
  </w:style>
  <w:style w:type="character" w:customStyle="1" w:styleId="DocumentMapChar">
    <w:name w:val="Document Map Char"/>
    <w:link w:val="DocumentMap"/>
    <w:semiHidden/>
    <w:rsid w:val="00B205DC"/>
    <w:rPr>
      <w:rFonts w:ascii="Tahoma" w:hAnsi="Tahoma" w:cs="Tahoma"/>
      <w:shd w:val="clear" w:color="auto" w:fill="000080"/>
      <w:lang w:val="fr-FR" w:eastAsia="fr-FR"/>
    </w:rPr>
  </w:style>
  <w:style w:type="paragraph" w:styleId="ListParagraph">
    <w:name w:val="List Paragraph"/>
    <w:basedOn w:val="Normal"/>
    <w:uiPriority w:val="72"/>
    <w:rsid w:val="00DE7D01"/>
    <w:pPr>
      <w:ind w:left="720"/>
      <w:contextualSpacing/>
    </w:pPr>
  </w:style>
  <w:style w:type="table" w:styleId="LightShading-Accent11">
    <w:name w:val="Light Shading Accent 1"/>
    <w:basedOn w:val="TableNormal"/>
    <w:uiPriority w:val="30"/>
    <w:qFormat/>
    <w:rsid w:val="00AF37D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6">
    <w:name w:val="Medium List 1 Accent 6"/>
    <w:basedOn w:val="TableNormal"/>
    <w:uiPriority w:val="19"/>
    <w:qFormat/>
    <w:rsid w:val="00007B31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character" w:styleId="PlaceholderText">
    <w:name w:val="Placeholder Text"/>
    <w:basedOn w:val="DefaultParagraphFont"/>
    <w:uiPriority w:val="67"/>
    <w:rsid w:val="009D159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2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5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1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009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608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1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147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926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60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174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22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925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630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507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630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045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0056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4219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2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50240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503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8716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354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27468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6248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7956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075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8646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06616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99928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28101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773302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01378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2354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683513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093118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740484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073551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659591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68147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397585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136612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0539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9238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4243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9497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1811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0493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79832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13344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02422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024826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8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88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0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43397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4812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0935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3216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410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7799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3147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6354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3615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48762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8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0966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0054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73026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92451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08959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27222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349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510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758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08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7135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024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1291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472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560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47584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05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032540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322036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906517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3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318758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86735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151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8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3978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37472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1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26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449338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488493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48090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21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198984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564316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70873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622015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097990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720712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761906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826907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56844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866672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85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05594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190310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123778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2687164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66455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139939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977146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094949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330637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666806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66089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835833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79857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15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62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83240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63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445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8565292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630756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984739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11954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039499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141462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17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488337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12435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794771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222300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698249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06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340560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22699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279944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837761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697270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627140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54841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57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0068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1424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8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7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997035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938474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856994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07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96291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443364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73139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07655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57926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79576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488101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971954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92464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638415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626079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386631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787770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653742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083266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220798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74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728151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865544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09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384855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415321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9218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9461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213697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9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481130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04021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574689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826679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49248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215345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38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93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783710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070023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134313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4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22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741001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778678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64197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26152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738522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71181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418635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1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502381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819302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258589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862715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569819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505736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632775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04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376500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654831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109742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541425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910931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337446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149305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054890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394672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6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710463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87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313019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25958">
                                  <w:marLeft w:val="375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2600819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83396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7099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429648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077009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93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6774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63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730831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661612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840107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338968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760933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219060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395191">
                              <w:marLeft w:val="375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60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5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798777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35283">
                          <w:marLeft w:val="375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85164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6919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14262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7753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5462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011641">
              <w:marLeft w:val="375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8224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5458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8678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6807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22923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347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9776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25790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77412">
                  <w:marLeft w:val="375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2972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05330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0195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33659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4980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1390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2327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1842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37232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88327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2085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91992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96538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81729">
                      <w:marLeft w:val="37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98320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2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1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5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4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84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6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4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31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4073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828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4615">
          <w:marLeft w:val="3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raviGanapuram/task_server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raviGanapuram/task_angul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erso\ST-FIPxxx-APPLI_OU_TRANSVERSE-VERS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20A9CC-E40E-6246-99B3-D7429A528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ST-FIPxxx-APPLI_OU_TRANSVERSE-VERSION</Template>
  <TotalTime>39</TotalTime>
  <Pages>9</Pages>
  <Words>1205</Words>
  <Characters>6875</Characters>
  <Application>Microsoft Office Word</Application>
  <DocSecurity>0</DocSecurity>
  <Lines>57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38</vt:i4>
      </vt:variant>
    </vt:vector>
  </HeadingPairs>
  <TitlesOfParts>
    <vt:vector size="40" baseType="lpstr">
      <vt:lpstr>Installation Spec</vt:lpstr>
      <vt:lpstr>Spécifications techniques</vt:lpstr>
      <vt:lpstr>Suivi du document</vt:lpstr>
      <vt:lpstr>    Documents de référence</vt:lpstr>
      <vt:lpstr>Présentation du contexte</vt:lpstr>
      <vt:lpstr>Audit de l’existant</vt:lpstr>
      <vt:lpstr>    Spécifications</vt:lpstr>
      <vt:lpstr>        Synthèse</vt:lpstr>
      <vt:lpstr>        L’existant</vt:lpstr>
      <vt:lpstr>        Observations</vt:lpstr>
      <vt:lpstr>    Développement</vt:lpstr>
      <vt:lpstr>        Synthèse</vt:lpstr>
      <vt:lpstr>        L’existant</vt:lpstr>
      <vt:lpstr>        Observations</vt:lpstr>
      <vt:lpstr>Propositions</vt:lpstr>
      <vt:lpstr>    Spécifications</vt:lpstr>
      <vt:lpstr>        Synthèse</vt:lpstr>
      <vt:lpstr>        Aperçu du processus de modélisation</vt:lpstr>
      <vt:lpstr>        Détail du processus de modélisation</vt:lpstr>
      <vt:lpstr>    Développement</vt:lpstr>
      <vt:lpstr>        Synthèse</vt:lpstr>
      <vt:lpstr>        Mise en place de contrôles au versioning</vt:lpstr>
      <vt:lpstr>        Mise en place de tests unitaires et de tests d’intégration</vt:lpstr>
      <vt:lpstr>        Migration de l’outil de build : De Ant à Maven</vt:lpstr>
      <vt:lpstr>        Mise en place du gestionnaire de dépôts Maven : Nexus</vt:lpstr>
      <vt:lpstr>        Mise en place de l’intégration continue : Hudson</vt:lpstr>
      <vt:lpstr>        Mise en place de contrôles de qualité : Sonar</vt:lpstr>
      <vt:lpstr>        Mise en place d’un outil d’anomalie : Jira</vt:lpstr>
      <vt:lpstr>        Mise en place d’un outil de gestion des tâches : Mylyn</vt:lpstr>
      <vt:lpstr>        Mise en place d’un espace de travail collaboratif : Confluence</vt:lpstr>
      <vt:lpstr>        Mise en place d’une documentation de projet centralisé</vt:lpstr>
      <vt:lpstr>        Mise en œuvre d’une architecture en couches</vt:lpstr>
      <vt:lpstr>        Mise en place d’un processus de développement</vt:lpstr>
      <vt:lpstr>Mise en œuvre</vt:lpstr>
      <vt:lpstr>        Synthèse</vt:lpstr>
      <vt:lpstr>        Lotissement</vt:lpstr>
      <vt:lpstr>        Proposition d’application de référence</vt:lpstr>
      <vt:lpstr>Conclusion</vt:lpstr>
      <vt:lpstr>Annexes</vt:lpstr>
      <vt:lpstr>    Outils, librairies, logiciels</vt:lpstr>
    </vt:vector>
  </TitlesOfParts>
  <Manager>Michel Roudot</Manager>
  <Company>Asten</Company>
  <LinksUpToDate>false</LinksUpToDate>
  <CharactersWithSpaces>8064</CharactersWithSpaces>
  <SharedDoc>false</SharedDoc>
  <HLinks>
    <vt:vector size="624" baseType="variant">
      <vt:variant>
        <vt:i4>3473441</vt:i4>
      </vt:variant>
      <vt:variant>
        <vt:i4>624</vt:i4>
      </vt:variant>
      <vt:variant>
        <vt:i4>0</vt:i4>
      </vt:variant>
      <vt:variant>
        <vt:i4>5</vt:i4>
      </vt:variant>
      <vt:variant>
        <vt:lpwstr>http://cxf.apache.org/</vt:lpwstr>
      </vt:variant>
      <vt:variant>
        <vt:lpwstr/>
      </vt:variant>
      <vt:variant>
        <vt:i4>5374045</vt:i4>
      </vt:variant>
      <vt:variant>
        <vt:i4>621</vt:i4>
      </vt:variant>
      <vt:variant>
        <vt:i4>0</vt:i4>
      </vt:variant>
      <vt:variant>
        <vt:i4>5</vt:i4>
      </vt:variant>
      <vt:variant>
        <vt:lpwstr>http://camel.apache.org/</vt:lpwstr>
      </vt:variant>
      <vt:variant>
        <vt:lpwstr/>
      </vt:variant>
      <vt:variant>
        <vt:i4>1769520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_Toc446930119</vt:lpwstr>
      </vt:variant>
      <vt:variant>
        <vt:i4>1769520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_Toc446930118</vt:lpwstr>
      </vt:variant>
      <vt:variant>
        <vt:i4>1769520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_Toc446930117</vt:lpwstr>
      </vt:variant>
      <vt:variant>
        <vt:i4>1769520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_Toc446930116</vt:lpwstr>
      </vt:variant>
      <vt:variant>
        <vt:i4>1769520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_Toc446930115</vt:lpwstr>
      </vt:variant>
      <vt:variant>
        <vt:i4>1769520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_Toc446930114</vt:lpwstr>
      </vt:variant>
      <vt:variant>
        <vt:i4>1769520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_Toc446930113</vt:lpwstr>
      </vt:variant>
      <vt:variant>
        <vt:i4>1769520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_Toc446930112</vt:lpwstr>
      </vt:variant>
      <vt:variant>
        <vt:i4>1769520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_Toc446930111</vt:lpwstr>
      </vt:variant>
      <vt:variant>
        <vt:i4>1769520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_Toc446930110</vt:lpwstr>
      </vt:variant>
      <vt:variant>
        <vt:i4>1703984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_Toc446930109</vt:lpwstr>
      </vt:variant>
      <vt:variant>
        <vt:i4>1703984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_Toc446930108</vt:lpwstr>
      </vt:variant>
      <vt:variant>
        <vt:i4>1703984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_Toc446930107</vt:lpwstr>
      </vt:variant>
      <vt:variant>
        <vt:i4>1703984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_Toc446930106</vt:lpwstr>
      </vt:variant>
      <vt:variant>
        <vt:i4>1703984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_Toc446930105</vt:lpwstr>
      </vt:variant>
      <vt:variant>
        <vt:i4>1703984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_Toc446930104</vt:lpwstr>
      </vt:variant>
      <vt:variant>
        <vt:i4>1703984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_Toc446930103</vt:lpwstr>
      </vt:variant>
      <vt:variant>
        <vt:i4>1703984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_Toc446930102</vt:lpwstr>
      </vt:variant>
      <vt:variant>
        <vt:i4>1703984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_Toc446930101</vt:lpwstr>
      </vt:variant>
      <vt:variant>
        <vt:i4>1703984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_Toc446930100</vt:lpwstr>
      </vt:variant>
      <vt:variant>
        <vt:i4>1245233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_Toc446930099</vt:lpwstr>
      </vt:variant>
      <vt:variant>
        <vt:i4>1245233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_Toc446930098</vt:lpwstr>
      </vt:variant>
      <vt:variant>
        <vt:i4>1245233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_Toc446930097</vt:lpwstr>
      </vt:variant>
      <vt:variant>
        <vt:i4>1245233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_Toc446930096</vt:lpwstr>
      </vt:variant>
      <vt:variant>
        <vt:i4>1245233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_Toc446930095</vt:lpwstr>
      </vt:variant>
      <vt:variant>
        <vt:i4>1245233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_Toc446930094</vt:lpwstr>
      </vt:variant>
      <vt:variant>
        <vt:i4>1245233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_Toc446930093</vt:lpwstr>
      </vt:variant>
      <vt:variant>
        <vt:i4>1245233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_Toc446930092</vt:lpwstr>
      </vt:variant>
      <vt:variant>
        <vt:i4>1245233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_Toc446930091</vt:lpwstr>
      </vt:variant>
      <vt:variant>
        <vt:i4>1245233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_Toc446930090</vt:lpwstr>
      </vt:variant>
      <vt:variant>
        <vt:i4>1179697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_Toc446930089</vt:lpwstr>
      </vt:variant>
      <vt:variant>
        <vt:i4>1179697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_Toc446930088</vt:lpwstr>
      </vt:variant>
      <vt:variant>
        <vt:i4>1179697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_Toc446930087</vt:lpwstr>
      </vt:variant>
      <vt:variant>
        <vt:i4>1179697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_Toc446930086</vt:lpwstr>
      </vt:variant>
      <vt:variant>
        <vt:i4>1179697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_Toc446930085</vt:lpwstr>
      </vt:variant>
      <vt:variant>
        <vt:i4>1179697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_Toc446930084</vt:lpwstr>
      </vt:variant>
      <vt:variant>
        <vt:i4>1179697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_Toc446930083</vt:lpwstr>
      </vt:variant>
      <vt:variant>
        <vt:i4>1179697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_Toc446930082</vt:lpwstr>
      </vt:variant>
      <vt:variant>
        <vt:i4>1179697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_Toc446930081</vt:lpwstr>
      </vt:variant>
      <vt:variant>
        <vt:i4>1966129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_Toc446930041</vt:lpwstr>
      </vt:variant>
      <vt:variant>
        <vt:i4>1966129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_Toc446930040</vt:lpwstr>
      </vt:variant>
      <vt:variant>
        <vt:i4>1638449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_Toc446930039</vt:lpwstr>
      </vt:variant>
      <vt:variant>
        <vt:i4>1638449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_Toc446930038</vt:lpwstr>
      </vt:variant>
      <vt:variant>
        <vt:i4>1638449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_Toc446930037</vt:lpwstr>
      </vt:variant>
      <vt:variant>
        <vt:i4>1638449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_Toc446930036</vt:lpwstr>
      </vt:variant>
      <vt:variant>
        <vt:i4>1638449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_Toc446930035</vt:lpwstr>
      </vt:variant>
      <vt:variant>
        <vt:i4>1638449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_Toc446930034</vt:lpwstr>
      </vt:variant>
      <vt:variant>
        <vt:i4>1638449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_Toc446930033</vt:lpwstr>
      </vt:variant>
      <vt:variant>
        <vt:i4>1638449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_Toc446930032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_Toc446930031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_Toc446930030</vt:lpwstr>
      </vt:variant>
      <vt:variant>
        <vt:i4>1572913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_Toc446930029</vt:lpwstr>
      </vt:variant>
      <vt:variant>
        <vt:i4>1572913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_Toc446930028</vt:lpwstr>
      </vt:variant>
      <vt:variant>
        <vt:i4>1572913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_Toc446930027</vt:lpwstr>
      </vt:variant>
      <vt:variant>
        <vt:i4>1572913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_Toc446930026</vt:lpwstr>
      </vt:variant>
      <vt:variant>
        <vt:i4>1572913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_Toc446930025</vt:lpwstr>
      </vt:variant>
      <vt:variant>
        <vt:i4>1572913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_Toc446930024</vt:lpwstr>
      </vt:variant>
      <vt:variant>
        <vt:i4>1572913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_Toc446930023</vt:lpwstr>
      </vt:variant>
      <vt:variant>
        <vt:i4>1572913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_Toc446930022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_Toc446930021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_Toc446930020</vt:lpwstr>
      </vt:variant>
      <vt:variant>
        <vt:i4>1769521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_Toc446930019</vt:lpwstr>
      </vt:variant>
      <vt:variant>
        <vt:i4>1769521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_Toc446930018</vt:lpwstr>
      </vt:variant>
      <vt:variant>
        <vt:i4>1769521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_Toc446930017</vt:lpwstr>
      </vt:variant>
      <vt:variant>
        <vt:i4>1769521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_Toc446930016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_Toc446930015</vt:lpwstr>
      </vt:variant>
      <vt:variant>
        <vt:i4>1769521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_Toc446930014</vt:lpwstr>
      </vt:variant>
      <vt:variant>
        <vt:i4>1769521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_Toc446930013</vt:lpwstr>
      </vt:variant>
      <vt:variant>
        <vt:i4>1769521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_Toc446930012</vt:lpwstr>
      </vt:variant>
      <vt:variant>
        <vt:i4>1769521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_Toc446930011</vt:lpwstr>
      </vt:variant>
      <vt:variant>
        <vt:i4>1769521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_Toc446930010</vt:lpwstr>
      </vt:variant>
      <vt:variant>
        <vt:i4>1703985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_Toc446930009</vt:lpwstr>
      </vt:variant>
      <vt:variant>
        <vt:i4>1703985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_Toc446930008</vt:lpwstr>
      </vt:variant>
      <vt:variant>
        <vt:i4>1703985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_Toc446930007</vt:lpwstr>
      </vt:variant>
      <vt:variant>
        <vt:i4>1703985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_Toc446930006</vt:lpwstr>
      </vt:variant>
      <vt:variant>
        <vt:i4>1703985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_Toc446930005</vt:lpwstr>
      </vt:variant>
      <vt:variant>
        <vt:i4>1703985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_Toc446930004</vt:lpwstr>
      </vt:variant>
      <vt:variant>
        <vt:i4>1703985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_Toc446930003</vt:lpwstr>
      </vt:variant>
      <vt:variant>
        <vt:i4>1703985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_Toc446930002</vt:lpwstr>
      </vt:variant>
      <vt:variant>
        <vt:i4>1703985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_Toc446930001</vt:lpwstr>
      </vt:variant>
      <vt:variant>
        <vt:i4>1703985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_Toc446930000</vt:lpwstr>
      </vt:variant>
      <vt:variant>
        <vt:i4>1703993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_Toc446929999</vt:lpwstr>
      </vt:variant>
      <vt:variant>
        <vt:i4>1703993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_Toc446929998</vt:lpwstr>
      </vt:variant>
      <vt:variant>
        <vt:i4>1703993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_Toc446929997</vt:lpwstr>
      </vt:variant>
      <vt:variant>
        <vt:i4>1703993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_Toc446929996</vt:lpwstr>
      </vt:variant>
      <vt:variant>
        <vt:i4>1703993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_Toc446929995</vt:lpwstr>
      </vt:variant>
      <vt:variant>
        <vt:i4>1703993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_Toc446929994</vt:lpwstr>
      </vt:variant>
      <vt:variant>
        <vt:i4>1703993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_Toc446929993</vt:lpwstr>
      </vt:variant>
      <vt:variant>
        <vt:i4>1703993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_Toc446929992</vt:lpwstr>
      </vt:variant>
      <vt:variant>
        <vt:i4>1703993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_Toc446929991</vt:lpwstr>
      </vt:variant>
      <vt:variant>
        <vt:i4>1703993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_Toc446929990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_Toc446929989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_Toc446929988</vt:lpwstr>
      </vt:variant>
      <vt:variant>
        <vt:i4>1769529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_Toc446929987</vt:lpwstr>
      </vt:variant>
      <vt:variant>
        <vt:i4>1769529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_Toc446929986</vt:lpwstr>
      </vt:variant>
      <vt:variant>
        <vt:i4>1769529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_Toc446929985</vt:lpwstr>
      </vt:variant>
      <vt:variant>
        <vt:i4>1769529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_Toc446929984</vt:lpwstr>
      </vt:variant>
      <vt:variant>
        <vt:i4>1769529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_Toc446929983</vt:lpwstr>
      </vt:variant>
      <vt:variant>
        <vt:i4>1769529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_Toc446929982</vt:lpwstr>
      </vt:variant>
      <vt:variant>
        <vt:i4>1769529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_Toc446929981</vt:lpwstr>
      </vt:variant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_Toc446929980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_Toc446929979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Spec</dc:title>
  <dc:subject>REST API</dc:subject>
  <dc:creator>RaviRaj</dc:creator>
  <cp:lastModifiedBy>Venki Bathula</cp:lastModifiedBy>
  <cp:revision>8</cp:revision>
  <cp:lastPrinted>2010-05-28T02:31:00Z</cp:lastPrinted>
  <dcterms:created xsi:type="dcterms:W3CDTF">2018-07-12T18:45:00Z</dcterms:created>
  <dcterms:modified xsi:type="dcterms:W3CDTF">2018-07-13T10:38:00Z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